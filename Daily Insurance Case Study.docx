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52032" w:rsidP="00942E39" w:rsidRDefault="00952032" w14:paraId="55E149A9" w14:textId="19DC0493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56"/>
        </w:rPr>
      </w:pPr>
    </w:p>
    <w:p w:rsidR="0012622A" w:rsidP="00942E39" w:rsidRDefault="008445B9" w14:paraId="3D16D2F0" w14:textId="5E0DE39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  <w:r>
        <w:rPr>
          <w:noProof/>
        </w:rPr>
        <w:drawing>
          <wp:anchor distT="0" distB="0" distL="114300" distR="114300" simplePos="0" relativeHeight="251660304" behindDoc="0" locked="0" layoutInCell="1" allowOverlap="1" wp14:anchorId="172ED31F" wp14:editId="7A65F984">
            <wp:simplePos x="0" y="0"/>
            <wp:positionH relativeFrom="margin">
              <wp:posOffset>0</wp:posOffset>
            </wp:positionH>
            <wp:positionV relativeFrom="paragraph">
              <wp:posOffset>640080</wp:posOffset>
            </wp:positionV>
            <wp:extent cx="752475" cy="5844540"/>
            <wp:effectExtent l="0" t="0" r="0" b="3810"/>
            <wp:wrapSquare wrapText="bothSides"/>
            <wp:docPr id="72868198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62F9D" w:rsidP="00942E39" w:rsidRDefault="00B62F9D" w14:paraId="7CF30849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</w:p>
    <w:p w:rsidR="00B62F9D" w:rsidP="00942E39" w:rsidRDefault="00B62F9D" w14:paraId="7D8DA179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</w:p>
    <w:p w:rsidRPr="0096503E" w:rsidR="0012622A" w:rsidP="00942E39" w:rsidRDefault="00952032" w14:paraId="376BBCBC" w14:textId="1291C70B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  <w:r w:rsidRPr="0096503E">
        <w:rPr>
          <w:rFonts w:eastAsia="Calibri" w:cs="Arial"/>
          <w:color w:val="00B0F0"/>
          <w:sz w:val="44"/>
          <w:szCs w:val="44"/>
        </w:rPr>
        <w:t>Cognizant Academy</w:t>
      </w:r>
    </w:p>
    <w:p w:rsidR="00BC44A7" w:rsidP="00942E39" w:rsidRDefault="00BC44A7" w14:paraId="44D3BD52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:rsidR="0012622A" w:rsidP="00942E39" w:rsidRDefault="00B964C4" w14:paraId="608DA267" w14:textId="01E5F1D1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cs="Arial"/>
          <w:b/>
          <w:color w:val="EFA800"/>
          <w:sz w:val="44"/>
          <w:szCs w:val="48"/>
        </w:rPr>
      </w:pPr>
      <w:r>
        <w:rPr>
          <w:rFonts w:eastAsia="Calibri" w:cs="Arial"/>
          <w:color w:val="00B0F0"/>
          <w:sz w:val="56"/>
          <w:szCs w:val="72"/>
        </w:rPr>
        <w:t>Daily Insurance Portal</w:t>
      </w:r>
    </w:p>
    <w:p w:rsidR="00B62F9D" w:rsidP="00B62F9D" w:rsidRDefault="00B62F9D" w14:paraId="60E31A8A" w14:textId="5B76880C">
      <w:pPr>
        <w:spacing w:after="0" w:line="240" w:lineRule="auto"/>
        <w:jc w:val="center"/>
        <w:rPr>
          <w:rFonts w:cs="Arial"/>
          <w:b/>
          <w:bCs/>
          <w:color w:val="EFA800"/>
          <w:sz w:val="44"/>
          <w:szCs w:val="44"/>
        </w:rPr>
      </w:pPr>
    </w:p>
    <w:p w:rsidR="00B62F9D" w:rsidP="0096503E" w:rsidRDefault="00B62F9D" w14:paraId="037DFF5F" w14:textId="65C8F1B6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  <w:r w:rsidRPr="0096503E">
        <w:rPr>
          <w:rFonts w:eastAsia="Calibri" w:cs="Arial"/>
          <w:color w:val="00B0F0"/>
          <w:sz w:val="44"/>
          <w:szCs w:val="44"/>
        </w:rPr>
        <w:t>Case Study Specification</w:t>
      </w:r>
    </w:p>
    <w:p w:rsidR="00C3251D" w:rsidP="0096503E" w:rsidRDefault="00C3251D" w14:paraId="68EDB51F" w14:textId="44CE6E0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</w:p>
    <w:p w:rsidR="00A23CA4" w:rsidP="0096503E" w:rsidRDefault="00A23CA4" w14:paraId="3E605DA2" w14:textId="11F4EE3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</w:p>
    <w:p w:rsidR="00A23CA4" w:rsidP="0096503E" w:rsidRDefault="00A23CA4" w14:paraId="7C627536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</w:p>
    <w:p w:rsidR="00C3251D" w:rsidP="0096503E" w:rsidRDefault="00C3251D" w14:paraId="78E85051" w14:textId="035E2A7E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44"/>
          <w:szCs w:val="44"/>
        </w:rPr>
      </w:pPr>
    </w:p>
    <w:p w:rsidR="0012622A" w:rsidP="00942E39" w:rsidRDefault="0012622A" w14:paraId="5947D60B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:rsidR="0012622A" w:rsidP="00942E39" w:rsidRDefault="0012622A" w14:paraId="64F4B24A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:rsidR="0012622A" w:rsidP="00942E39" w:rsidRDefault="0012622A" w14:paraId="3BADE9BD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56"/>
          <w:szCs w:val="72"/>
        </w:rPr>
      </w:pPr>
    </w:p>
    <w:p w:rsidRPr="00037509" w:rsidR="00942E39" w:rsidP="00B62F9D" w:rsidRDefault="00B62F9D" w14:paraId="529FF7C0" w14:textId="51F75E19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eastAsia="Calibri" w:cs="Arial"/>
          <w:color w:val="00B0F0"/>
          <w:sz w:val="56"/>
          <w:szCs w:val="72"/>
        </w:rPr>
      </w:pPr>
      <w:r>
        <w:rPr>
          <w:rFonts w:eastAsia="Calibri" w:cs="Arial"/>
          <w:color w:val="00B0F0"/>
          <w:sz w:val="56"/>
          <w:szCs w:val="72"/>
        </w:rPr>
        <w:lastRenderedPageBreak/>
        <w:t xml:space="preserve">              </w:t>
      </w:r>
      <w:r w:rsidR="00B964C4">
        <w:rPr>
          <w:rFonts w:eastAsia="Calibri" w:cs="Arial"/>
          <w:color w:val="00B0F0"/>
          <w:sz w:val="56"/>
          <w:szCs w:val="72"/>
        </w:rPr>
        <w:t xml:space="preserve">Daily Insurance </w:t>
      </w:r>
      <w:r w:rsidR="00A76BF3">
        <w:rPr>
          <w:rFonts w:eastAsia="Calibri" w:cs="Arial"/>
          <w:color w:val="00B0F0"/>
          <w:sz w:val="56"/>
          <w:szCs w:val="72"/>
        </w:rPr>
        <w:t>P</w:t>
      </w:r>
      <w:r w:rsidR="00B00F6F">
        <w:rPr>
          <w:rFonts w:eastAsia="Calibri" w:cs="Arial"/>
          <w:color w:val="00B0F0"/>
          <w:sz w:val="56"/>
          <w:szCs w:val="72"/>
        </w:rPr>
        <w:t>o</w:t>
      </w:r>
      <w:r w:rsidR="00A76BF3">
        <w:rPr>
          <w:rFonts w:eastAsia="Calibri" w:cs="Arial"/>
          <w:color w:val="00B0F0"/>
          <w:sz w:val="56"/>
          <w:szCs w:val="72"/>
        </w:rPr>
        <w:t>rtal</w:t>
      </w:r>
    </w:p>
    <w:sdt>
      <w:sdtPr>
        <w:rPr>
          <w:rFonts w:ascii="Arial" w:hAnsi="Arial" w:eastAsia="Times New Roman" w:cs="Times New Roman"/>
          <w:b w:val="0"/>
          <w:bCs w:val="0"/>
          <w:color w:val="auto"/>
          <w:sz w:val="20"/>
          <w:szCs w:val="20"/>
        </w:rPr>
        <w:id w:val="16416070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1B27" w:rsidRDefault="00051B27" w14:paraId="273E2E1C" w14:textId="7FF68F82">
          <w:pPr>
            <w:pStyle w:val="TOCHeading"/>
          </w:pPr>
          <w:r>
            <w:t>Contents</w:t>
          </w:r>
        </w:p>
        <w:p w:rsidR="001E0CD4" w:rsidRDefault="00051B27" w14:paraId="4258FA3D" w14:textId="46C3D43B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3530290">
            <w:r w:rsidRPr="005249D4" w:rsidR="001E0CD4">
              <w:rPr>
                <w:rStyle w:val="Hyperlink"/>
                <w:rFonts w:cs="Arial" w:eastAsiaTheme="majorEastAsia"/>
                <w:noProof/>
              </w:rPr>
              <w:t>1</w:t>
            </w:r>
            <w:r w:rsidR="001E0CD4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5249D4" w:rsidR="001E0CD4">
              <w:rPr>
                <w:rStyle w:val="Hyperlink"/>
                <w:rFonts w:cs="Arial" w:eastAsiaTheme="majorEastAsia"/>
                <w:noProof/>
              </w:rPr>
              <w:t>Problem statement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 w:rsidR="00105E94">
              <w:rPr>
                <w:noProof/>
                <w:webHidden/>
              </w:rPr>
              <w:t>4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6A84E055" w14:textId="239522A9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113530291">
            <w:r w:rsidRPr="005249D4" w:rsidR="001E0CD4">
              <w:rPr>
                <w:rStyle w:val="Hyperlink"/>
                <w:noProof/>
              </w:rPr>
              <w:t>2</w:t>
            </w:r>
            <w:r w:rsidR="001E0CD4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Use case Diagram for the Problem Statement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_Toc113530291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069F057C" w14:textId="0F0468D8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113530292">
            <w:r w:rsidRPr="005249D4" w:rsidR="001E0CD4">
              <w:rPr>
                <w:rStyle w:val="Hyperlink"/>
                <w:rFonts w:cs="Arial" w:eastAsiaTheme="majorEastAsia"/>
                <w:noProof/>
              </w:rPr>
              <w:t>3</w:t>
            </w:r>
            <w:r w:rsidR="001E0CD4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5249D4" w:rsidR="001E0CD4">
              <w:rPr>
                <w:rStyle w:val="Hyperlink"/>
                <w:rFonts w:cs="Arial" w:eastAsiaTheme="majorEastAsia"/>
                <w:noProof/>
              </w:rPr>
              <w:t>Use case details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1DA2090A" w14:textId="5CBD0A37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113530293">
            <w:r w:rsidRPr="005249D4" w:rsidR="001E0CD4">
              <w:rPr>
                <w:rStyle w:val="Hyperlink"/>
                <w:rFonts w:cs="Arial" w:eastAsiaTheme="majorEastAsia"/>
                <w:noProof/>
              </w:rPr>
              <w:t>4</w:t>
            </w:r>
            <w:r w:rsidR="001E0CD4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5249D4" w:rsidR="001E0CD4">
              <w:rPr>
                <w:rStyle w:val="Hyperlink"/>
                <w:rFonts w:cs="Arial" w:eastAsiaTheme="majorEastAsia"/>
                <w:noProof/>
              </w:rPr>
              <w:t>Functional/Non-Functional Requirement of the Problem Statement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6C4197CD" w14:textId="319C1D5A">
          <w:pPr>
            <w:pStyle w:val="TOC2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13530294">
            <w:r w:rsidRPr="005249D4" w:rsidR="001E0CD4">
              <w:rPr>
                <w:rStyle w:val="Hyperlink"/>
                <w:rFonts w:eastAsiaTheme="majorEastAsia"/>
              </w:rPr>
              <w:t>4.1</w:t>
            </w:r>
            <w:r w:rsidR="001E0CD4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rFonts w:eastAsiaTheme="majorEastAsia"/>
              </w:rPr>
              <w:t>Client Registration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_Toc113530294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1E0CD4">
              <w:rPr>
                <w:webHidden/>
              </w:rPr>
              <w:fldChar w:fldCharType="end"/>
            </w:r>
          </w:hyperlink>
        </w:p>
        <w:p w:rsidR="001E0CD4" w:rsidRDefault="00105E94" w14:paraId="2B698524" w14:textId="67EC3A59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295">
            <w:r w:rsidRPr="005249D4" w:rsidR="001E0CD4">
              <w:rPr>
                <w:rStyle w:val="Hyperlink"/>
                <w:noProof/>
                <w:lang w:val="en-GB"/>
              </w:rPr>
              <w:t>4.1.1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_Toc113530295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0A257EB0" w14:textId="6D6A1E22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296">
            <w:r w:rsidRPr="005249D4" w:rsidR="001E0CD4">
              <w:rPr>
                <w:rStyle w:val="Hyperlink"/>
                <w:noProof/>
              </w:rPr>
              <w:t>4.1.2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UI-Screen View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5B79D9C9" w14:textId="12DCAD87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297">
            <w:r w:rsidRPr="005249D4" w:rsidR="001E0CD4">
              <w:rPr>
                <w:rStyle w:val="Hyperlink"/>
                <w:noProof/>
              </w:rPr>
              <w:t>4.1.3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_Toc113530297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6CA4E888" w14:textId="2054BB66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298">
            <w:r w:rsidRPr="005249D4" w:rsidR="001E0CD4">
              <w:rPr>
                <w:rStyle w:val="Hyperlink"/>
                <w:noProof/>
              </w:rPr>
              <w:t>4.1.4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_Toc113530298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0D79948F" w14:textId="58177428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299">
            <w:r w:rsidRPr="005249D4" w:rsidR="001E0CD4">
              <w:rPr>
                <w:rStyle w:val="Hyperlink"/>
                <w:noProof/>
              </w:rPr>
              <w:t>4.1.5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Non-Functional 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_Toc113530299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0C44DBD6" w14:textId="609B405A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00">
            <w:r w:rsidRPr="005249D4" w:rsidR="001E0CD4">
              <w:rPr>
                <w:rStyle w:val="Hyperlink"/>
                <w:noProof/>
                <w:lang w:val="en-GB"/>
              </w:rPr>
              <w:t>4.1.6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48B268D3" w14:textId="29369FDD">
          <w:pPr>
            <w:pStyle w:val="TOC2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13530301">
            <w:r w:rsidRPr="005249D4" w:rsidR="001E0CD4">
              <w:rPr>
                <w:rStyle w:val="Hyperlink"/>
                <w:rFonts w:eastAsiaTheme="majorEastAsia"/>
              </w:rPr>
              <w:t>4.2</w:t>
            </w:r>
            <w:r w:rsidR="001E0CD4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</w:rPr>
              <w:t>Client Login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_Toc113530301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1E0CD4">
              <w:rPr>
                <w:webHidden/>
              </w:rPr>
              <w:fldChar w:fldCharType="end"/>
            </w:r>
          </w:hyperlink>
        </w:p>
        <w:p w:rsidR="001E0CD4" w:rsidRDefault="00105E94" w14:paraId="7F6C3673" w14:textId="1A2C89F9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02">
            <w:r w:rsidRPr="005249D4" w:rsidR="001E0CD4">
              <w:rPr>
                <w:rStyle w:val="Hyperlink"/>
                <w:noProof/>
                <w:lang w:val="en-GB"/>
              </w:rPr>
              <w:t>4.2.1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7571C4C6" w14:textId="6C6AFB65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03">
            <w:r w:rsidRPr="005249D4" w:rsidR="001E0CD4">
              <w:rPr>
                <w:rStyle w:val="Hyperlink"/>
                <w:noProof/>
              </w:rPr>
              <w:t>4.2.2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UI-Screen View Login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2896C875" w14:textId="2EE5AD01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04">
            <w:r w:rsidRPr="005249D4" w:rsidR="001E0CD4">
              <w:rPr>
                <w:rStyle w:val="Hyperlink"/>
                <w:noProof/>
              </w:rPr>
              <w:t>4.2.3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_Toc113530304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B94F2F7" w14:textId="1050A197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05">
            <w:r w:rsidRPr="005249D4" w:rsidR="001E0CD4">
              <w:rPr>
                <w:rStyle w:val="Hyperlink"/>
                <w:noProof/>
              </w:rPr>
              <w:t>4.2.4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_Toc113530305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5C39CBFD" w14:textId="3CDB1256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06">
            <w:r w:rsidRPr="005249D4" w:rsidR="001E0CD4">
              <w:rPr>
                <w:rStyle w:val="Hyperlink"/>
                <w:rFonts w:eastAsiaTheme="majorEastAsia"/>
                <w:noProof/>
              </w:rPr>
              <w:t>4.2.5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rFonts w:eastAsiaTheme="majorEastAsia"/>
                <w:noProof/>
              </w:rPr>
              <w:t>Detailed 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0539615" w14:textId="46406EE6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07">
            <w:r w:rsidRPr="005249D4" w:rsidR="001E0CD4">
              <w:rPr>
                <w:rStyle w:val="Hyperlink"/>
                <w:noProof/>
              </w:rPr>
              <w:t>4.2.6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rFonts w:eastAsiaTheme="majorEastAsia"/>
                <w:noProof/>
              </w:rPr>
              <w:t>Non-</w:t>
            </w:r>
            <w:r w:rsidRPr="005249D4" w:rsidR="001E0CD4">
              <w:rPr>
                <w:rStyle w:val="Hyperlink"/>
                <w:noProof/>
              </w:rPr>
              <w:t xml:space="preserve"> Functional Requirements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_Toc113530307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11B1700F" w14:textId="14833EDB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08">
            <w:r w:rsidRPr="005249D4" w:rsidR="001E0CD4">
              <w:rPr>
                <w:rStyle w:val="Hyperlink"/>
                <w:rFonts w:eastAsiaTheme="majorEastAsia"/>
                <w:noProof/>
              </w:rPr>
              <w:t>4.2.7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rFonts w:eastAsiaTheme="majorEastAsia"/>
                <w:noProof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_Toc113530308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5F24AD6A" w14:textId="19C97457">
          <w:pPr>
            <w:pStyle w:val="TOC2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13530309">
            <w:r w:rsidRPr="005249D4" w:rsidR="001E0CD4">
              <w:rPr>
                <w:rStyle w:val="Hyperlink"/>
              </w:rPr>
              <w:t>4.3</w:t>
            </w:r>
            <w:r w:rsidR="001E0CD4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</w:rPr>
              <w:t>Add Wallet Balance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_Toc113530309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 w:rsidR="001E0CD4">
              <w:rPr>
                <w:webHidden/>
              </w:rPr>
              <w:fldChar w:fldCharType="end"/>
            </w:r>
          </w:hyperlink>
        </w:p>
        <w:p w:rsidR="001E0CD4" w:rsidRDefault="00105E94" w14:paraId="1D1D9DAB" w14:textId="675EB00E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10">
            <w:r w:rsidRPr="005249D4" w:rsidR="001E0CD4">
              <w:rPr>
                <w:rStyle w:val="Hyperlink"/>
                <w:noProof/>
                <w:lang w:val="en-GB"/>
              </w:rPr>
              <w:t>4.3.1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14365AA7" w14:textId="432A5859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11">
            <w:r w:rsidRPr="005249D4" w:rsidR="001E0CD4">
              <w:rPr>
                <w:rStyle w:val="Hyperlink"/>
                <w:noProof/>
              </w:rPr>
              <w:t>4.3.2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UI-Screen View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_Toc113530311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04406E9F" w14:textId="7B1CB653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12">
            <w:r w:rsidRPr="005249D4" w:rsidR="001E0CD4">
              <w:rPr>
                <w:rStyle w:val="Hyperlink"/>
                <w:noProof/>
              </w:rPr>
              <w:t>4.3.3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6E074D9" w14:textId="0ACD5C91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13">
            <w:r w:rsidRPr="005249D4" w:rsidR="001E0CD4">
              <w:rPr>
                <w:rStyle w:val="Hyperlink"/>
                <w:noProof/>
              </w:rPr>
              <w:t>4.3.4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5BEF6D51" w14:textId="20093C5A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14">
            <w:r w:rsidRPr="005249D4" w:rsidR="001E0CD4">
              <w:rPr>
                <w:rStyle w:val="Hyperlink"/>
                <w:noProof/>
              </w:rPr>
              <w:t>4.3.5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rFonts w:eastAsiaTheme="majorEastAsia"/>
                <w:noProof/>
              </w:rPr>
              <w:t xml:space="preserve">Detailed </w:t>
            </w:r>
            <w:r w:rsidRPr="005249D4" w:rsidR="001E0CD4">
              <w:rPr>
                <w:rStyle w:val="Hyperlink"/>
                <w:noProof/>
              </w:rPr>
              <w:t>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_Toc113530314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0B419705" w14:textId="64E1659A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15">
            <w:r w:rsidRPr="005249D4" w:rsidR="001E0CD4">
              <w:rPr>
                <w:rStyle w:val="Hyperlink"/>
                <w:noProof/>
              </w:rPr>
              <w:t>4.3.6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Non-Functional Requirements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_Toc113530315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6E4B3F14" w14:textId="33C7C784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16">
            <w:r w:rsidRPr="005249D4" w:rsidR="001E0CD4">
              <w:rPr>
                <w:rStyle w:val="Hyperlink"/>
                <w:noProof/>
                <w:lang w:val="en-GB"/>
              </w:rPr>
              <w:t>4.3.7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57BFDF2C" w14:textId="0B2FB345">
          <w:pPr>
            <w:pStyle w:val="TOC2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13530317">
            <w:r w:rsidRPr="005249D4" w:rsidR="001E0CD4">
              <w:rPr>
                <w:rStyle w:val="Hyperlink"/>
              </w:rPr>
              <w:t>4.4</w:t>
            </w:r>
            <w:r w:rsidR="001E0CD4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</w:rPr>
              <w:t>Purchase policy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_Toc113530317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 w:rsidR="001E0CD4">
              <w:rPr>
                <w:webHidden/>
              </w:rPr>
              <w:fldChar w:fldCharType="end"/>
            </w:r>
          </w:hyperlink>
        </w:p>
        <w:p w:rsidR="001E0CD4" w:rsidRDefault="00105E94" w14:paraId="76E16D07" w14:textId="4353F909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18">
            <w:r w:rsidRPr="005249D4" w:rsidR="001E0CD4">
              <w:rPr>
                <w:rStyle w:val="Hyperlink"/>
                <w:noProof/>
                <w:lang w:val="en-GB"/>
              </w:rPr>
              <w:t>4.4.1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_Toc113530318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4120A1C6" w14:textId="757FCCF7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19">
            <w:r w:rsidRPr="005249D4" w:rsidR="001E0CD4">
              <w:rPr>
                <w:rStyle w:val="Hyperlink"/>
                <w:noProof/>
                <w:lang w:val="en-GB"/>
              </w:rPr>
              <w:t>4.4.2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UI-Screen View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_Toc113530319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1BEB0911" w14:textId="1231C3E5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20">
            <w:r w:rsidRPr="005249D4" w:rsidR="001E0CD4">
              <w:rPr>
                <w:rStyle w:val="Hyperlink"/>
                <w:noProof/>
              </w:rPr>
              <w:t>4.4.3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22C78661" w14:textId="32F10F9B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21">
            <w:r w:rsidRPr="005249D4" w:rsidR="001E0CD4">
              <w:rPr>
                <w:rStyle w:val="Hyperlink"/>
                <w:noProof/>
              </w:rPr>
              <w:t>4.4.4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_Toc113530321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5B7AE95D" w14:textId="0EB4F8E6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22">
            <w:r w:rsidRPr="005249D4" w:rsidR="001E0CD4">
              <w:rPr>
                <w:rStyle w:val="Hyperlink"/>
                <w:rFonts w:eastAsiaTheme="majorEastAsia"/>
                <w:noProof/>
              </w:rPr>
              <w:t>4.4.5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rFonts w:eastAsiaTheme="majorEastAsia"/>
                <w:noProof/>
              </w:rPr>
              <w:t>Detailed 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1557827C" w14:textId="21D570F0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23">
            <w:r w:rsidRPr="005249D4" w:rsidR="001E0CD4">
              <w:rPr>
                <w:rStyle w:val="Hyperlink"/>
                <w:noProof/>
              </w:rPr>
              <w:t>4.4.6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Non-Functional Requirements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59357F86" w14:textId="3B78AF36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24">
            <w:r w:rsidRPr="005249D4" w:rsidR="001E0CD4">
              <w:rPr>
                <w:rStyle w:val="Hyperlink"/>
                <w:noProof/>
                <w:lang w:val="en-GB"/>
              </w:rPr>
              <w:t>4.4.7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_Toc113530324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746A2586" w14:textId="23E904FE">
          <w:pPr>
            <w:pStyle w:val="TOC2"/>
            <w:rPr>
              <w:rFonts w:asciiTheme="minorHAnsi" w:hAnsiTheme="minorHAnsi" w:eastAsiaTheme="minorEastAsia" w:cstheme="minorBidi"/>
              <w:b w:val="0"/>
              <w:sz w:val="22"/>
              <w:szCs w:val="22"/>
            </w:rPr>
          </w:pPr>
          <w:hyperlink w:history="1" w:anchor="_Toc113530325">
            <w:r w:rsidRPr="005249D4" w:rsidR="001E0CD4">
              <w:rPr>
                <w:rStyle w:val="Hyperlink"/>
              </w:rPr>
              <w:t>4.5</w:t>
            </w:r>
            <w:r w:rsidR="001E0CD4">
              <w:rPr>
                <w:rFonts w:asciiTheme="minorHAnsi" w:hAnsiTheme="minorHAnsi" w:eastAsiaTheme="minorEastAsia" w:cstheme="minorBidi"/>
                <w:b w:val="0"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</w:rPr>
              <w:t>Process Claim</w:t>
            </w:r>
            <w:r w:rsidR="001E0CD4">
              <w:rPr>
                <w:webHidden/>
              </w:rPr>
              <w:tab/>
            </w:r>
            <w:r w:rsidR="001E0CD4">
              <w:rPr>
                <w:webHidden/>
              </w:rPr>
              <w:fldChar w:fldCharType="begin"/>
            </w:r>
            <w:r w:rsidR="001E0CD4">
              <w:rPr>
                <w:webHidden/>
              </w:rPr>
              <w:instrText xml:space="preserve"> PAGEREF _Toc113530325 \h </w:instrText>
            </w:r>
            <w:r w:rsidR="001E0CD4">
              <w:rPr>
                <w:webHidden/>
              </w:rPr>
            </w:r>
            <w:r w:rsidR="001E0CD4"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 w:rsidR="001E0CD4">
              <w:rPr>
                <w:webHidden/>
              </w:rPr>
              <w:fldChar w:fldCharType="end"/>
            </w:r>
          </w:hyperlink>
        </w:p>
        <w:p w:rsidR="001E0CD4" w:rsidRDefault="00105E94" w14:paraId="272E6A76" w14:textId="0B8569D7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26">
            <w:r w:rsidRPr="005249D4" w:rsidR="001E0CD4">
              <w:rPr>
                <w:rStyle w:val="Hyperlink"/>
                <w:noProof/>
                <w:lang w:val="en-GB"/>
              </w:rPr>
              <w:t>4.5.1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Acceptance criteria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AB6F02F" w14:textId="527B99D5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27">
            <w:r w:rsidRPr="005249D4" w:rsidR="001E0CD4">
              <w:rPr>
                <w:rStyle w:val="Hyperlink"/>
                <w:noProof/>
                <w:lang w:val="en-GB"/>
              </w:rPr>
              <w:t>4.5.2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UI-Screen View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_Toc113530327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17290136" w14:textId="0BF0C0B9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28">
            <w:r w:rsidRPr="005249D4" w:rsidR="001E0CD4">
              <w:rPr>
                <w:rStyle w:val="Hyperlink"/>
                <w:noProof/>
              </w:rPr>
              <w:t>4.5.3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REST End Points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_Toc113530328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1B2028B2" w14:textId="5B578508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29">
            <w:r w:rsidRPr="005249D4" w:rsidR="001E0CD4">
              <w:rPr>
                <w:rStyle w:val="Hyperlink"/>
                <w:noProof/>
              </w:rPr>
              <w:t>4.5.4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Entity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_Toc113530329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BC5F15B" w14:textId="3E8FD4A3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30">
            <w:r w:rsidRPr="005249D4" w:rsidR="001E0CD4">
              <w:rPr>
                <w:rStyle w:val="Hyperlink"/>
                <w:rFonts w:eastAsiaTheme="majorEastAsia"/>
                <w:noProof/>
              </w:rPr>
              <w:t>4.5.5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rFonts w:eastAsiaTheme="majorEastAsia"/>
                <w:noProof/>
              </w:rPr>
              <w:t>Detailed Requirement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_Toc113530330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3C90ED8" w14:textId="2E58E4B7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31">
            <w:r w:rsidRPr="005249D4" w:rsidR="001E0CD4">
              <w:rPr>
                <w:rStyle w:val="Hyperlink"/>
                <w:noProof/>
              </w:rPr>
              <w:t>4.5.6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</w:rPr>
              <w:t>Non-Functional Requirements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_Toc113530331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434B45B1" w14:textId="1FCF5F82">
          <w:pPr>
            <w:pStyle w:val="TOC3"/>
            <w:tabs>
              <w:tab w:val="left" w:pos="1000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hyperlink w:history="1" w:anchor="_Toc113530332">
            <w:r w:rsidRPr="005249D4" w:rsidR="001E0CD4">
              <w:rPr>
                <w:rStyle w:val="Hyperlink"/>
                <w:noProof/>
                <w:lang w:val="en-GB"/>
              </w:rPr>
              <w:t>4.5.7</w:t>
            </w:r>
            <w:r w:rsidR="001E0CD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  <w:r w:rsidRPr="005249D4" w:rsidR="001E0CD4">
              <w:rPr>
                <w:rStyle w:val="Hyperlink"/>
                <w:noProof/>
                <w:lang w:val="en-GB"/>
              </w:rPr>
              <w:t>Business Validations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_Toc113530332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9BD6D3F" w14:textId="6D57B97F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113530333">
            <w:r w:rsidRPr="005249D4" w:rsidR="001E0CD4">
              <w:rPr>
                <w:rStyle w:val="Hyperlink"/>
                <w:rFonts w:eastAsiaTheme="majorEastAsia"/>
                <w:noProof/>
              </w:rPr>
              <w:t>5</w:t>
            </w:r>
            <w:r w:rsidR="001E0CD4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5249D4" w:rsidR="001E0CD4">
              <w:rPr>
                <w:rStyle w:val="Hyperlink"/>
                <w:rFonts w:eastAsiaTheme="majorEastAsia"/>
                <w:noProof/>
              </w:rPr>
              <w:t>Expected Deliverables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_Toc113530333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314CA7A" w14:textId="1C1DEEB5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113530334">
            <w:r w:rsidRPr="005249D4" w:rsidR="001E0CD4">
              <w:rPr>
                <w:rStyle w:val="Hyperlink"/>
                <w:rFonts w:cs="Arial" w:eastAsiaTheme="majorEastAsia"/>
                <w:noProof/>
              </w:rPr>
              <w:t>6</w:t>
            </w:r>
            <w:r w:rsidR="001E0CD4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5249D4" w:rsidR="001E0CD4">
              <w:rPr>
                <w:rStyle w:val="Hyperlink"/>
                <w:rFonts w:cs="Arial" w:eastAsiaTheme="majorEastAsia"/>
                <w:noProof/>
              </w:rPr>
              <w:t>Milestone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_Toc113530334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FA873D3" w14:textId="49D81B2C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113530335">
            <w:r w:rsidRPr="005249D4" w:rsidR="001E0CD4">
              <w:rPr>
                <w:rStyle w:val="Hyperlink"/>
                <w:rFonts w:cs="Arial" w:eastAsiaTheme="majorEastAsia"/>
                <w:noProof/>
              </w:rPr>
              <w:t>7</w:t>
            </w:r>
            <w:r w:rsidR="001E0CD4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5249D4" w:rsidR="001E0CD4">
              <w:rPr>
                <w:rStyle w:val="Hyperlink"/>
                <w:rFonts w:cs="Arial" w:eastAsiaTheme="majorEastAsia"/>
                <w:noProof/>
              </w:rPr>
              <w:t>Skills to develop the project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_Toc113530335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C7046C3" w14:textId="1FB0D457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113530336">
            <w:r w:rsidRPr="005249D4" w:rsidR="001E0CD4">
              <w:rPr>
                <w:rStyle w:val="Hyperlink"/>
                <w:rFonts w:eastAsiaTheme="majorEastAsia"/>
                <w:noProof/>
              </w:rPr>
              <w:t>8</w:t>
            </w:r>
            <w:r w:rsidR="001E0CD4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5249D4" w:rsidR="001E0CD4">
              <w:rPr>
                <w:rStyle w:val="Hyperlink"/>
                <w:rFonts w:cs="Arial" w:eastAsiaTheme="majorEastAsia"/>
                <w:noProof/>
              </w:rPr>
              <w:t>Implementation Notes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_Toc113530336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1E0CD4" w:rsidRDefault="00105E94" w14:paraId="3A5769E7" w14:textId="0F62BE9E">
          <w:pPr>
            <w:pStyle w:val="TOC1"/>
            <w:rPr>
              <w:rFonts w:asciiTheme="minorHAnsi" w:hAnsiTheme="minorHAnsi" w:eastAsiaTheme="minorEastAsia" w:cstheme="minorBidi"/>
              <w:b w:val="0"/>
              <w:noProof/>
              <w:szCs w:val="22"/>
            </w:rPr>
          </w:pPr>
          <w:hyperlink w:history="1" w:anchor="_Toc113530337">
            <w:r w:rsidRPr="005249D4" w:rsidR="001E0CD4">
              <w:rPr>
                <w:rStyle w:val="Hyperlink"/>
                <w:rFonts w:cs="Arial" w:eastAsiaTheme="majorEastAsia"/>
                <w:noProof/>
              </w:rPr>
              <w:t>9</w:t>
            </w:r>
            <w:r w:rsidR="001E0CD4">
              <w:rPr>
                <w:rFonts w:asciiTheme="minorHAnsi" w:hAnsiTheme="minorHAnsi" w:eastAsiaTheme="minorEastAsia" w:cstheme="minorBidi"/>
                <w:b w:val="0"/>
                <w:noProof/>
                <w:szCs w:val="22"/>
              </w:rPr>
              <w:tab/>
            </w:r>
            <w:r w:rsidRPr="005249D4" w:rsidR="001E0CD4">
              <w:rPr>
                <w:rStyle w:val="Hyperlink"/>
                <w:rFonts w:cs="Arial" w:eastAsiaTheme="majorEastAsia"/>
                <w:noProof/>
              </w:rPr>
              <w:t>Evaluation rubrics</w:t>
            </w:r>
            <w:r w:rsidR="001E0CD4">
              <w:rPr>
                <w:noProof/>
                <w:webHidden/>
              </w:rPr>
              <w:tab/>
            </w:r>
            <w:r w:rsidR="001E0CD4">
              <w:rPr>
                <w:noProof/>
                <w:webHidden/>
              </w:rPr>
              <w:fldChar w:fldCharType="begin"/>
            </w:r>
            <w:r w:rsidR="001E0CD4">
              <w:rPr>
                <w:noProof/>
                <w:webHidden/>
              </w:rPr>
              <w:instrText xml:space="preserve"> PAGEREF _Toc113530337 \h </w:instrText>
            </w:r>
            <w:r w:rsidR="001E0CD4">
              <w:rPr>
                <w:noProof/>
                <w:webHidden/>
              </w:rPr>
            </w:r>
            <w:r w:rsidR="001E0CD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1E0CD4">
              <w:rPr>
                <w:noProof/>
                <w:webHidden/>
              </w:rPr>
              <w:fldChar w:fldCharType="end"/>
            </w:r>
          </w:hyperlink>
        </w:p>
        <w:p w:rsidR="00051B27" w:rsidRDefault="00051B27" w14:paraId="177BAAA3" w14:textId="46868C33">
          <w:r>
            <w:rPr>
              <w:b/>
              <w:bCs/>
              <w:noProof/>
            </w:rPr>
            <w:fldChar w:fldCharType="end"/>
          </w:r>
        </w:p>
      </w:sdtContent>
    </w:sdt>
    <w:p w:rsidRPr="00A9727E" w:rsidR="00D86D4B" w:rsidP="001368EA" w:rsidRDefault="00D86D4B" w14:paraId="0211CD43" w14:textId="7FFC29D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Pr="00A9727E" w:rsidR="00D86D4B" w:rsidP="001368EA" w:rsidRDefault="00D86D4B" w14:paraId="07DE77FA" w14:textId="7CAD6BE3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="00D86D4B" w:rsidP="001368EA" w:rsidRDefault="00D86D4B" w14:paraId="2410DAE7" w14:textId="3915ADD0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="003E5875" w:rsidP="001368EA" w:rsidRDefault="003E5875" w14:paraId="0FB9C47B" w14:textId="64B353D6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="003E5875" w:rsidP="001368EA" w:rsidRDefault="003E5875" w14:paraId="4EA41893" w14:textId="084FA575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="003E5875" w:rsidP="001368EA" w:rsidRDefault="003E5875" w14:paraId="728B3C1D" w14:textId="78504255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="00B25FDC" w:rsidP="001368EA" w:rsidRDefault="00B25FDC" w14:paraId="3A0DB103" w14:textId="3A4C9CED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="00B25FDC" w:rsidP="001368EA" w:rsidRDefault="00B25FDC" w14:paraId="282D0BF6" w14:textId="18AE62C4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Pr="00A9727E" w:rsidR="00B25FDC" w:rsidP="001368EA" w:rsidRDefault="00B25FDC" w14:paraId="750FB298" w14:textId="777777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eastAsia="Calibri" w:cs="Arial"/>
          <w:color w:val="00B0F0"/>
          <w:sz w:val="72"/>
          <w:szCs w:val="72"/>
        </w:rPr>
      </w:pPr>
    </w:p>
    <w:p w:rsidR="001368EA" w:rsidP="00FF2FD4" w:rsidRDefault="001368EA" w14:paraId="0CA7D60D" w14:textId="185102C5">
      <w:pPr>
        <w:pStyle w:val="Heading1"/>
        <w:rPr>
          <w:rFonts w:cs="Arial" w:eastAsiaTheme="majorEastAsia"/>
        </w:rPr>
      </w:pPr>
      <w:bookmarkStart w:name="_Toc113530290" w:id="0"/>
      <w:r w:rsidRPr="00A9727E">
        <w:rPr>
          <w:rFonts w:cs="Arial" w:eastAsiaTheme="majorEastAsia"/>
        </w:rPr>
        <w:lastRenderedPageBreak/>
        <w:t>Problem statement</w:t>
      </w:r>
      <w:bookmarkEnd w:id="0"/>
    </w:p>
    <w:p w:rsidRPr="00A754E6" w:rsidR="00942E39" w:rsidP="0081061B" w:rsidRDefault="00942E39" w14:paraId="7C25FC28" w14:textId="3B6C7597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The purpose of the requirements document is to systematically capture requirements for the project and the system “</w:t>
      </w:r>
      <w:r w:rsidR="00EF6C39">
        <w:rPr>
          <w:rFonts w:cs="Arial"/>
          <w:b/>
          <w:sz w:val="22"/>
        </w:rPr>
        <w:t>Da</w:t>
      </w:r>
      <w:r w:rsidR="00B964C4">
        <w:rPr>
          <w:rFonts w:cs="Arial"/>
          <w:b/>
          <w:sz w:val="22"/>
        </w:rPr>
        <w:t>ily</w:t>
      </w:r>
      <w:r w:rsidR="00EF6C39">
        <w:rPr>
          <w:rFonts w:cs="Arial"/>
          <w:b/>
          <w:sz w:val="22"/>
        </w:rPr>
        <w:t xml:space="preserve"> </w:t>
      </w:r>
      <w:r w:rsidR="00B964C4">
        <w:rPr>
          <w:rFonts w:cs="Arial"/>
          <w:b/>
          <w:sz w:val="22"/>
        </w:rPr>
        <w:t>Insurance</w:t>
      </w:r>
      <w:r w:rsidRPr="00A754E6" w:rsidR="004A6682">
        <w:rPr>
          <w:rFonts w:cs="Arial"/>
          <w:b/>
          <w:sz w:val="22"/>
        </w:rPr>
        <w:t xml:space="preserve"> Portal</w:t>
      </w:r>
      <w:r w:rsidRPr="00A754E6">
        <w:rPr>
          <w:rFonts w:cs="Arial"/>
          <w:sz w:val="22"/>
        </w:rPr>
        <w:t xml:space="preserve">” to be developed. The application should be Cloud Native Architecture with </w:t>
      </w:r>
      <w:r w:rsidRPr="00A754E6" w:rsidR="00E3495E">
        <w:rPr>
          <w:rFonts w:cs="Arial"/>
          <w:sz w:val="22"/>
        </w:rPr>
        <w:t>Microservices</w:t>
      </w:r>
      <w:r w:rsidRPr="00A754E6">
        <w:rPr>
          <w:rFonts w:cs="Arial"/>
          <w:sz w:val="22"/>
        </w:rPr>
        <w:t>. Both functional and non-functional requirements are captured in this document. It also serves as the input for the project scoping.</w:t>
      </w:r>
    </w:p>
    <w:p w:rsidRPr="00A754E6" w:rsidR="00942E39" w:rsidP="0081061B" w:rsidRDefault="00942E39" w14:paraId="584789D5" w14:textId="77777777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About the System</w:t>
      </w:r>
    </w:p>
    <w:p w:rsidRPr="00DC4141" w:rsidR="00942E39" w:rsidP="00DC4141" w:rsidRDefault="00942E39" w14:paraId="4B7FA198" w14:textId="364E2C7E">
      <w:pPr>
        <w:pStyle w:val="Bodytext0"/>
        <w:ind w:left="0"/>
        <w:jc w:val="both"/>
        <w:rPr>
          <w:rFonts w:cs="Arial"/>
          <w:sz w:val="22"/>
        </w:rPr>
      </w:pPr>
      <w:bookmarkStart w:name="_Toc430616677" w:id="1"/>
      <w:bookmarkStart w:name="_Toc22634010" w:id="2"/>
      <w:r w:rsidRPr="00A754E6">
        <w:rPr>
          <w:rFonts w:cs="Arial"/>
          <w:sz w:val="22"/>
        </w:rPr>
        <w:t>The client would like to develop a</w:t>
      </w:r>
      <w:r w:rsidR="00C4029A">
        <w:rPr>
          <w:rFonts w:cs="Arial"/>
          <w:sz w:val="22"/>
        </w:rPr>
        <w:t xml:space="preserve"> </w:t>
      </w:r>
      <w:r w:rsidR="00EF6C39">
        <w:rPr>
          <w:rFonts w:cs="Arial"/>
          <w:sz w:val="22"/>
        </w:rPr>
        <w:t>Da</w:t>
      </w:r>
      <w:r w:rsidR="00B964C4">
        <w:rPr>
          <w:rFonts w:cs="Arial"/>
          <w:sz w:val="22"/>
        </w:rPr>
        <w:t>ily</w:t>
      </w:r>
      <w:r w:rsidR="00EF6C39">
        <w:rPr>
          <w:rFonts w:cs="Arial"/>
          <w:sz w:val="22"/>
        </w:rPr>
        <w:t xml:space="preserve"> </w:t>
      </w:r>
      <w:r w:rsidR="00B964C4">
        <w:rPr>
          <w:rFonts w:cs="Arial"/>
          <w:sz w:val="22"/>
        </w:rPr>
        <w:t>Insurance</w:t>
      </w:r>
      <w:r w:rsidRPr="00A754E6" w:rsidR="004A6682">
        <w:rPr>
          <w:rFonts w:cs="Arial"/>
          <w:sz w:val="22"/>
        </w:rPr>
        <w:t xml:space="preserve"> Portal</w:t>
      </w:r>
      <w:r w:rsidRPr="00A754E6">
        <w:rPr>
          <w:rFonts w:cs="Arial"/>
          <w:sz w:val="22"/>
        </w:rPr>
        <w:t xml:space="preserve"> application </w:t>
      </w:r>
      <w:r w:rsidRPr="00A754E6" w:rsidR="004C0833">
        <w:rPr>
          <w:rFonts w:cs="Arial"/>
          <w:sz w:val="22"/>
        </w:rPr>
        <w:t>to</w:t>
      </w:r>
      <w:r w:rsidRPr="00A754E6">
        <w:rPr>
          <w:rFonts w:cs="Arial"/>
          <w:sz w:val="22"/>
        </w:rPr>
        <w:t xml:space="preserve"> </w:t>
      </w:r>
      <w:r w:rsidR="0054483A">
        <w:rPr>
          <w:rFonts w:cs="Arial"/>
          <w:sz w:val="22"/>
        </w:rPr>
        <w:t xml:space="preserve">store </w:t>
      </w:r>
      <w:r w:rsidR="00DC6970">
        <w:rPr>
          <w:rFonts w:cs="Arial"/>
          <w:sz w:val="22"/>
        </w:rPr>
        <w:t xml:space="preserve">the </w:t>
      </w:r>
      <w:r w:rsidR="000A7F88">
        <w:rPr>
          <w:rFonts w:cs="Arial"/>
          <w:sz w:val="22"/>
        </w:rPr>
        <w:t>client</w:t>
      </w:r>
      <w:r w:rsidR="00DC6970">
        <w:rPr>
          <w:rFonts w:cs="Arial"/>
          <w:sz w:val="22"/>
        </w:rPr>
        <w:t xml:space="preserve"> information, wallet and </w:t>
      </w:r>
      <w:r w:rsidR="0088106E">
        <w:rPr>
          <w:rFonts w:cs="Arial"/>
          <w:sz w:val="22"/>
        </w:rPr>
        <w:t xml:space="preserve">let the </w:t>
      </w:r>
      <w:r w:rsidR="000A7F88">
        <w:rPr>
          <w:rFonts w:cs="Arial"/>
          <w:sz w:val="22"/>
        </w:rPr>
        <w:t xml:space="preserve">client </w:t>
      </w:r>
      <w:r w:rsidR="0088106E">
        <w:rPr>
          <w:rFonts w:cs="Arial"/>
          <w:sz w:val="22"/>
        </w:rPr>
        <w:t>purchase a daily insurance plan</w:t>
      </w:r>
      <w:r w:rsidR="00DC6970">
        <w:rPr>
          <w:rFonts w:cs="Arial"/>
          <w:sz w:val="22"/>
        </w:rPr>
        <w:t xml:space="preserve"> </w:t>
      </w:r>
      <w:r w:rsidR="0054483A">
        <w:rPr>
          <w:rFonts w:cs="Arial"/>
          <w:sz w:val="22"/>
        </w:rPr>
        <w:t>and process</w:t>
      </w:r>
      <w:r w:rsidRPr="00A754E6">
        <w:rPr>
          <w:rFonts w:cs="Arial"/>
          <w:sz w:val="22"/>
        </w:rPr>
        <w:t xml:space="preserve"> the </w:t>
      </w:r>
      <w:r w:rsidR="0088106E">
        <w:rPr>
          <w:rFonts w:cs="Arial"/>
          <w:sz w:val="22"/>
        </w:rPr>
        <w:t>claims</w:t>
      </w:r>
      <w:r w:rsidR="00FA365E">
        <w:rPr>
          <w:rFonts w:cs="Arial"/>
          <w:sz w:val="22"/>
        </w:rPr>
        <w:t xml:space="preserve"> </w:t>
      </w:r>
      <w:r w:rsidR="00EF7682">
        <w:rPr>
          <w:rFonts w:cs="Arial"/>
          <w:sz w:val="22"/>
        </w:rPr>
        <w:t>through</w:t>
      </w:r>
      <w:r w:rsidR="0037120C">
        <w:rPr>
          <w:rFonts w:cs="Arial"/>
          <w:sz w:val="22"/>
        </w:rPr>
        <w:t xml:space="preserve"> </w:t>
      </w:r>
      <w:r w:rsidR="0088106E">
        <w:rPr>
          <w:rFonts w:cs="Arial"/>
          <w:sz w:val="22"/>
        </w:rPr>
        <w:t xml:space="preserve">the portal </w:t>
      </w:r>
      <w:r w:rsidR="00D97A7A">
        <w:rPr>
          <w:rFonts w:cs="Arial"/>
          <w:sz w:val="22"/>
        </w:rPr>
        <w:t xml:space="preserve">to Downstream </w:t>
      </w:r>
      <w:r w:rsidR="004C0833">
        <w:rPr>
          <w:rFonts w:cs="Arial"/>
          <w:sz w:val="22"/>
        </w:rPr>
        <w:t>Systems</w:t>
      </w:r>
      <w:r w:rsidR="00D97A7A">
        <w:rPr>
          <w:rFonts w:cs="Arial"/>
          <w:sz w:val="22"/>
        </w:rPr>
        <w:t>.</w:t>
      </w:r>
    </w:p>
    <w:bookmarkEnd w:id="1"/>
    <w:bookmarkEnd w:id="2"/>
    <w:p w:rsidRPr="00A754E6" w:rsidR="00942E39" w:rsidP="0081061B" w:rsidRDefault="00942E39" w14:paraId="40E7FF8C" w14:textId="77777777">
      <w:pPr>
        <w:pStyle w:val="Bodytext0"/>
        <w:ind w:left="0"/>
        <w:jc w:val="both"/>
        <w:rPr>
          <w:rFonts w:cs="Arial"/>
          <w:b/>
          <w:sz w:val="22"/>
        </w:rPr>
      </w:pPr>
      <w:r w:rsidRPr="00A754E6">
        <w:rPr>
          <w:rFonts w:cs="Arial"/>
          <w:b/>
          <w:sz w:val="22"/>
        </w:rPr>
        <w:t>Scope of the System</w:t>
      </w:r>
    </w:p>
    <w:p w:rsidRPr="00A754E6" w:rsidR="00942E39" w:rsidP="0081061B" w:rsidRDefault="00942E39" w14:paraId="1F43881C" w14:textId="77777777">
      <w:pPr>
        <w:pStyle w:val="Bodytext0"/>
        <w:ind w:left="0"/>
        <w:jc w:val="both"/>
        <w:rPr>
          <w:rFonts w:cs="Arial"/>
          <w:sz w:val="22"/>
        </w:rPr>
      </w:pPr>
      <w:r w:rsidRPr="00A754E6">
        <w:rPr>
          <w:rFonts w:cs="Arial"/>
          <w:sz w:val="22"/>
        </w:rPr>
        <w:t>The scope of the system is explained through its modules as follows</w:t>
      </w:r>
    </w:p>
    <w:p w:rsidRPr="00A754E6" w:rsidR="00942E39" w:rsidP="0081409D" w:rsidRDefault="000A7F88" w14:paraId="7CC96360" w14:textId="3E656375">
      <w:pPr>
        <w:pStyle w:val="Bodytext0"/>
        <w:numPr>
          <w:ilvl w:val="0"/>
          <w:numId w:val="15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Client </w:t>
      </w:r>
      <w:r w:rsidR="00070648">
        <w:rPr>
          <w:rFonts w:cs="Arial"/>
          <w:sz w:val="22"/>
        </w:rPr>
        <w:t>Induction</w:t>
      </w:r>
      <w:r w:rsidRPr="00A754E6" w:rsidR="00942E39">
        <w:rPr>
          <w:rFonts w:cs="Arial"/>
          <w:sz w:val="22"/>
        </w:rPr>
        <w:t xml:space="preserve"> – used by </w:t>
      </w:r>
      <w:r>
        <w:rPr>
          <w:rFonts w:cs="Arial"/>
          <w:sz w:val="22"/>
        </w:rPr>
        <w:t xml:space="preserve">client </w:t>
      </w:r>
      <w:r w:rsidRPr="00A754E6" w:rsidR="00942E39">
        <w:rPr>
          <w:rFonts w:cs="Arial"/>
          <w:sz w:val="22"/>
        </w:rPr>
        <w:t xml:space="preserve">to register the details of </w:t>
      </w:r>
      <w:r w:rsidR="00EE5DEA">
        <w:rPr>
          <w:rFonts w:cs="Arial"/>
          <w:sz w:val="22"/>
        </w:rPr>
        <w:t>self</w:t>
      </w:r>
      <w:r w:rsidRPr="00A754E6" w:rsidR="00942E39">
        <w:rPr>
          <w:rFonts w:cs="Arial"/>
          <w:sz w:val="22"/>
        </w:rPr>
        <w:t xml:space="preserve"> into the system</w:t>
      </w:r>
      <w:r>
        <w:rPr>
          <w:rFonts w:cs="Arial"/>
          <w:sz w:val="22"/>
        </w:rPr>
        <w:t xml:space="preserve"> and select a predefined </w:t>
      </w:r>
      <w:r w:rsidR="00A81E4D">
        <w:rPr>
          <w:rFonts w:cs="Arial"/>
          <w:sz w:val="22"/>
        </w:rPr>
        <w:t>wallet with money into it</w:t>
      </w:r>
      <w:r w:rsidRPr="00A754E6" w:rsidR="00942E39">
        <w:rPr>
          <w:rFonts w:cs="Arial"/>
          <w:sz w:val="22"/>
        </w:rPr>
        <w:t xml:space="preserve">. The system stores the details of the </w:t>
      </w:r>
      <w:r w:rsidR="00A81E4D">
        <w:rPr>
          <w:rFonts w:cs="Arial"/>
          <w:sz w:val="22"/>
        </w:rPr>
        <w:t>Client</w:t>
      </w:r>
      <w:r w:rsidR="00524829">
        <w:rPr>
          <w:rFonts w:cs="Arial"/>
          <w:sz w:val="22"/>
        </w:rPr>
        <w:t xml:space="preserve"> and his</w:t>
      </w:r>
      <w:r w:rsidR="00A81E4D">
        <w:rPr>
          <w:rFonts w:cs="Arial"/>
          <w:sz w:val="22"/>
        </w:rPr>
        <w:t>/her</w:t>
      </w:r>
      <w:r w:rsidR="00524829">
        <w:rPr>
          <w:rFonts w:cs="Arial"/>
          <w:sz w:val="22"/>
        </w:rPr>
        <w:t xml:space="preserve"> </w:t>
      </w:r>
      <w:r w:rsidR="00A81E4D">
        <w:rPr>
          <w:rFonts w:cs="Arial"/>
          <w:sz w:val="22"/>
        </w:rPr>
        <w:t>wallet</w:t>
      </w:r>
      <w:r w:rsidRPr="00A754E6" w:rsidR="00942E39">
        <w:rPr>
          <w:rFonts w:cs="Arial"/>
          <w:sz w:val="22"/>
        </w:rPr>
        <w:t xml:space="preserve"> in the system </w:t>
      </w:r>
      <w:r w:rsidRPr="00A754E6" w:rsidR="00EB7C18">
        <w:rPr>
          <w:rFonts w:cs="Arial"/>
          <w:sz w:val="22"/>
        </w:rPr>
        <w:t>and able to edit it.</w:t>
      </w:r>
      <w:r w:rsidR="000252DC">
        <w:rPr>
          <w:rFonts w:cs="Arial"/>
          <w:sz w:val="22"/>
        </w:rPr>
        <w:t xml:space="preserve"> </w:t>
      </w:r>
    </w:p>
    <w:p w:rsidRPr="00A754E6" w:rsidR="00EB7C18" w:rsidP="0081409D" w:rsidRDefault="004C6D57" w14:paraId="1EF66B54" w14:textId="77091E59">
      <w:pPr>
        <w:pStyle w:val="Bodytext0"/>
        <w:numPr>
          <w:ilvl w:val="0"/>
          <w:numId w:val="15"/>
        </w:numPr>
        <w:jc w:val="both"/>
        <w:rPr>
          <w:rFonts w:cs="Arial"/>
          <w:sz w:val="22"/>
        </w:rPr>
      </w:pPr>
      <w:r>
        <w:rPr>
          <w:rFonts w:cs="Arial"/>
          <w:sz w:val="22"/>
        </w:rPr>
        <w:t xml:space="preserve">Process </w:t>
      </w:r>
      <w:r w:rsidR="00A81E4D">
        <w:rPr>
          <w:rFonts w:cs="Arial"/>
          <w:sz w:val="22"/>
        </w:rPr>
        <w:t>Claim</w:t>
      </w:r>
      <w:r w:rsidRPr="00A754E6" w:rsidR="00EB7C18">
        <w:rPr>
          <w:rFonts w:cs="Arial"/>
          <w:sz w:val="22"/>
        </w:rPr>
        <w:t xml:space="preserve"> – The user should be able to </w:t>
      </w:r>
      <w:r w:rsidR="00A81E4D">
        <w:rPr>
          <w:rFonts w:cs="Arial"/>
          <w:sz w:val="22"/>
        </w:rPr>
        <w:t>request a claim</w:t>
      </w:r>
      <w:r w:rsidR="00046EC6">
        <w:rPr>
          <w:rFonts w:cs="Arial"/>
          <w:sz w:val="22"/>
        </w:rPr>
        <w:t xml:space="preserve"> to Downstream system</w:t>
      </w:r>
      <w:r w:rsidR="00324ACD">
        <w:rPr>
          <w:rFonts w:cs="Arial"/>
          <w:sz w:val="22"/>
        </w:rPr>
        <w:t>.</w:t>
      </w:r>
      <w:r w:rsidR="00DA7CE6">
        <w:rPr>
          <w:rFonts w:cs="Arial"/>
          <w:sz w:val="22"/>
        </w:rPr>
        <w:t xml:space="preserve"> (Just </w:t>
      </w:r>
      <w:r w:rsidR="008F1EF8">
        <w:rPr>
          <w:rFonts w:cs="Arial"/>
          <w:sz w:val="22"/>
        </w:rPr>
        <w:t>Update the claim amount back in the wallet</w:t>
      </w:r>
      <w:r w:rsidR="00DA7CE6">
        <w:rPr>
          <w:rFonts w:cs="Arial"/>
          <w:sz w:val="22"/>
        </w:rPr>
        <w:t>)</w:t>
      </w:r>
    </w:p>
    <w:p w:rsidRPr="00A9727E" w:rsidR="001368EA" w:rsidP="00FF2FD4" w:rsidRDefault="00441D2D" w14:paraId="79262A7C" w14:textId="202AB960">
      <w:pPr>
        <w:pStyle w:val="Heading1"/>
      </w:pPr>
      <w:bookmarkStart w:name="_Toc113530291" w:id="3"/>
      <w:r>
        <w:t>Use case</w:t>
      </w:r>
      <w:r w:rsidRPr="00A9727E" w:rsidR="00D86D4B">
        <w:t xml:space="preserve"> Diagram</w:t>
      </w:r>
      <w:r w:rsidR="007D5D0F">
        <w:t xml:space="preserve"> for the Problem Statement</w:t>
      </w:r>
      <w:bookmarkEnd w:id="3"/>
    </w:p>
    <w:p w:rsidRPr="00F350F3" w:rsidR="00B15F7A" w:rsidP="00F350F3" w:rsidRDefault="00441D2D" w14:paraId="6C2981B2" w14:textId="636D79DB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 w:eastAsiaTheme="minorHAnsi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696E163" wp14:editId="23F1BA66">
                <wp:simplePos x="0" y="0"/>
                <wp:positionH relativeFrom="column">
                  <wp:posOffset>3568700</wp:posOffset>
                </wp:positionH>
                <wp:positionV relativeFrom="paragraph">
                  <wp:posOffset>238125</wp:posOffset>
                </wp:positionV>
                <wp:extent cx="1153550" cy="801859"/>
                <wp:effectExtent l="0" t="0" r="27940" b="1778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F7A" w:rsidP="00B15F7A" w:rsidRDefault="00B15F7A" w14:paraId="12A23402" w14:textId="4FDE3111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 w14:anchorId="1696E163">
                <v:path textboxrect="0,6782,21600,18209" gradientshapeok="t" o:connecttype="custom" o:connectlocs="10800,6782;10800,0;0,10800;10800,21600;21600,10800" o:connectangles="270,270,180,90,0" o:extrusionok="f"/>
              </v:shapetype>
              <v:shape id="Flowchart: Magnetic Disk 10" style="position:absolute;left:0;text-align:left;margin-left:281pt;margin-top:18.75pt;width:90.85pt;height:63.1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">
                <v:textbox>
                  <w:txbxContent>
                    <w:p w:rsidR="00B15F7A" w:rsidP="00B15F7A" w:rsidRDefault="00B15F7A" w14:paraId="12A23402" w14:textId="4FDE3111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Pr="00F350F3" w:rsidR="00936957">
        <w:rPr>
          <w:rFonts w:cs="Arial"/>
          <w:b/>
          <w:sz w:val="22"/>
          <w:szCs w:val="22"/>
        </w:rPr>
        <w:t>Client</w:t>
      </w:r>
      <w:r w:rsidRPr="00F350F3" w:rsidR="00537E98">
        <w:rPr>
          <w:rFonts w:cs="Arial"/>
          <w:b/>
          <w:sz w:val="22"/>
          <w:szCs w:val="22"/>
        </w:rPr>
        <w:t xml:space="preserve"> </w:t>
      </w:r>
      <w:r w:rsidRPr="00F350F3" w:rsidR="00000718">
        <w:rPr>
          <w:rFonts w:cs="Arial"/>
          <w:b/>
          <w:sz w:val="22"/>
          <w:szCs w:val="22"/>
        </w:rPr>
        <w:t>Registration</w:t>
      </w:r>
    </w:p>
    <w:p w:rsidRPr="00F350F3" w:rsidR="000312BA" w:rsidP="00F350F3" w:rsidRDefault="00305C63" w14:paraId="6984EC89" w14:textId="55FCEF19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76AC31" wp14:editId="2F449BF6">
                <wp:simplePos x="0" y="0"/>
                <wp:positionH relativeFrom="column">
                  <wp:posOffset>171450</wp:posOffset>
                </wp:positionH>
                <wp:positionV relativeFrom="paragraph">
                  <wp:posOffset>117475</wp:posOffset>
                </wp:positionV>
                <wp:extent cx="928370" cy="508000"/>
                <wp:effectExtent l="0" t="0" r="2413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9D9" w:rsidP="006409D9" w:rsidRDefault="00F86C6A" w14:paraId="4F46FDA1" w14:textId="597D614D">
                            <w:pPr>
                              <w:jc w:val="center"/>
                            </w:pPr>
                            <w:r>
                              <w:t>First Time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style="position:absolute;left:0;text-align:left;margin-left:13.5pt;margin-top:9.25pt;width:73.1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white [3201]" strokecolor="#f79646 [3209]" strokeweight="2pt" w14:anchorId="4776AC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">
                <v:textbox>
                  <w:txbxContent>
                    <w:p w:rsidR="006409D9" w:rsidP="006409D9" w:rsidRDefault="00F86C6A" w14:paraId="4F46FDA1" w14:textId="597D614D">
                      <w:pPr>
                        <w:jc w:val="center"/>
                      </w:pPr>
                      <w:r>
                        <w:t>First Time User</w:t>
                      </w:r>
                    </w:p>
                  </w:txbxContent>
                </v:textbox>
              </v:rect>
            </w:pict>
          </mc:Fallback>
        </mc:AlternateContent>
      </w:r>
      <w:r w:rsidRPr="00F350F3" w:rsidR="00B15F7A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D7821A" wp14:editId="45E98B3E">
                <wp:simplePos x="0" y="0"/>
                <wp:positionH relativeFrom="column">
                  <wp:posOffset>1644650</wp:posOffset>
                </wp:positionH>
                <wp:positionV relativeFrom="paragraph">
                  <wp:posOffset>123825</wp:posOffset>
                </wp:positionV>
                <wp:extent cx="1409700" cy="530225"/>
                <wp:effectExtent l="0" t="0" r="1905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F7A" w:rsidP="00B15F7A" w:rsidRDefault="00936957" w14:paraId="21FADE90" w14:textId="6BB7DEE5">
                            <w:pPr>
                              <w:jc w:val="center"/>
                            </w:pPr>
                            <w:r>
                              <w:t>Client</w:t>
                            </w:r>
                            <w:r w:rsidR="00537E98">
                              <w:t xml:space="preserve"> </w:t>
                            </w:r>
                            <w:r w:rsidR="00D5146C">
                              <w:t>Re</w:t>
                            </w:r>
                            <w:r w:rsidR="00F86C6A">
                              <w:t>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style="position:absolute;left:0;text-align:left;margin-left:129.5pt;margin-top:9.75pt;width:111pt;height:41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white [3201]" strokecolor="#f79646 [3209]" strokeweight="2pt" w14:anchorId="46D782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">
                <v:textbox>
                  <w:txbxContent>
                    <w:p w:rsidR="00B15F7A" w:rsidP="00B15F7A" w:rsidRDefault="00936957" w14:paraId="21FADE90" w14:textId="6BB7DEE5">
                      <w:pPr>
                        <w:jc w:val="center"/>
                      </w:pPr>
                      <w:r>
                        <w:t>Client</w:t>
                      </w:r>
                      <w:r w:rsidR="00537E98">
                        <w:t xml:space="preserve"> </w:t>
                      </w:r>
                      <w:r w:rsidR="00D5146C">
                        <w:t>Re</w:t>
                      </w:r>
                      <w:r w:rsidR="00F86C6A">
                        <w:t>gistration</w:t>
                      </w:r>
                    </w:p>
                  </w:txbxContent>
                </v:textbox>
              </v:rect>
            </w:pict>
          </mc:Fallback>
        </mc:AlternateContent>
      </w:r>
    </w:p>
    <w:p w:rsidRPr="00F350F3" w:rsidR="003772E8" w:rsidP="00F350F3" w:rsidRDefault="00441D2D" w14:paraId="18C556B2" w14:textId="208FFC09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  <w:r w:rsidRPr="00F350F3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1808" behindDoc="0" locked="0" layoutInCell="1" allowOverlap="1" wp14:anchorId="3B9BE50F" wp14:editId="4974A91D">
                <wp:simplePos x="0" y="0"/>
                <wp:positionH relativeFrom="column">
                  <wp:posOffset>3076575</wp:posOffset>
                </wp:positionH>
                <wp:positionV relativeFrom="paragraph">
                  <wp:posOffset>48260</wp:posOffset>
                </wp:positionV>
                <wp:extent cx="520603" cy="0"/>
                <wp:effectExtent l="0" t="76200" r="1333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466D87FD">
                <v:path fillok="f" arrowok="t" o:connecttype="none"/>
                <o:lock v:ext="edit" shapetype="t"/>
              </v:shapetype>
              <v:shape id="Straight Arrow Connector 49" style="position:absolute;margin-left:242.25pt;margin-top:3.8pt;width:41pt;height:0;z-index:25168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">
                <v:stroke endarrow="block"/>
              </v:shape>
            </w:pict>
          </mc:Fallback>
        </mc:AlternateContent>
      </w:r>
      <w:r w:rsidRPr="00F350F3" w:rsidR="00B15F7A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1EC5102" wp14:editId="66535040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style="position:absolute;margin-left:86.4pt;margin-top:4.2pt;width:41pt;height:0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" w14:anchorId="363C2EB9">
                <v:stroke endarrow="block"/>
              </v:shape>
            </w:pict>
          </mc:Fallback>
        </mc:AlternateContent>
      </w:r>
    </w:p>
    <w:p w:rsidRPr="00F350F3" w:rsidR="00DF62F8" w:rsidP="00F350F3" w:rsidRDefault="00DF62F8" w14:paraId="5680C79B" w14:textId="666D7F4C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</w:p>
    <w:p w:rsidRPr="00F350F3" w:rsidR="00DF62F8" w:rsidP="00F350F3" w:rsidRDefault="00DF62F8" w14:paraId="66AC7EC1" w14:textId="1A0DFD7A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</w:p>
    <w:p w:rsidRPr="00F350F3" w:rsidR="00CC7C91" w:rsidP="00F350F3" w:rsidRDefault="00CC7C91" w14:paraId="5C66F836" w14:textId="55E96403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 w:eastAsiaTheme="minorHAnsi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72" behindDoc="0" locked="0" layoutInCell="1" allowOverlap="1" wp14:anchorId="14AF41AC" wp14:editId="22771B9C">
                <wp:simplePos x="0" y="0"/>
                <wp:positionH relativeFrom="column">
                  <wp:posOffset>3568700</wp:posOffset>
                </wp:positionH>
                <wp:positionV relativeFrom="paragraph">
                  <wp:posOffset>238125</wp:posOffset>
                </wp:positionV>
                <wp:extent cx="1153550" cy="801859"/>
                <wp:effectExtent l="0" t="0" r="27940" b="1778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80185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C91" w:rsidP="00CC7C91" w:rsidRDefault="00400528" w14:paraId="13EDC7A7" w14:textId="08AB8B32">
                            <w:pPr>
                              <w:jc w:val="center"/>
                            </w:pPr>
                            <w:r>
                              <w:t>Query from</w:t>
                            </w:r>
                            <w:r w:rsidR="00CC7C91">
                              <w:t xml:space="preserve">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56" style="position:absolute;left:0;text-align:left;margin-left:281pt;margin-top:18.75pt;width:90.85pt;height:63.15pt;z-index:25169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" w14:anchorId="14AF41AC">
                <v:textbox>
                  <w:txbxContent>
                    <w:p w:rsidR="00CC7C91" w:rsidP="00CC7C91" w:rsidRDefault="00400528" w14:paraId="13EDC7A7" w14:textId="08AB8B32">
                      <w:pPr>
                        <w:jc w:val="center"/>
                      </w:pPr>
                      <w:r>
                        <w:t>Query from</w:t>
                      </w:r>
                      <w:r w:rsidR="00CC7C91">
                        <w:t xml:space="preserve"> DB</w:t>
                      </w:r>
                    </w:p>
                  </w:txbxContent>
                </v:textbox>
              </v:shape>
            </w:pict>
          </mc:Fallback>
        </mc:AlternateContent>
      </w:r>
      <w:r w:rsidRPr="00F350F3">
        <w:rPr>
          <w:rFonts w:cs="Arial"/>
          <w:b/>
          <w:sz w:val="22"/>
          <w:szCs w:val="22"/>
        </w:rPr>
        <w:t xml:space="preserve">Client </w:t>
      </w:r>
      <w:r w:rsidRPr="00F350F3" w:rsidR="00C11B49">
        <w:rPr>
          <w:rFonts w:cs="Arial"/>
          <w:b/>
          <w:sz w:val="22"/>
          <w:szCs w:val="22"/>
        </w:rPr>
        <w:t>Login</w:t>
      </w:r>
    </w:p>
    <w:p w:rsidRPr="00F350F3" w:rsidR="00CC7C91" w:rsidP="00F350F3" w:rsidRDefault="00CC7C91" w14:paraId="754D1AD6" w14:textId="77777777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0000" behindDoc="0" locked="0" layoutInCell="1" allowOverlap="1" wp14:anchorId="4E6AE505" wp14:editId="75E0D73E">
                <wp:simplePos x="0" y="0"/>
                <wp:positionH relativeFrom="column">
                  <wp:posOffset>171450</wp:posOffset>
                </wp:positionH>
                <wp:positionV relativeFrom="paragraph">
                  <wp:posOffset>117475</wp:posOffset>
                </wp:positionV>
                <wp:extent cx="928370" cy="508000"/>
                <wp:effectExtent l="0" t="0" r="2413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C91" w:rsidP="00CC7C91" w:rsidRDefault="00CC7C91" w14:paraId="241118B4" w14:textId="77777777">
                            <w:pPr>
                              <w:jc w:val="center"/>
                            </w:pPr>
                            <w:r>
                              <w:t>First Time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style="position:absolute;left:0;text-align:left;margin-left:13.5pt;margin-top:9.25pt;width:73.1pt;height:40pt;z-index:25169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white [3201]" strokecolor="#f79646 [3209]" strokeweight="2pt" w14:anchorId="4E6AE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">
                <v:textbox>
                  <w:txbxContent>
                    <w:p w:rsidR="00CC7C91" w:rsidP="00CC7C91" w:rsidRDefault="00CC7C91" w14:paraId="241118B4" w14:textId="77777777">
                      <w:pPr>
                        <w:jc w:val="center"/>
                      </w:pPr>
                      <w:r>
                        <w:t>First Time User</w:t>
                      </w: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24" behindDoc="0" locked="0" layoutInCell="1" allowOverlap="1" wp14:anchorId="4DAE4AFA" wp14:editId="327F3090">
                <wp:simplePos x="0" y="0"/>
                <wp:positionH relativeFrom="column">
                  <wp:posOffset>1644650</wp:posOffset>
                </wp:positionH>
                <wp:positionV relativeFrom="paragraph">
                  <wp:posOffset>123825</wp:posOffset>
                </wp:positionV>
                <wp:extent cx="1409700" cy="530225"/>
                <wp:effectExtent l="0" t="0" r="19050" b="2222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C91" w:rsidP="00CC7C91" w:rsidRDefault="00CC7C91" w14:paraId="3562DD63" w14:textId="51F4119B">
                            <w:pPr>
                              <w:jc w:val="center"/>
                            </w:pPr>
                            <w:r>
                              <w:t xml:space="preserve">Client </w:t>
                            </w:r>
                            <w:r w:rsidR="00400528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style="position:absolute;left:0;text-align:left;margin-left:129.5pt;margin-top:9.75pt;width:111pt;height:41.75pt;z-index:25169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white [3201]" strokecolor="#f79646 [3209]" strokeweight="2pt" w14:anchorId="4DAE4A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">
                <v:textbox>
                  <w:txbxContent>
                    <w:p w:rsidR="00CC7C91" w:rsidP="00CC7C91" w:rsidRDefault="00CC7C91" w14:paraId="3562DD63" w14:textId="51F4119B">
                      <w:pPr>
                        <w:jc w:val="center"/>
                      </w:pPr>
                      <w:r>
                        <w:t xml:space="preserve">Client </w:t>
                      </w:r>
                      <w:r w:rsidR="00400528"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Pr="00F350F3" w:rsidR="00CC7C91" w:rsidP="00F350F3" w:rsidRDefault="00CC7C91" w14:paraId="2A0B812C" w14:textId="77777777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  <w:r w:rsidRPr="00F350F3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94096" behindDoc="0" locked="0" layoutInCell="1" allowOverlap="1" wp14:anchorId="5476D2B0" wp14:editId="00EF9054">
                <wp:simplePos x="0" y="0"/>
                <wp:positionH relativeFrom="column">
                  <wp:posOffset>3051175</wp:posOffset>
                </wp:positionH>
                <wp:positionV relativeFrom="paragraph">
                  <wp:posOffset>48260</wp:posOffset>
                </wp:positionV>
                <wp:extent cx="520603" cy="0"/>
                <wp:effectExtent l="0" t="76200" r="13335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style="position:absolute;margin-left:240.25pt;margin-top:3.8pt;width:41pt;height:0;z-index:25169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" w14:anchorId="298EF08A">
                <v:stroke endarrow="block"/>
              </v:shape>
            </w:pict>
          </mc:Fallback>
        </mc:AlternateContent>
      </w:r>
      <w:r w:rsidRPr="00F350F3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92048" behindDoc="0" locked="0" layoutInCell="1" allowOverlap="1" wp14:anchorId="032F7B3A" wp14:editId="4F971B57">
                <wp:simplePos x="0" y="0"/>
                <wp:positionH relativeFrom="column">
                  <wp:posOffset>1097182</wp:posOffset>
                </wp:positionH>
                <wp:positionV relativeFrom="paragraph">
                  <wp:posOffset>53438</wp:posOffset>
                </wp:positionV>
                <wp:extent cx="520603" cy="0"/>
                <wp:effectExtent l="0" t="76200" r="13335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style="position:absolute;margin-left:86.4pt;margin-top:4.2pt;width:41pt;height:0;z-index:25169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" w14:anchorId="739A9237">
                <v:stroke endarrow="block"/>
              </v:shape>
            </w:pict>
          </mc:Fallback>
        </mc:AlternateContent>
      </w:r>
    </w:p>
    <w:p w:rsidRPr="00F350F3" w:rsidR="00CC7C91" w:rsidP="00F350F3" w:rsidRDefault="00CC7C91" w14:paraId="16675186" w14:textId="77777777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</w:p>
    <w:p w:rsidRPr="00F350F3" w:rsidR="00C11B49" w:rsidP="00F350F3" w:rsidRDefault="00C11B49" w14:paraId="500D1A5F" w14:textId="77777777">
      <w:pPr>
        <w:pStyle w:val="Bodytext0"/>
        <w:ind w:left="0"/>
        <w:jc w:val="both"/>
        <w:rPr>
          <w:rFonts w:cs="Arial"/>
          <w:b/>
          <w:sz w:val="22"/>
          <w:szCs w:val="22"/>
        </w:rPr>
      </w:pPr>
    </w:p>
    <w:p w:rsidRPr="00F350F3" w:rsidR="00B15F7A" w:rsidP="00F350F3" w:rsidRDefault="00441D2D" w14:paraId="7AA2FE05" w14:textId="6A3D6308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 w:eastAsiaTheme="minorHAnsi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99198D1" wp14:editId="48B0D29A">
                <wp:simplePos x="0" y="0"/>
                <wp:positionH relativeFrom="column">
                  <wp:posOffset>5095240</wp:posOffset>
                </wp:positionH>
                <wp:positionV relativeFrom="paragraph">
                  <wp:posOffset>245745</wp:posOffset>
                </wp:positionV>
                <wp:extent cx="1153160" cy="801370"/>
                <wp:effectExtent l="0" t="0" r="27940" b="17780"/>
                <wp:wrapNone/>
                <wp:docPr id="19" name="Flowchart: Magnetic Dis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8013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F7A" w:rsidP="00B15F7A" w:rsidRDefault="00B15F7A" w14:paraId="77BFD67D" w14:textId="1EBC9DD9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9" style="position:absolute;left:0;text-align:left;margin-left:401.2pt;margin-top:19.35pt;width:90.8pt;height:63.1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" w14:anchorId="099198D1">
                <v:textbox>
                  <w:txbxContent>
                    <w:p w:rsidR="00B15F7A" w:rsidP="00B15F7A" w:rsidRDefault="00B15F7A" w14:paraId="77BFD67D" w14:textId="1EBC9DD9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Pr="00F350F3" w:rsidR="00053876">
        <w:rPr>
          <w:rFonts w:cs="Arial"/>
          <w:b/>
          <w:sz w:val="22"/>
          <w:szCs w:val="22"/>
        </w:rPr>
        <w:t>Add wallet</w:t>
      </w:r>
    </w:p>
    <w:p w:rsidRPr="00F350F3" w:rsidR="00B15F7A" w:rsidP="00F350F3" w:rsidRDefault="00F27321" w14:paraId="59F7FD8D" w14:textId="268DFB67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 w:eastAsiaTheme="minorHAnsi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56" behindDoc="0" locked="0" layoutInCell="1" allowOverlap="1" wp14:anchorId="69BBB839" wp14:editId="48DA4012">
                <wp:simplePos x="0" y="0"/>
                <wp:positionH relativeFrom="page">
                  <wp:posOffset>5505450</wp:posOffset>
                </wp:positionH>
                <wp:positionV relativeFrom="paragraph">
                  <wp:posOffset>302260</wp:posOffset>
                </wp:positionV>
                <wp:extent cx="520065" cy="0"/>
                <wp:effectExtent l="0" t="76200" r="13335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style="position:absolute;margin-left:433.5pt;margin-top:23.8pt;width:40.95pt;height:0;z-index:251683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" w14:anchorId="2089631D">
                <v:stroke endarrow="block"/>
                <w10:wrap anchorx="page"/>
              </v:shape>
            </w:pict>
          </mc:Fallback>
        </mc:AlternateContent>
      </w: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7EE144" wp14:editId="2FF27410">
                <wp:simplePos x="0" y="0"/>
                <wp:positionH relativeFrom="column">
                  <wp:posOffset>3180715</wp:posOffset>
                </wp:positionH>
                <wp:positionV relativeFrom="paragraph">
                  <wp:posOffset>26035</wp:posOffset>
                </wp:positionV>
                <wp:extent cx="1409700" cy="647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F7A" w:rsidP="00B15F7A" w:rsidRDefault="00F86C6A" w14:paraId="009DEFD3" w14:textId="742D03AA">
                            <w:pPr>
                              <w:jc w:val="center"/>
                            </w:pPr>
                            <w:r>
                              <w:t>Add Wallet</w:t>
                            </w:r>
                            <w:r w:rsidR="00053876">
                              <w:t>: Mode +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style="position:absolute;left:0;text-align:left;margin-left:250.45pt;margin-top:2.05pt;width:111pt;height:51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white [3201]" strokecolor="#f79646 [3209]" strokeweight="2pt" w14:anchorId="6E7EE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">
                <v:textbox>
                  <w:txbxContent>
                    <w:p w:rsidR="00B15F7A" w:rsidP="00B15F7A" w:rsidRDefault="00F86C6A" w14:paraId="009DEFD3" w14:textId="742D03AA">
                      <w:pPr>
                        <w:jc w:val="center"/>
                      </w:pPr>
                      <w:r>
                        <w:t>Add Wallet</w:t>
                      </w:r>
                      <w:r w:rsidR="00053876">
                        <w:t>: Mode + Money</w:t>
                      </w:r>
                    </w:p>
                  </w:txbxContent>
                </v:textbox>
              </v:rect>
            </w:pict>
          </mc:Fallback>
        </mc:AlternateContent>
      </w:r>
      <w:r w:rsidRPr="00F350F3" w:rsidR="00441D2D">
        <w:rPr>
          <w:rFonts w:cs="Arial" w:eastAsiaTheme="minorHAnsi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52" behindDoc="0" locked="0" layoutInCell="1" allowOverlap="1" wp14:anchorId="12F8C6EE" wp14:editId="5FDF3E84">
                <wp:simplePos x="0" y="0"/>
                <wp:positionH relativeFrom="column">
                  <wp:posOffset>1624965</wp:posOffset>
                </wp:positionH>
                <wp:positionV relativeFrom="paragraph">
                  <wp:posOffset>107315</wp:posOffset>
                </wp:positionV>
                <wp:extent cx="1028700" cy="530225"/>
                <wp:effectExtent l="0" t="0" r="1905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C6A" w:rsidP="00F86C6A" w:rsidRDefault="00296EB2" w14:paraId="58671AEC" w14:textId="6A8D73B4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style="position:absolute;left:0;text-align:left;margin-left:127.95pt;margin-top:8.45pt;width:81pt;height:41.75pt;z-index:25166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4" fillcolor="white [3201]" strokecolor="#f79646 [3209]" strokeweight="2pt" w14:anchorId="12F8C6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">
                <v:textbox>
                  <w:txbxContent>
                    <w:p w:rsidR="00F86C6A" w:rsidP="00F86C6A" w:rsidRDefault="00296EB2" w14:paraId="58671AEC" w14:textId="6A8D73B4">
                      <w:pPr>
                        <w:jc w:val="center"/>
                      </w:pPr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  <w:r w:rsidRPr="00F350F3" w:rsidR="002D2B07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C9DBB50" wp14:editId="0303BB43">
                <wp:simplePos x="0" y="0"/>
                <wp:positionH relativeFrom="margin">
                  <wp:posOffset>133350</wp:posOffset>
                </wp:positionH>
                <wp:positionV relativeFrom="paragraph">
                  <wp:posOffset>72390</wp:posOffset>
                </wp:positionV>
                <wp:extent cx="966470" cy="607060"/>
                <wp:effectExtent l="0" t="0" r="2413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5F7A" w:rsidP="00B15F7A" w:rsidRDefault="00400528" w14:paraId="74A01699" w14:textId="4FE4EAE4">
                            <w:pPr>
                              <w:jc w:val="center"/>
                            </w:pPr>
                            <w:r>
                              <w:t>Logged In</w:t>
                            </w:r>
                            <w:r w:rsidR="00F86C6A">
                              <w:t xml:space="preserve">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style="position:absolute;left:0;text-align:left;margin-left:10.5pt;margin-top:5.7pt;width:76.1pt;height:47.8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5" fillcolor="white [3201]" strokecolor="#f79646 [3209]" strokeweight="2pt" w14:anchorId="2C9DBB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">
                <v:textbox>
                  <w:txbxContent>
                    <w:p w:rsidR="00B15F7A" w:rsidP="00B15F7A" w:rsidRDefault="00400528" w14:paraId="74A01699" w14:textId="4FE4EAE4">
                      <w:pPr>
                        <w:jc w:val="center"/>
                      </w:pPr>
                      <w:r>
                        <w:t>Logged In</w:t>
                      </w:r>
                      <w:r w:rsidR="00F86C6A">
                        <w:t xml:space="preserve">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F350F3" w:rsidR="00B15F7A" w:rsidP="00F350F3" w:rsidRDefault="00441D2D" w14:paraId="19C6EE41" w14:textId="3A0A1F4E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  <w:r w:rsidRPr="00F350F3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1EBAB96" wp14:editId="40BB93A3">
                <wp:simplePos x="0" y="0"/>
                <wp:positionH relativeFrom="page">
                  <wp:posOffset>3568700</wp:posOffset>
                </wp:positionH>
                <wp:positionV relativeFrom="paragraph">
                  <wp:posOffset>62865</wp:posOffset>
                </wp:positionV>
                <wp:extent cx="520603" cy="0"/>
                <wp:effectExtent l="0" t="76200" r="133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style="position:absolute;margin-left:281pt;margin-top:4.95pt;width:41pt;height:0;z-index:25165824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" w14:anchorId="0C00E193">
                <v:stroke endarrow="block"/>
                <w10:wrap anchorx="page"/>
              </v:shape>
            </w:pict>
          </mc:Fallback>
        </mc:AlternateContent>
      </w:r>
      <w:r w:rsidRPr="00F350F3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63376" behindDoc="0" locked="0" layoutInCell="1" allowOverlap="1" wp14:anchorId="71B077C4" wp14:editId="1DDC835A">
                <wp:simplePos x="0" y="0"/>
                <wp:positionH relativeFrom="column">
                  <wp:posOffset>1109345</wp:posOffset>
                </wp:positionH>
                <wp:positionV relativeFrom="paragraph">
                  <wp:posOffset>72390</wp:posOffset>
                </wp:positionV>
                <wp:extent cx="520065" cy="0"/>
                <wp:effectExtent l="0" t="76200" r="1333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style="position:absolute;margin-left:87.35pt;margin-top:5.7pt;width:40.95pt;height:0;z-index:25166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" w14:anchorId="2911DB5C">
                <v:stroke endarrow="block"/>
              </v:shape>
            </w:pict>
          </mc:Fallback>
        </mc:AlternateContent>
      </w:r>
    </w:p>
    <w:p w:rsidRPr="00F350F3" w:rsidR="00B15F7A" w:rsidP="00F350F3" w:rsidRDefault="00B15F7A" w14:paraId="7FAEF9E4" w14:textId="27A9710F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</w:p>
    <w:p w:rsidRPr="00F350F3" w:rsidR="00B15F7A" w:rsidP="00F350F3" w:rsidRDefault="00FE573C" w14:paraId="32F6CB91" w14:textId="1A2815A4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  <w:r w:rsidRPr="00F350F3">
        <w:rPr>
          <w:rFonts w:ascii="Arial" w:hAnsi="Arial" w:cs="Arial" w:eastAsiaTheme="minorHAnsi"/>
          <w:color w:val="A6A6A6" w:themeColor="background1" w:themeShade="A6"/>
          <w:sz w:val="24"/>
        </w:rPr>
        <w:lastRenderedPageBreak/>
        <w:t xml:space="preserve">                                                                                        </w:t>
      </w:r>
    </w:p>
    <w:p w:rsidRPr="00F350F3" w:rsidR="00053876" w:rsidP="00F350F3" w:rsidRDefault="000B02C3" w14:paraId="5644D752" w14:textId="7359E2AF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 w:eastAsiaTheme="minorHAnsi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88" behindDoc="0" locked="0" layoutInCell="1" allowOverlap="1" wp14:anchorId="77523EA5" wp14:editId="25ADA8D1">
                <wp:simplePos x="0" y="0"/>
                <wp:positionH relativeFrom="column">
                  <wp:posOffset>5095240</wp:posOffset>
                </wp:positionH>
                <wp:positionV relativeFrom="paragraph">
                  <wp:posOffset>215265</wp:posOffset>
                </wp:positionV>
                <wp:extent cx="1153160" cy="801370"/>
                <wp:effectExtent l="0" t="0" r="27940" b="17780"/>
                <wp:wrapNone/>
                <wp:docPr id="46" name="Flowchart: Magnetic Dis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8013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76" w:rsidP="00053876" w:rsidRDefault="00053876" w14:paraId="1F9D0FCA" w14:textId="77777777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46" style="position:absolute;left:0;text-align:left;margin-left:401.2pt;margin-top:16.95pt;width:90.8pt;height:63.1pt;z-index:25167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6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" w14:anchorId="77523EA5">
                <v:textbox>
                  <w:txbxContent>
                    <w:p w:rsidR="00053876" w:rsidP="00053876" w:rsidRDefault="00053876" w14:paraId="1F9D0FCA" w14:textId="77777777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Pr="00F350F3" w:rsidR="00053876">
        <w:rPr>
          <w:rFonts w:cs="Arial"/>
          <w:b/>
          <w:sz w:val="22"/>
          <w:szCs w:val="22"/>
        </w:rPr>
        <w:t>Purchase policy</w:t>
      </w:r>
    </w:p>
    <w:p w:rsidRPr="00F350F3" w:rsidR="00053876" w:rsidP="00F350F3" w:rsidRDefault="00053876" w14:paraId="2A0540F4" w14:textId="2BAC7A3A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40" behindDoc="0" locked="0" layoutInCell="1" allowOverlap="1" wp14:anchorId="0708AAC9" wp14:editId="47A40EDB">
                <wp:simplePos x="0" y="0"/>
                <wp:positionH relativeFrom="column">
                  <wp:posOffset>3225165</wp:posOffset>
                </wp:positionH>
                <wp:positionV relativeFrom="paragraph">
                  <wp:posOffset>26035</wp:posOffset>
                </wp:positionV>
                <wp:extent cx="1409700" cy="64770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76" w:rsidP="00053876" w:rsidRDefault="00053876" w14:paraId="5A9970D6" w14:textId="520973CA">
                            <w:pPr>
                              <w:jc w:val="center"/>
                            </w:pPr>
                            <w:r>
                              <w:t>Select Policy + 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style="position:absolute;left:0;text-align:left;margin-left:253.95pt;margin-top:2.05pt;width:111pt;height:51pt;z-index:25167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7" fillcolor="white [3201]" strokecolor="#f79646 [3209]" strokeweight="2pt" w14:anchorId="0708AA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">
                <v:textbox>
                  <w:txbxContent>
                    <w:p w:rsidR="00053876" w:rsidP="00053876" w:rsidRDefault="00053876" w14:paraId="5A9970D6" w14:textId="520973CA">
                      <w:pPr>
                        <w:jc w:val="center"/>
                      </w:pPr>
                      <w:r>
                        <w:t>Select Policy + Pay</w:t>
                      </w: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cs="Arial" w:eastAsiaTheme="minorHAnsi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36" behindDoc="0" locked="0" layoutInCell="1" allowOverlap="1" wp14:anchorId="14215538" wp14:editId="5DCF0974">
                <wp:simplePos x="0" y="0"/>
                <wp:positionH relativeFrom="column">
                  <wp:posOffset>1695450</wp:posOffset>
                </wp:positionH>
                <wp:positionV relativeFrom="paragraph">
                  <wp:posOffset>69215</wp:posOffset>
                </wp:positionV>
                <wp:extent cx="1028700" cy="530225"/>
                <wp:effectExtent l="0" t="0" r="19050" b="222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FB3" w:rsidP="00E77FB3" w:rsidRDefault="00E77FB3" w14:paraId="149A51A8" w14:textId="77777777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  <w:p w:rsidR="00053876" w:rsidP="00053876" w:rsidRDefault="00053876" w14:paraId="1F6595F8" w14:textId="58998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style="position:absolute;left:0;text-align:left;margin-left:133.5pt;margin-top:5.45pt;width:81pt;height:41.75pt;z-index:25167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8" fillcolor="white [3201]" strokecolor="#f79646 [3209]" strokeweight="2pt" w14:anchorId="14215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">
                <v:textbox>
                  <w:txbxContent>
                    <w:p w:rsidR="00E77FB3" w:rsidP="00E77FB3" w:rsidRDefault="00E77FB3" w14:paraId="149A51A8" w14:textId="77777777">
                      <w:pPr>
                        <w:jc w:val="center"/>
                      </w:pPr>
                      <w:r>
                        <w:t>Landing Page</w:t>
                      </w:r>
                    </w:p>
                    <w:p w:rsidR="00053876" w:rsidP="00053876" w:rsidRDefault="00053876" w14:paraId="1F6595F8" w14:textId="589985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16" behindDoc="0" locked="0" layoutInCell="1" allowOverlap="1" wp14:anchorId="6AAA8540" wp14:editId="2AC6C77C">
                <wp:simplePos x="0" y="0"/>
                <wp:positionH relativeFrom="margin">
                  <wp:posOffset>133350</wp:posOffset>
                </wp:positionH>
                <wp:positionV relativeFrom="paragraph">
                  <wp:posOffset>72390</wp:posOffset>
                </wp:positionV>
                <wp:extent cx="966470" cy="607060"/>
                <wp:effectExtent l="0" t="0" r="24130" b="2159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3876" w:rsidP="00E77FB3" w:rsidRDefault="00E77FB3" w14:paraId="338EDBB0" w14:textId="0B2F4CE4">
                            <w:pPr>
                              <w:jc w:val="center"/>
                            </w:pPr>
                            <w:r>
                              <w:t>Logged In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style="position:absolute;left:0;text-align:left;margin-left:10.5pt;margin-top:5.7pt;width:76.1pt;height:47.8pt;z-index:25167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39" fillcolor="white [3201]" strokecolor="#f79646 [3209]" strokeweight="2pt" w14:anchorId="6AAA8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">
                <v:textbox>
                  <w:txbxContent>
                    <w:p w:rsidR="00053876" w:rsidP="00E77FB3" w:rsidRDefault="00E77FB3" w14:paraId="338EDBB0" w14:textId="0B2F4CE4">
                      <w:pPr>
                        <w:jc w:val="center"/>
                      </w:pPr>
                      <w:r>
                        <w:t>Logged In client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F350F3" w:rsidR="00053876" w:rsidP="00F350F3" w:rsidRDefault="000B02C3" w14:paraId="26999427" w14:textId="221E0D66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  <w:r w:rsidRPr="00F350F3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5904" behindDoc="0" locked="0" layoutInCell="1" allowOverlap="1" wp14:anchorId="1BBDAB0A" wp14:editId="0C021977">
                <wp:simplePos x="0" y="0"/>
                <wp:positionH relativeFrom="page">
                  <wp:posOffset>5524500</wp:posOffset>
                </wp:positionH>
                <wp:positionV relativeFrom="paragraph">
                  <wp:posOffset>13970</wp:posOffset>
                </wp:positionV>
                <wp:extent cx="520603" cy="0"/>
                <wp:effectExtent l="0" t="76200" r="1333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style="position:absolute;margin-left:435pt;margin-top:1.1pt;width:41pt;height:0;z-index:251685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" w14:anchorId="6A4F7E78">
                <v:stroke endarrow="block"/>
                <w10:wrap anchorx="page"/>
              </v:shape>
            </w:pict>
          </mc:Fallback>
        </mc:AlternateContent>
      </w:r>
      <w:r w:rsidRPr="00F350F3" w:rsidR="00053876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75664" behindDoc="0" locked="0" layoutInCell="1" allowOverlap="1" wp14:anchorId="26DFB4B8" wp14:editId="6F24B40F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520603" cy="0"/>
                <wp:effectExtent l="0" t="76200" r="1333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style="position:absolute;margin-left:0;margin-top:1.95pt;width:41pt;height:0;z-index:2516756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" w14:anchorId="3E30D49E">
                <v:stroke endarrow="block"/>
                <w10:wrap anchorx="page"/>
              </v:shape>
            </w:pict>
          </mc:Fallback>
        </mc:AlternateContent>
      </w:r>
      <w:r w:rsidRPr="00F350F3" w:rsidR="00053876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79760" behindDoc="0" locked="0" layoutInCell="1" allowOverlap="1" wp14:anchorId="6E1C8CA5" wp14:editId="584C970B">
                <wp:simplePos x="0" y="0"/>
                <wp:positionH relativeFrom="column">
                  <wp:posOffset>1147445</wp:posOffset>
                </wp:positionH>
                <wp:positionV relativeFrom="paragraph">
                  <wp:posOffset>72390</wp:posOffset>
                </wp:positionV>
                <wp:extent cx="520603" cy="0"/>
                <wp:effectExtent l="0" t="76200" r="1333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style="position:absolute;margin-left:90.35pt;margin-top:5.7pt;width:41pt;height:0;z-index:25167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" w14:anchorId="006AE2DB">
                <v:stroke endarrow="block"/>
              </v:shape>
            </w:pict>
          </mc:Fallback>
        </mc:AlternateContent>
      </w:r>
    </w:p>
    <w:p w:rsidRPr="00F350F3" w:rsidR="00053876" w:rsidP="00F350F3" w:rsidRDefault="00053876" w14:paraId="6CD568E4" w14:textId="77777777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</w:p>
    <w:p w:rsidRPr="00F350F3" w:rsidR="00053876" w:rsidP="00F350F3" w:rsidRDefault="00053876" w14:paraId="5225F308" w14:textId="03CBBD95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  <w:r w:rsidRPr="00F350F3">
        <w:rPr>
          <w:rFonts w:ascii="Arial" w:hAnsi="Arial" w:cs="Arial" w:eastAsiaTheme="minorHAnsi"/>
          <w:color w:val="A6A6A6" w:themeColor="background1" w:themeShade="A6"/>
          <w:sz w:val="24"/>
        </w:rPr>
        <w:t xml:space="preserve">                                                                                        </w:t>
      </w:r>
    </w:p>
    <w:p w:rsidRPr="00F350F3" w:rsidR="00053876" w:rsidP="00F350F3" w:rsidRDefault="00053876" w14:paraId="14E94BA8" w14:textId="3E914BA4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</w:p>
    <w:p w:rsidRPr="00F350F3" w:rsidR="00B15F7A" w:rsidP="00F350F3" w:rsidRDefault="000B02C3" w14:paraId="56989A75" w14:textId="631EECA7">
      <w:pPr>
        <w:pStyle w:val="Bodytext0"/>
        <w:ind w:left="0"/>
        <w:jc w:val="both"/>
        <w:rPr>
          <w:rFonts w:eastAsiaTheme="majorEastAsia"/>
          <w:sz w:val="22"/>
          <w:szCs w:val="22"/>
        </w:rPr>
      </w:pPr>
      <w:r w:rsidRPr="00F350F3">
        <w:rPr>
          <w:rFonts w:cs="Arial" w:eastAsiaTheme="minorHAnsi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96" behindDoc="0" locked="0" layoutInCell="1" allowOverlap="1" wp14:anchorId="753D370A" wp14:editId="2C3365A5">
                <wp:simplePos x="0" y="0"/>
                <wp:positionH relativeFrom="column">
                  <wp:posOffset>5152390</wp:posOffset>
                </wp:positionH>
                <wp:positionV relativeFrom="paragraph">
                  <wp:posOffset>246380</wp:posOffset>
                </wp:positionV>
                <wp:extent cx="1153160" cy="801370"/>
                <wp:effectExtent l="0" t="0" r="27940" b="17780"/>
                <wp:wrapNone/>
                <wp:docPr id="38" name="Flowchart: Magnetic Dis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160" cy="8013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1ED" w:rsidP="007571ED" w:rsidRDefault="007571ED" w14:paraId="6BBF206C" w14:textId="77777777">
                            <w:pPr>
                              <w:jc w:val="center"/>
                            </w:pPr>
                            <w:r>
                              <w:t>Save to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38" style="position:absolute;left:0;text-align:left;margin-left:405.7pt;margin-top:19.4pt;width:90.8pt;height:63.1pt;z-index:25166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0" fillcolor="white [3201]" strokecolor="#f79646 [3209]" strokeweight="2pt" type="#_x0000_t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" w14:anchorId="753D370A">
                <v:textbox>
                  <w:txbxContent>
                    <w:p w:rsidR="007571ED" w:rsidP="007571ED" w:rsidRDefault="007571ED" w14:paraId="6BBF206C" w14:textId="77777777">
                      <w:pPr>
                        <w:jc w:val="center"/>
                      </w:pPr>
                      <w:r>
                        <w:t>Save to DB</w:t>
                      </w:r>
                    </w:p>
                  </w:txbxContent>
                </v:textbox>
              </v:shape>
            </w:pict>
          </mc:Fallback>
        </mc:AlternateContent>
      </w:r>
      <w:r w:rsidRPr="00F350F3" w:rsidR="00F86C6A">
        <w:rPr>
          <w:rFonts w:cs="Arial"/>
          <w:b/>
          <w:sz w:val="22"/>
          <w:szCs w:val="22"/>
        </w:rPr>
        <w:t>Process Claim</w:t>
      </w:r>
    </w:p>
    <w:p w:rsidRPr="00F350F3" w:rsidR="007571ED" w:rsidP="00F350F3" w:rsidRDefault="007571ED" w14:paraId="5B1D278F" w14:textId="2C2A056D">
      <w:pPr>
        <w:pStyle w:val="Bodytext0"/>
        <w:ind w:left="0"/>
        <w:jc w:val="both"/>
        <w:rPr>
          <w:rFonts w:cs="Arial"/>
          <w:b/>
          <w:sz w:val="22"/>
          <w:szCs w:val="22"/>
        </w:rPr>
      </w:pP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48" behindDoc="0" locked="0" layoutInCell="1" allowOverlap="1" wp14:anchorId="327113A0" wp14:editId="370AAC21">
                <wp:simplePos x="0" y="0"/>
                <wp:positionH relativeFrom="column">
                  <wp:posOffset>3225165</wp:posOffset>
                </wp:positionH>
                <wp:positionV relativeFrom="paragraph">
                  <wp:posOffset>26035</wp:posOffset>
                </wp:positionV>
                <wp:extent cx="1409700" cy="6477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71ED" w:rsidP="007571ED" w:rsidRDefault="007571ED" w14:paraId="0392FC96" w14:textId="3585F01B">
                            <w:pPr>
                              <w:jc w:val="center"/>
                            </w:pPr>
                            <w:r>
                              <w:t>Request Claim and Submit Proof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style="position:absolute;left:0;text-align:left;margin-left:253.95pt;margin-top:2.05pt;width:111pt;height:51pt;z-index:25166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1" fillcolor="white [3201]" strokecolor="#f79646 [3209]" strokeweight="2pt" w14:anchorId="327113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">
                <v:textbox>
                  <w:txbxContent>
                    <w:p w:rsidR="007571ED" w:rsidP="007571ED" w:rsidRDefault="007571ED" w14:paraId="0392FC96" w14:textId="3585F01B">
                      <w:pPr>
                        <w:jc w:val="center"/>
                      </w:pPr>
                      <w:r>
                        <w:t>Request Claim and Submit Proof</w:t>
                      </w: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cs="Arial" w:eastAsiaTheme="minorHAnsi"/>
          <w:noProof/>
          <w:color w:val="A6A6A6" w:themeColor="background1" w:themeShade="A6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44" behindDoc="0" locked="0" layoutInCell="1" allowOverlap="1" wp14:anchorId="2F7A4103" wp14:editId="001CCD76">
                <wp:simplePos x="0" y="0"/>
                <wp:positionH relativeFrom="column">
                  <wp:posOffset>1695450</wp:posOffset>
                </wp:positionH>
                <wp:positionV relativeFrom="paragraph">
                  <wp:posOffset>69215</wp:posOffset>
                </wp:positionV>
                <wp:extent cx="1028700" cy="530225"/>
                <wp:effectExtent l="0" t="0" r="19050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FB3" w:rsidP="00E77FB3" w:rsidRDefault="00E77FB3" w14:paraId="20027272" w14:textId="77777777">
                            <w:pPr>
                              <w:jc w:val="center"/>
                            </w:pPr>
                            <w:r>
                              <w:t>Landing Page</w:t>
                            </w:r>
                          </w:p>
                          <w:p w:rsidR="007571ED" w:rsidP="007571ED" w:rsidRDefault="007571ED" w14:paraId="38F0C0F0" w14:textId="7F3B46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style="position:absolute;left:0;text-align:left;margin-left:133.5pt;margin-top:5.45pt;width:81pt;height:41.75pt;z-index:25167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2" fillcolor="white [3201]" strokecolor="#f79646 [3209]" strokeweight="2pt" w14:anchorId="2F7A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">
                <v:textbox>
                  <w:txbxContent>
                    <w:p w:rsidR="00E77FB3" w:rsidP="00E77FB3" w:rsidRDefault="00E77FB3" w14:paraId="20027272" w14:textId="77777777">
                      <w:pPr>
                        <w:jc w:val="center"/>
                      </w:pPr>
                      <w:r>
                        <w:t>Landing Page</w:t>
                      </w:r>
                    </w:p>
                    <w:p w:rsidR="007571ED" w:rsidP="007571ED" w:rsidRDefault="007571ED" w14:paraId="38F0C0F0" w14:textId="7F3B46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350F3">
        <w:rPr>
          <w:rFonts w:cs="Arial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24" behindDoc="0" locked="0" layoutInCell="1" allowOverlap="1" wp14:anchorId="6C02D246" wp14:editId="4349C04A">
                <wp:simplePos x="0" y="0"/>
                <wp:positionH relativeFrom="margin">
                  <wp:posOffset>133350</wp:posOffset>
                </wp:positionH>
                <wp:positionV relativeFrom="paragraph">
                  <wp:posOffset>72390</wp:posOffset>
                </wp:positionV>
                <wp:extent cx="966470" cy="607060"/>
                <wp:effectExtent l="0" t="0" r="24130" b="2159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607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EB2" w:rsidP="00296EB2" w:rsidRDefault="00296EB2" w14:paraId="5C9B9620" w14:textId="77777777">
                            <w:pPr>
                              <w:jc w:val="center"/>
                            </w:pPr>
                            <w:r>
                              <w:t>Logged In client</w:t>
                            </w:r>
                          </w:p>
                          <w:p w:rsidR="007571ED" w:rsidP="007571ED" w:rsidRDefault="007571ED" w14:paraId="072684BE" w14:textId="7F4A33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style="position:absolute;left:0;text-align:left;margin-left:10.5pt;margin-top:5.7pt;width:76.1pt;height:47.8pt;z-index:25166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43" fillcolor="white [3201]" strokecolor="#f79646 [3209]" strokeweight="2pt" w14:anchorId="6C02D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">
                <v:textbox>
                  <w:txbxContent>
                    <w:p w:rsidR="00296EB2" w:rsidP="00296EB2" w:rsidRDefault="00296EB2" w14:paraId="5C9B9620" w14:textId="77777777">
                      <w:pPr>
                        <w:jc w:val="center"/>
                      </w:pPr>
                      <w:r>
                        <w:t>Logged In client</w:t>
                      </w:r>
                    </w:p>
                    <w:p w:rsidR="007571ED" w:rsidP="007571ED" w:rsidRDefault="007571ED" w14:paraId="072684BE" w14:textId="7F4A33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F350F3" w:rsidR="007571ED" w:rsidP="00F350F3" w:rsidRDefault="000B02C3" w14:paraId="08836DC6" w14:textId="75F4BCB8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  <w:r w:rsidRPr="00F350F3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87952" behindDoc="0" locked="0" layoutInCell="1" allowOverlap="1" wp14:anchorId="48033A63" wp14:editId="37EC435C">
                <wp:simplePos x="0" y="0"/>
                <wp:positionH relativeFrom="page">
                  <wp:posOffset>5549900</wp:posOffset>
                </wp:positionH>
                <wp:positionV relativeFrom="paragraph">
                  <wp:posOffset>25400</wp:posOffset>
                </wp:positionV>
                <wp:extent cx="520603" cy="0"/>
                <wp:effectExtent l="0" t="76200" r="1333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style="position:absolute;margin-left:437pt;margin-top:2pt;width:41pt;height:0;z-index:251687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" w14:anchorId="760C66FB">
                <v:stroke endarrow="block"/>
                <w10:wrap anchorx="page"/>
              </v:shape>
            </w:pict>
          </mc:Fallback>
        </mc:AlternateContent>
      </w:r>
      <w:r w:rsidRPr="00F350F3" w:rsidR="007571ED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67472" behindDoc="0" locked="0" layoutInCell="1" allowOverlap="1" wp14:anchorId="7F62BEA8" wp14:editId="0A3922D4">
                <wp:simplePos x="0" y="0"/>
                <wp:positionH relativeFrom="page">
                  <wp:align>center</wp:align>
                </wp:positionH>
                <wp:positionV relativeFrom="paragraph">
                  <wp:posOffset>24765</wp:posOffset>
                </wp:positionV>
                <wp:extent cx="520603" cy="0"/>
                <wp:effectExtent l="0" t="76200" r="1333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style="position:absolute;margin-left:0;margin-top:1.95pt;width:41pt;height:0;z-index:2516674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" w14:anchorId="7655A8A8">
                <v:stroke endarrow="block"/>
                <w10:wrap anchorx="page"/>
              </v:shape>
            </w:pict>
          </mc:Fallback>
        </mc:AlternateContent>
      </w:r>
      <w:r w:rsidRPr="00F350F3" w:rsidR="007571ED">
        <w:rPr>
          <w:rFonts w:ascii="Arial" w:hAnsi="Arial" w:cs="Arial" w:eastAsiaTheme="minorHAnsi"/>
          <w:noProof/>
          <w:color w:val="A6A6A6" w:themeColor="background1" w:themeShade="A6"/>
          <w:sz w:val="24"/>
        </w:rPr>
        <mc:AlternateContent>
          <mc:Choice Requires="wps">
            <w:drawing>
              <wp:anchor distT="0" distB="0" distL="114300" distR="114300" simplePos="0" relativeHeight="251671568" behindDoc="0" locked="0" layoutInCell="1" allowOverlap="1" wp14:anchorId="4CF9D2CA" wp14:editId="27187CEE">
                <wp:simplePos x="0" y="0"/>
                <wp:positionH relativeFrom="column">
                  <wp:posOffset>1147445</wp:posOffset>
                </wp:positionH>
                <wp:positionV relativeFrom="paragraph">
                  <wp:posOffset>72390</wp:posOffset>
                </wp:positionV>
                <wp:extent cx="520603" cy="0"/>
                <wp:effectExtent l="0" t="76200" r="1333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6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style="position:absolute;margin-left:90.35pt;margin-top:5.7pt;width:41pt;height:0;z-index:25167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579b8 [3044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9Q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" w14:anchorId="29C40651">
                <v:stroke endarrow="block"/>
              </v:shape>
            </w:pict>
          </mc:Fallback>
        </mc:AlternateContent>
      </w:r>
    </w:p>
    <w:p w:rsidRPr="00F350F3" w:rsidR="007571ED" w:rsidP="00F350F3" w:rsidRDefault="007571ED" w14:paraId="3516E9B8" w14:textId="2CAEEC11">
      <w:pPr>
        <w:pStyle w:val="ListParagraph"/>
        <w:ind w:left="0"/>
        <w:jc w:val="both"/>
        <w:rPr>
          <w:rFonts w:ascii="Arial" w:hAnsi="Arial" w:cs="Arial" w:eastAsiaTheme="minorHAnsi"/>
          <w:color w:val="A6A6A6" w:themeColor="background1" w:themeShade="A6"/>
          <w:sz w:val="24"/>
        </w:rPr>
      </w:pPr>
    </w:p>
    <w:p w:rsidR="007571ED" w:rsidP="007571ED" w:rsidRDefault="007571ED" w14:paraId="4B1118CD" w14:textId="46DDFC07">
      <w:pPr>
        <w:pStyle w:val="ListParagraph"/>
        <w:ind w:left="0"/>
        <w:rPr>
          <w:rFonts w:ascii="Arial" w:hAnsi="Arial" w:cs="Arial" w:eastAsiaTheme="minorHAnsi"/>
          <w:color w:val="A6A6A6" w:themeColor="background1" w:themeShade="A6"/>
          <w:szCs w:val="20"/>
        </w:rPr>
      </w:pPr>
      <w:r>
        <w:rPr>
          <w:rFonts w:ascii="Arial" w:hAnsi="Arial" w:cs="Arial" w:eastAsiaTheme="minorHAnsi"/>
          <w:color w:val="A6A6A6" w:themeColor="background1" w:themeShade="A6"/>
          <w:szCs w:val="20"/>
        </w:rPr>
        <w:t xml:space="preserve">                                                                                        </w:t>
      </w:r>
    </w:p>
    <w:p w:rsidR="007571ED" w:rsidP="007571ED" w:rsidRDefault="007571ED" w14:paraId="68FBEDE3" w14:textId="3C65B3DD">
      <w:pPr>
        <w:pStyle w:val="ListParagraph"/>
        <w:ind w:left="0"/>
        <w:rPr>
          <w:rFonts w:ascii="Arial" w:hAnsi="Arial" w:cs="Arial" w:eastAsiaTheme="minorHAnsi"/>
          <w:color w:val="A6A6A6" w:themeColor="background1" w:themeShade="A6"/>
          <w:szCs w:val="20"/>
        </w:rPr>
      </w:pPr>
    </w:p>
    <w:p w:rsidRPr="00B15F7A" w:rsidR="00B15F7A" w:rsidP="00B15F7A" w:rsidRDefault="00B15F7A" w14:paraId="7DEFB824" w14:textId="00F68B35">
      <w:pPr>
        <w:pStyle w:val="Heading1"/>
        <w:rPr>
          <w:rFonts w:cs="Arial" w:eastAsiaTheme="majorEastAsia"/>
        </w:rPr>
      </w:pPr>
      <w:bookmarkStart w:name="_Toc113530292" w:id="4"/>
      <w:r w:rsidRPr="00B15F7A">
        <w:rPr>
          <w:rFonts w:cs="Arial" w:eastAsiaTheme="majorEastAsia"/>
        </w:rPr>
        <w:t>Use case details</w:t>
      </w:r>
      <w:bookmarkEnd w:id="4"/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985"/>
        <w:gridCol w:w="2250"/>
        <w:gridCol w:w="6930"/>
      </w:tblGrid>
      <w:tr w:rsidRPr="003E03FD" w:rsidR="009379A7" w:rsidTr="00F350F3" w14:paraId="60BB9BDA" w14:textId="77777777">
        <w:trPr>
          <w:trHeight w:val="440"/>
        </w:trPr>
        <w:tc>
          <w:tcPr>
            <w:tcW w:w="985" w:type="dxa"/>
            <w:shd w:val="clear" w:color="auto" w:fill="002060"/>
            <w:vAlign w:val="center"/>
          </w:tcPr>
          <w:p w:rsidRPr="003E03FD" w:rsidR="009379A7" w:rsidP="00FA0977" w:rsidRDefault="009379A7" w14:paraId="295F62AA" w14:textId="777777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#</w:t>
            </w:r>
          </w:p>
        </w:tc>
        <w:tc>
          <w:tcPr>
            <w:tcW w:w="2250" w:type="dxa"/>
            <w:shd w:val="clear" w:color="auto" w:fill="002060"/>
            <w:vAlign w:val="center"/>
          </w:tcPr>
          <w:p w:rsidRPr="003E03FD" w:rsidR="009379A7" w:rsidP="00FA0977" w:rsidRDefault="009379A7" w14:paraId="4B58DDF0" w14:textId="777777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 Name</w:t>
            </w:r>
          </w:p>
        </w:tc>
        <w:tc>
          <w:tcPr>
            <w:tcW w:w="6930" w:type="dxa"/>
            <w:shd w:val="clear" w:color="auto" w:fill="002060"/>
            <w:vAlign w:val="center"/>
          </w:tcPr>
          <w:p w:rsidRPr="003E03FD" w:rsidR="009379A7" w:rsidP="00FA0977" w:rsidRDefault="009379A7" w14:paraId="2B471349" w14:textId="77777777">
            <w:pPr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3E03FD">
              <w:rPr>
                <w:rFonts w:cs="Arial"/>
                <w:b/>
                <w:color w:val="FFFFFF" w:themeColor="background1"/>
              </w:rPr>
              <w:t>User Story</w:t>
            </w:r>
          </w:p>
        </w:tc>
      </w:tr>
      <w:tr w:rsidRPr="003E03FD" w:rsidR="00383D9C" w:rsidTr="00F350F3" w14:paraId="23DFAF42" w14:textId="77777777">
        <w:tc>
          <w:tcPr>
            <w:tcW w:w="985" w:type="dxa"/>
          </w:tcPr>
          <w:p w:rsidRPr="007864F7" w:rsidR="00383D9C" w:rsidP="00F350F3" w:rsidRDefault="00383D9C" w14:paraId="089A3F3B" w14:textId="1C212C8A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 w:rsidR="00DE0BA1">
              <w:rPr>
                <w:rFonts w:cs="Arial"/>
                <w:sz w:val="22"/>
              </w:rPr>
              <w:t>1</w:t>
            </w:r>
          </w:p>
        </w:tc>
        <w:tc>
          <w:tcPr>
            <w:tcW w:w="2250" w:type="dxa"/>
          </w:tcPr>
          <w:p w:rsidRPr="00837307" w:rsidR="00383D9C" w:rsidP="00F350F3" w:rsidRDefault="00383D9C" w14:paraId="20787268" w14:textId="2AAF37E0">
            <w:pPr>
              <w:jc w:val="both"/>
              <w:rPr>
                <w:rFonts w:cs="Arial"/>
                <w:sz w:val="22"/>
              </w:rPr>
            </w:pPr>
            <w:r w:rsidRPr="00837307">
              <w:rPr>
                <w:rFonts w:cs="Arial"/>
                <w:sz w:val="22"/>
              </w:rPr>
              <w:t>Client</w:t>
            </w:r>
            <w:r>
              <w:rPr>
                <w:rFonts w:cs="Arial"/>
                <w:sz w:val="22"/>
              </w:rPr>
              <w:t xml:space="preserve"> Registration</w:t>
            </w:r>
          </w:p>
        </w:tc>
        <w:tc>
          <w:tcPr>
            <w:tcW w:w="6930" w:type="dxa"/>
          </w:tcPr>
          <w:p w:rsidRPr="009D720B" w:rsidR="00383D9C" w:rsidP="00F350F3" w:rsidRDefault="00383D9C" w14:paraId="47C9CD8F" w14:textId="51EDF832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 w:rsidRPr="009D720B">
              <w:rPr>
                <w:rFonts w:cs="Arial"/>
                <w:sz w:val="22"/>
                <w:lang w:val="en-GB"/>
              </w:rPr>
              <w:t xml:space="preserve">User to sign up in the system with </w:t>
            </w:r>
            <w:proofErr w:type="gramStart"/>
            <w:r w:rsidRPr="009D720B">
              <w:rPr>
                <w:rFonts w:cs="Arial"/>
                <w:sz w:val="22"/>
                <w:lang w:val="en-GB"/>
              </w:rPr>
              <w:t>user name</w:t>
            </w:r>
            <w:proofErr w:type="gramEnd"/>
            <w:r w:rsidRPr="009D720B">
              <w:rPr>
                <w:rFonts w:cs="Arial"/>
                <w:sz w:val="22"/>
                <w:lang w:val="en-GB"/>
              </w:rPr>
              <w:t>, password, first name, last name and email address</w:t>
            </w:r>
          </w:p>
        </w:tc>
      </w:tr>
      <w:tr w:rsidRPr="003E03FD" w:rsidR="0008622A" w:rsidTr="00F350F3" w14:paraId="70332975" w14:textId="77777777">
        <w:tc>
          <w:tcPr>
            <w:tcW w:w="985" w:type="dxa"/>
          </w:tcPr>
          <w:p w:rsidRPr="007864F7" w:rsidR="0008622A" w:rsidP="00F350F3" w:rsidRDefault="0008622A" w14:paraId="59339510" w14:textId="16631313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2</w:t>
            </w:r>
          </w:p>
        </w:tc>
        <w:tc>
          <w:tcPr>
            <w:tcW w:w="2250" w:type="dxa"/>
          </w:tcPr>
          <w:p w:rsidRPr="00837307" w:rsidR="0008622A" w:rsidP="00F350F3" w:rsidRDefault="0008622A" w14:paraId="2AEA7901" w14:textId="520B75BF">
            <w:pPr>
              <w:jc w:val="both"/>
              <w:rPr>
                <w:rFonts w:cs="Arial"/>
                <w:sz w:val="22"/>
              </w:rPr>
            </w:pPr>
            <w:r w:rsidRPr="00837307">
              <w:rPr>
                <w:rFonts w:cs="Arial"/>
                <w:sz w:val="22"/>
              </w:rPr>
              <w:t xml:space="preserve">Client </w:t>
            </w:r>
            <w:r>
              <w:rPr>
                <w:rFonts w:cs="Arial"/>
                <w:sz w:val="22"/>
              </w:rPr>
              <w:t>Login</w:t>
            </w:r>
          </w:p>
        </w:tc>
        <w:tc>
          <w:tcPr>
            <w:tcW w:w="6930" w:type="dxa"/>
          </w:tcPr>
          <w:p w:rsidRPr="009D720B" w:rsidR="0008622A" w:rsidP="00F350F3" w:rsidRDefault="0008622A" w14:paraId="0030EE50" w14:textId="7B2985D1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 xml:space="preserve">Client should be able to log in using </w:t>
            </w:r>
            <w:r w:rsidR="00383D9C">
              <w:rPr>
                <w:rFonts w:cs="Arial"/>
                <w:sz w:val="22"/>
                <w:lang w:val="en-GB"/>
              </w:rPr>
              <w:t xml:space="preserve">registered </w:t>
            </w:r>
            <w:r>
              <w:rPr>
                <w:rFonts w:cs="Arial"/>
                <w:sz w:val="22"/>
                <w:lang w:val="en-GB"/>
              </w:rPr>
              <w:t>username and password</w:t>
            </w:r>
          </w:p>
        </w:tc>
      </w:tr>
      <w:tr w:rsidRPr="003E03FD" w:rsidR="0008622A" w:rsidTr="00F350F3" w14:paraId="1E970F0D" w14:textId="77777777">
        <w:tc>
          <w:tcPr>
            <w:tcW w:w="985" w:type="dxa"/>
          </w:tcPr>
          <w:p w:rsidRPr="007864F7" w:rsidR="0008622A" w:rsidP="00F350F3" w:rsidRDefault="0008622A" w14:paraId="7F41B506" w14:textId="7121E16B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3</w:t>
            </w:r>
          </w:p>
        </w:tc>
        <w:tc>
          <w:tcPr>
            <w:tcW w:w="2250" w:type="dxa"/>
          </w:tcPr>
          <w:p w:rsidRPr="007864F7" w:rsidR="0008622A" w:rsidP="00F350F3" w:rsidRDefault="0008622A" w14:paraId="16CAADE7" w14:textId="1362CF15">
            <w:pPr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Add Wallet</w:t>
            </w:r>
            <w:r w:rsidR="00DE0BA1">
              <w:rPr>
                <w:rFonts w:cs="Arial"/>
                <w:sz w:val="22"/>
              </w:rPr>
              <w:t xml:space="preserve"> Balance</w:t>
            </w:r>
          </w:p>
        </w:tc>
        <w:tc>
          <w:tcPr>
            <w:tcW w:w="6930" w:type="dxa"/>
          </w:tcPr>
          <w:p w:rsidRPr="007864F7" w:rsidR="0008622A" w:rsidP="00F350F3" w:rsidRDefault="0008622A" w14:paraId="787E412B" w14:textId="5B12C180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Client should opt for pre-defined wallet with details like Mode (Credit card, Debit card, UPI) and amount of money</w:t>
            </w:r>
          </w:p>
        </w:tc>
      </w:tr>
      <w:tr w:rsidRPr="003E03FD" w:rsidR="0008622A" w:rsidTr="00F350F3" w14:paraId="03BD6C42" w14:textId="77777777">
        <w:trPr>
          <w:trHeight w:val="260"/>
        </w:trPr>
        <w:tc>
          <w:tcPr>
            <w:tcW w:w="985" w:type="dxa"/>
          </w:tcPr>
          <w:p w:rsidRPr="007864F7" w:rsidR="0008622A" w:rsidP="00F350F3" w:rsidRDefault="0008622A" w14:paraId="5428768C" w14:textId="7A71CF98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4</w:t>
            </w:r>
          </w:p>
        </w:tc>
        <w:tc>
          <w:tcPr>
            <w:tcW w:w="2250" w:type="dxa"/>
          </w:tcPr>
          <w:p w:rsidRPr="007864F7" w:rsidR="0008622A" w:rsidP="00F350F3" w:rsidRDefault="0008622A" w14:paraId="2F58C342" w14:textId="00DC2394">
            <w:pPr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Purchase policy</w:t>
            </w:r>
          </w:p>
        </w:tc>
        <w:tc>
          <w:tcPr>
            <w:tcW w:w="6930" w:type="dxa"/>
          </w:tcPr>
          <w:p w:rsidRPr="007864F7" w:rsidR="0008622A" w:rsidP="00F350F3" w:rsidRDefault="0008622A" w14:paraId="7B47921D" w14:textId="317806A3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Client should be able to select a suitable daily insurance policy and pay from wallet.</w:t>
            </w:r>
          </w:p>
        </w:tc>
      </w:tr>
      <w:tr w:rsidRPr="003E03FD" w:rsidR="0008622A" w:rsidTr="00F350F3" w14:paraId="0F2B7480" w14:textId="77777777">
        <w:trPr>
          <w:trHeight w:val="260"/>
        </w:trPr>
        <w:tc>
          <w:tcPr>
            <w:tcW w:w="985" w:type="dxa"/>
          </w:tcPr>
          <w:p w:rsidRPr="007864F7" w:rsidR="0008622A" w:rsidP="00F350F3" w:rsidRDefault="0008622A" w14:paraId="7AC5DD78" w14:textId="5ED24A0E">
            <w:pPr>
              <w:ind w:right="29"/>
              <w:jc w:val="both"/>
              <w:rPr>
                <w:rFonts w:cs="Arial"/>
                <w:sz w:val="22"/>
              </w:rPr>
            </w:pPr>
            <w:r w:rsidRPr="007864F7">
              <w:rPr>
                <w:rFonts w:cs="Arial"/>
                <w:sz w:val="22"/>
              </w:rPr>
              <w:t>US_0</w:t>
            </w:r>
            <w:r>
              <w:rPr>
                <w:rFonts w:cs="Arial"/>
                <w:sz w:val="22"/>
              </w:rPr>
              <w:t>5</w:t>
            </w:r>
          </w:p>
        </w:tc>
        <w:tc>
          <w:tcPr>
            <w:tcW w:w="2250" w:type="dxa"/>
          </w:tcPr>
          <w:p w:rsidR="0008622A" w:rsidP="00F350F3" w:rsidRDefault="0008622A" w14:paraId="13CE3D29" w14:textId="6A958E30">
            <w:pPr>
              <w:jc w:val="both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Process Claim</w:t>
            </w:r>
          </w:p>
        </w:tc>
        <w:tc>
          <w:tcPr>
            <w:tcW w:w="6930" w:type="dxa"/>
          </w:tcPr>
          <w:p w:rsidRPr="007864F7" w:rsidR="0008622A" w:rsidP="00F350F3" w:rsidRDefault="0008622A" w14:paraId="6A0CFBF9" w14:textId="52F0CCA0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Client should be able to raise a claim request with details and proof and get the amount added in the wallet.</w:t>
            </w:r>
          </w:p>
        </w:tc>
      </w:tr>
    </w:tbl>
    <w:p w:rsidR="00D5038B" w:rsidP="00D5038B" w:rsidRDefault="00D5038B" w14:paraId="612FDEB7" w14:textId="09763C57">
      <w:pPr>
        <w:rPr>
          <w:rFonts w:eastAsiaTheme="majorEastAsia"/>
        </w:rPr>
      </w:pPr>
    </w:p>
    <w:p w:rsidR="00F27FC4" w:rsidP="00D5038B" w:rsidRDefault="00F27FC4" w14:paraId="68262FB3" w14:textId="4614B3FB">
      <w:pPr>
        <w:rPr>
          <w:rFonts w:eastAsiaTheme="majorEastAsia"/>
        </w:rPr>
      </w:pPr>
    </w:p>
    <w:p w:rsidR="001B02B2" w:rsidP="00D86D4B" w:rsidRDefault="001B02B2" w14:paraId="2B7DE5EE" w14:textId="30B3294A">
      <w:pPr>
        <w:pStyle w:val="Heading1"/>
        <w:rPr>
          <w:rFonts w:cs="Arial" w:eastAsiaTheme="majorEastAsia"/>
        </w:rPr>
      </w:pPr>
      <w:bookmarkStart w:name="_Toc113530293" w:id="5"/>
      <w:r w:rsidRPr="001B02B2">
        <w:rPr>
          <w:rFonts w:cs="Arial" w:eastAsiaTheme="majorEastAsia"/>
        </w:rPr>
        <w:t>Functional/</w:t>
      </w:r>
      <w:r w:rsidRPr="001B02B2" w:rsidR="009E3674">
        <w:rPr>
          <w:rFonts w:cs="Arial" w:eastAsiaTheme="majorEastAsia"/>
        </w:rPr>
        <w:t>Non-Functional</w:t>
      </w:r>
      <w:r w:rsidRPr="001B02B2">
        <w:rPr>
          <w:rFonts w:cs="Arial" w:eastAsiaTheme="majorEastAsia"/>
        </w:rPr>
        <w:t xml:space="preserve"> Requirement of the Problem Statement</w:t>
      </w:r>
      <w:bookmarkEnd w:id="5"/>
    </w:p>
    <w:p w:rsidRPr="00F40FF7" w:rsidR="00F40FF7" w:rsidP="00FF2FD4" w:rsidRDefault="006101BB" w14:paraId="594C7542" w14:textId="028A16AC">
      <w:pPr>
        <w:pStyle w:val="Heading2"/>
        <w:rPr>
          <w:rFonts w:eastAsiaTheme="majorEastAsia"/>
        </w:rPr>
      </w:pPr>
      <w:r w:rsidRPr="006101BB">
        <w:rPr>
          <w:rFonts w:eastAsiaTheme="majorEastAsia"/>
        </w:rPr>
        <w:tab/>
      </w:r>
      <w:bookmarkStart w:name="_Toc113530294" w:id="6"/>
      <w:r w:rsidRPr="006101BB">
        <w:rPr>
          <w:rFonts w:eastAsiaTheme="majorEastAsia"/>
        </w:rPr>
        <w:t>Client Registration</w:t>
      </w:r>
      <w:bookmarkEnd w:id="6"/>
    </w:p>
    <w:tbl>
      <w:tblPr>
        <w:tblW w:w="940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90"/>
        <w:gridCol w:w="6614"/>
      </w:tblGrid>
      <w:tr w:rsidRPr="006B116D" w:rsidR="00F40FF7" w:rsidTr="004C4517" w14:paraId="424BD153" w14:textId="77777777">
        <w:trPr>
          <w:trHeight w:val="134"/>
        </w:trPr>
        <w:tc>
          <w:tcPr>
            <w:tcW w:w="2790" w:type="dxa"/>
            <w:shd w:val="clear" w:color="auto" w:fill="8DB3E2" w:themeFill="text2" w:themeFillTint="66"/>
          </w:tcPr>
          <w:p w:rsidRPr="0018290C" w:rsidR="00F40FF7" w:rsidP="0018290C" w:rsidRDefault="00F40FF7" w14:paraId="65EE5038" w14:textId="0E1BE6B5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US-01</w:t>
            </w:r>
          </w:p>
        </w:tc>
        <w:tc>
          <w:tcPr>
            <w:tcW w:w="6614" w:type="dxa"/>
            <w:shd w:val="clear" w:color="auto" w:fill="8DB3E2" w:themeFill="text2" w:themeFillTint="66"/>
          </w:tcPr>
          <w:p w:rsidRPr="00F40FF7" w:rsidR="00F40FF7" w:rsidP="000F0460" w:rsidRDefault="000B02C3" w14:paraId="02884F03" w14:textId="48362762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  <w:sz w:val="24"/>
                <w:szCs w:val="24"/>
              </w:rPr>
            </w:pPr>
            <w:bookmarkStart w:name="_Hlk113468749" w:id="7"/>
            <w:r w:rsidRPr="00837307">
              <w:rPr>
                <w:rFonts w:cs="Arial"/>
                <w:sz w:val="22"/>
              </w:rPr>
              <w:t>Client Registration</w:t>
            </w:r>
            <w:bookmarkEnd w:id="7"/>
          </w:p>
        </w:tc>
      </w:tr>
      <w:tr w:rsidRPr="004530FE" w:rsidR="00F40FF7" w:rsidTr="004C4517" w14:paraId="52F462C6" w14:textId="77777777">
        <w:trPr>
          <w:trHeight w:val="134"/>
        </w:trPr>
        <w:tc>
          <w:tcPr>
            <w:tcW w:w="9404" w:type="dxa"/>
            <w:gridSpan w:val="2"/>
            <w:shd w:val="clear" w:color="auto" w:fill="auto"/>
          </w:tcPr>
          <w:p w:rsidR="00F40FF7" w:rsidP="00062C06" w:rsidRDefault="00F40FF7" w14:paraId="6B8E9E48" w14:textId="390EC756">
            <w:pPr>
              <w:pStyle w:val="Heading3"/>
              <w:rPr>
                <w:lang w:val="en-GB"/>
              </w:rPr>
            </w:pPr>
            <w:bookmarkStart w:name="_Toc113530295" w:id="8"/>
            <w:r w:rsidRPr="00F40FF7">
              <w:rPr>
                <w:lang w:val="en-GB"/>
              </w:rPr>
              <w:lastRenderedPageBreak/>
              <w:t>Acceptance Criteria</w:t>
            </w:r>
            <w:bookmarkEnd w:id="8"/>
          </w:p>
          <w:p w:rsidRPr="00EB0D02" w:rsidR="00F40FF7" w:rsidP="00EB0D02" w:rsidRDefault="00F40FF7" w14:paraId="238072E9" w14:textId="388299A3">
            <w:pPr>
              <w:spacing w:before="0" w:after="0" w:line="240" w:lineRule="auto"/>
              <w:ind w:right="29"/>
              <w:jc w:val="both"/>
              <w:rPr>
                <w:rFonts w:cs="Calibri"/>
                <w:sz w:val="22"/>
                <w:szCs w:val="22"/>
                <w:lang w:val="en-GB"/>
              </w:rPr>
            </w:pPr>
            <w:r w:rsidRPr="00EB0D02">
              <w:rPr>
                <w:rFonts w:cs="Calibri"/>
                <w:sz w:val="22"/>
                <w:szCs w:val="22"/>
                <w:lang w:val="en-GB"/>
              </w:rPr>
              <w:t>User needs to provide Username</w:t>
            </w:r>
            <w:r w:rsidRPr="00EB0D02" w:rsidR="008B25A9">
              <w:rPr>
                <w:rFonts w:cs="Calibri"/>
                <w:sz w:val="22"/>
                <w:szCs w:val="22"/>
                <w:lang w:val="en-GB"/>
              </w:rPr>
              <w:t>,</w:t>
            </w:r>
            <w:r w:rsidRPr="00EB0D02">
              <w:rPr>
                <w:rFonts w:cs="Calibri"/>
                <w:sz w:val="22"/>
                <w:szCs w:val="22"/>
                <w:lang w:val="en-GB"/>
              </w:rPr>
              <w:t xml:space="preserve"> Password</w:t>
            </w:r>
            <w:r w:rsidRPr="00EB0D02" w:rsidR="008B25A9">
              <w:rPr>
                <w:rFonts w:cs="Calibri"/>
                <w:sz w:val="22"/>
                <w:szCs w:val="22"/>
                <w:lang w:val="en-GB"/>
              </w:rPr>
              <w:t>, F</w:t>
            </w:r>
            <w:r w:rsidRPr="00EB0D02" w:rsidR="008B25A9">
              <w:rPr>
                <w:rFonts w:cs="Arial"/>
                <w:sz w:val="22"/>
                <w:szCs w:val="22"/>
                <w:lang w:val="en-GB"/>
              </w:rPr>
              <w:t>irst Name, Last Name and Email address</w:t>
            </w:r>
          </w:p>
          <w:p w:rsidRPr="00F40FF7" w:rsidR="00F40FF7" w:rsidP="00F40FF7" w:rsidRDefault="00F40FF7" w14:paraId="70E66D1A" w14:textId="59BE1092">
            <w:pPr>
              <w:spacing w:line="276" w:lineRule="auto"/>
              <w:contextualSpacing/>
              <w:rPr>
                <w:rFonts w:cs="Calibri"/>
                <w:b/>
                <w:bCs/>
                <w:lang w:val="en-GB"/>
              </w:rPr>
            </w:pPr>
          </w:p>
        </w:tc>
      </w:tr>
      <w:tr w:rsidRPr="00A269D5" w:rsidR="00F40FF7" w:rsidTr="004C4517" w14:paraId="53888A7E" w14:textId="77777777">
        <w:trPr>
          <w:trHeight w:val="2297"/>
        </w:trPr>
        <w:tc>
          <w:tcPr>
            <w:tcW w:w="9404" w:type="dxa"/>
            <w:gridSpan w:val="2"/>
            <w:shd w:val="clear" w:color="auto" w:fill="auto"/>
          </w:tcPr>
          <w:p w:rsidR="00F40FF7" w:rsidP="00062C06" w:rsidRDefault="00280462" w14:paraId="69A3DB74" w14:textId="2F7E9B7F">
            <w:pPr>
              <w:pStyle w:val="Heading3"/>
            </w:pPr>
            <w:bookmarkStart w:name="_Toc113530296" w:id="9"/>
            <w:r>
              <w:t>UI-Screen View</w:t>
            </w:r>
            <w:bookmarkEnd w:id="9"/>
          </w:p>
          <w:p w:rsidRPr="00A269D5" w:rsidR="00280462" w:rsidP="003C2FBD" w:rsidRDefault="00280462" w14:paraId="4A37A382" w14:textId="7EDF853F">
            <w:pPr>
              <w:widowControl/>
              <w:spacing w:before="0" w:after="0" w:line="276" w:lineRule="auto"/>
              <w:ind w:right="0"/>
              <w:rPr>
                <w:rFonts w:cs="Calibri"/>
                <w:szCs w:val="24"/>
              </w:rPr>
            </w:pPr>
            <w:r>
              <w:rPr>
                <w:rFonts w:ascii="Calibri" w:hAnsi="Calibri" w:cs="Calibri"/>
                <w:b/>
                <w:sz w:val="24"/>
              </w:rPr>
              <w:t xml:space="preserve">                  </w:t>
            </w:r>
            <w:r w:rsidRPr="00A91728" w:rsidR="00A91728">
              <w:rPr>
                <w:rFonts w:cs="Calibri"/>
                <w:noProof/>
                <w:szCs w:val="24"/>
              </w:rPr>
              <w:drawing>
                <wp:inline distT="0" distB="0" distL="0" distR="0" wp14:anchorId="2118B250" wp14:editId="4B7D7463">
                  <wp:extent cx="4077269" cy="487748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269" cy="487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A269D5" w:rsidR="00196A59" w:rsidTr="004C4517" w14:paraId="1AC304BC" w14:textId="77777777">
        <w:trPr>
          <w:trHeight w:val="2297"/>
        </w:trPr>
        <w:tc>
          <w:tcPr>
            <w:tcW w:w="9404" w:type="dxa"/>
            <w:gridSpan w:val="2"/>
            <w:shd w:val="clear" w:color="auto" w:fill="auto"/>
          </w:tcPr>
          <w:p w:rsidR="003E0A40" w:rsidP="003E0A40" w:rsidRDefault="003E0A40" w14:paraId="52044E19" w14:textId="44617FA7">
            <w:pPr>
              <w:pStyle w:val="Heading3"/>
            </w:pPr>
            <w:bookmarkStart w:name="_Toc113530297" w:id="10"/>
            <w:r w:rsidRPr="00B30FBF">
              <w:lastRenderedPageBreak/>
              <w:t>REST End Points</w:t>
            </w:r>
            <w:bookmarkEnd w:id="10"/>
          </w:p>
          <w:p w:rsidRPr="00EB0D02" w:rsidR="003E0A40" w:rsidP="003E0A40" w:rsidRDefault="003E0A40" w14:paraId="0A3501F5" w14:textId="0E284273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EB0D02">
              <w:rPr>
                <w:rFonts w:cs="Arial"/>
                <w:sz w:val="22"/>
                <w:szCs w:val="22"/>
              </w:rPr>
              <w:t xml:space="preserve">POST </w:t>
            </w:r>
            <w:r w:rsidRPr="00EB0D02" w:rsidR="008E6AC9">
              <w:rPr>
                <w:rFonts w:cs="Arial"/>
                <w:sz w:val="22"/>
                <w:szCs w:val="22"/>
              </w:rPr>
              <w:t>- /</w:t>
            </w:r>
            <w:r w:rsidRPr="00EB0D02" w:rsidR="00611ADF">
              <w:rPr>
                <w:rFonts w:cs="Arial"/>
                <w:sz w:val="22"/>
                <w:szCs w:val="22"/>
              </w:rPr>
              <w:t>register</w:t>
            </w:r>
            <w:r w:rsidRPr="00EB0D02">
              <w:rPr>
                <w:rFonts w:cs="Arial"/>
                <w:sz w:val="22"/>
                <w:szCs w:val="22"/>
              </w:rPr>
              <w:t xml:space="preserve"> </w:t>
            </w:r>
          </w:p>
          <w:p w:rsidRPr="00EB0D02" w:rsidR="00553659" w:rsidP="003E0A40" w:rsidRDefault="00553659" w14:paraId="2F65DB52" w14:textId="632FEBDD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EB0D02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:rsidRPr="00EB0D02" w:rsidR="00553659" w:rsidP="003E0A40" w:rsidRDefault="00553659" w14:paraId="2ACC6D52" w14:textId="7F8AA818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:rsidRPr="00EB0D02" w:rsidR="00A91728" w:rsidP="00553659" w:rsidRDefault="00A91728" w14:paraId="48BC6D4E" w14:textId="720CB2F9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First name</w:t>
            </w:r>
          </w:p>
          <w:p w:rsidRPr="00EB0D02" w:rsidR="00A91728" w:rsidP="00553659" w:rsidRDefault="00A91728" w14:paraId="6C3AF8C9" w14:textId="6C1491D4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Last Name</w:t>
            </w:r>
          </w:p>
          <w:p w:rsidRPr="00EB0D02" w:rsidR="00553659" w:rsidP="00553659" w:rsidRDefault="00553659" w14:paraId="055FA199" w14:textId="37E6E3D3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Username</w:t>
            </w:r>
          </w:p>
          <w:p w:rsidRPr="00EB0D02" w:rsidR="00AB69B9" w:rsidP="00553659" w:rsidRDefault="00AB69B9" w14:paraId="2FBEE41B" w14:textId="3ADCF55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Email ID</w:t>
            </w:r>
          </w:p>
          <w:p w:rsidRPr="00EB0D02" w:rsidR="00553659" w:rsidP="00553659" w:rsidRDefault="00553659" w14:paraId="7E2B480E" w14:textId="59A49D25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Password in encrypted format</w:t>
            </w:r>
          </w:p>
          <w:p w:rsidRPr="00EB0D02" w:rsidR="00AB69B9" w:rsidP="002B2928" w:rsidRDefault="00AB69B9" w14:paraId="1B2D7447" w14:textId="36365C0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Confirm Password in encrypted format</w:t>
            </w:r>
          </w:p>
          <w:p w:rsidRPr="00EB0D02" w:rsidR="00B040AF" w:rsidP="00B040AF" w:rsidRDefault="00B040AF" w14:paraId="5E748288" w14:textId="77777777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Pr="00EB0D02" w:rsidR="003E0A40" w:rsidP="003E0A40" w:rsidRDefault="003E0A40" w14:paraId="2E98C48F" w14:textId="4ABC09AF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EB0D02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:rsidRPr="00EB0D02" w:rsidR="003E0A40" w:rsidP="003E0A40" w:rsidRDefault="003E0A40" w14:paraId="35B97066" w14:textId="5589010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EB0D02">
              <w:rPr>
                <w:rFonts w:ascii="Arial" w:hAnsi="Arial" w:cs="Arial"/>
              </w:rPr>
              <w:t>T</w:t>
            </w:r>
            <w:r w:rsidRPr="00EB0D02">
              <w:rPr>
                <w:rFonts w:ascii="Arial" w:hAnsi="Arial" w:cs="Arial" w:eastAsiaTheme="majorEastAsia"/>
              </w:rPr>
              <w:t xml:space="preserve">he service should response 200 ok along with success </w:t>
            </w:r>
            <w:r w:rsidRPr="00EB0D02" w:rsidR="008F3F94">
              <w:rPr>
                <w:rFonts w:ascii="Arial" w:hAnsi="Arial" w:cs="Arial" w:eastAsiaTheme="majorEastAsia"/>
              </w:rPr>
              <w:t xml:space="preserve">registration </w:t>
            </w:r>
            <w:r w:rsidRPr="00EB0D02">
              <w:rPr>
                <w:rFonts w:ascii="Arial" w:hAnsi="Arial" w:cs="Arial" w:eastAsiaTheme="majorEastAsia"/>
              </w:rPr>
              <w:t>message.</w:t>
            </w:r>
          </w:p>
          <w:p w:rsidRPr="00EB0D02" w:rsidR="003E0A40" w:rsidP="003E0A40" w:rsidRDefault="003E0A40" w14:paraId="2619D9B7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EB0D02">
              <w:rPr>
                <w:rFonts w:ascii="Arial" w:hAnsi="Arial" w:cs="Arial" w:eastAsiaTheme="majorEastAsia"/>
              </w:rPr>
              <w:t>Error code 400 for any business validation error.</w:t>
            </w:r>
          </w:p>
          <w:p w:rsidR="00196A59" w:rsidP="00E53CDC" w:rsidRDefault="003E0A40" w14:paraId="6F012A5C" w14:textId="5B0EA24E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EB0D02">
              <w:rPr>
                <w:rFonts w:ascii="Arial" w:hAnsi="Arial" w:cs="Arial" w:eastAsiaTheme="majorEastAsia"/>
              </w:rPr>
              <w:t>Error code 500 for internal prog. error</w:t>
            </w:r>
          </w:p>
        </w:tc>
      </w:tr>
      <w:tr w:rsidRPr="00A269D5" w:rsidR="00196A59" w:rsidTr="004C4517" w14:paraId="25E9F5A9" w14:textId="77777777">
        <w:trPr>
          <w:trHeight w:val="2427"/>
        </w:trPr>
        <w:tc>
          <w:tcPr>
            <w:tcW w:w="9404" w:type="dxa"/>
            <w:gridSpan w:val="2"/>
            <w:shd w:val="clear" w:color="auto" w:fill="auto"/>
          </w:tcPr>
          <w:p w:rsidR="003E0A40" w:rsidP="003E0A40" w:rsidRDefault="003E0A40" w14:paraId="7A7C21CA" w14:textId="77777777">
            <w:pPr>
              <w:pStyle w:val="Heading3"/>
            </w:pPr>
            <w:bookmarkStart w:name="_Toc113530298" w:id="11"/>
            <w:r>
              <w:t>Entity</w:t>
            </w:r>
            <w:bookmarkEnd w:id="11"/>
          </w:p>
          <w:p w:rsidRPr="00EB0D02" w:rsidR="003E0A40" w:rsidP="00EB0D02" w:rsidRDefault="00EB0613" w14:paraId="54E96671" w14:textId="41AA1180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  <w:r w:rsidRPr="00EB0D02">
              <w:rPr>
                <w:rFonts w:cs="Arial"/>
                <w:b/>
                <w:sz w:val="22"/>
                <w:szCs w:val="22"/>
              </w:rPr>
              <w:t>User</w:t>
            </w:r>
          </w:p>
          <w:p w:rsidRPr="00EB0D02" w:rsidR="00C0085D" w:rsidP="00EB0D02" w:rsidRDefault="00C0085D" w14:paraId="050C44BE" w14:textId="240BDDAB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ID</w:t>
            </w:r>
          </w:p>
          <w:p w:rsidRPr="00EB0D02" w:rsidR="00C0085D" w:rsidP="00EB0D02" w:rsidRDefault="00C0085D" w14:paraId="42B5F149" w14:textId="0F41D54E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&lt;id&gt;</w:t>
            </w:r>
          </w:p>
          <w:p w:rsidRPr="00EB0D02" w:rsidR="003E0A40" w:rsidP="00EB0D02" w:rsidRDefault="00544BA6" w14:paraId="78E33C1B" w14:textId="3B261E2F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First N</w:t>
            </w:r>
            <w:r w:rsidRPr="00EB0D02" w:rsidR="008E6AC9">
              <w:rPr>
                <w:rFonts w:ascii="Arial" w:hAnsi="Arial" w:cs="Arial"/>
                <w:b/>
              </w:rPr>
              <w:t>ame</w:t>
            </w:r>
          </w:p>
          <w:p w:rsidRPr="00EB0D02" w:rsidR="003E0A40" w:rsidP="00EB0D02" w:rsidRDefault="003E0A40" w14:paraId="4085CE32" w14:textId="6BA0D45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</w:t>
            </w:r>
            <w:proofErr w:type="gramStart"/>
            <w:r w:rsidRPr="00EB0D02" w:rsidR="00544BA6">
              <w:rPr>
                <w:rFonts w:ascii="Arial" w:hAnsi="Arial" w:cs="Arial"/>
              </w:rPr>
              <w:t>first</w:t>
            </w:r>
            <w:r w:rsidRPr="00EB0D02" w:rsidR="00C0085D">
              <w:rPr>
                <w:rFonts w:ascii="Arial" w:hAnsi="Arial" w:cs="Arial"/>
              </w:rPr>
              <w:t>-</w:t>
            </w:r>
            <w:r w:rsidRPr="00EB0D02" w:rsidR="008E6AC9">
              <w:rPr>
                <w:rFonts w:ascii="Arial" w:hAnsi="Arial" w:cs="Arial"/>
              </w:rPr>
              <w:t>name</w:t>
            </w:r>
            <w:proofErr w:type="gramEnd"/>
            <w:r w:rsidRPr="00EB0D02">
              <w:rPr>
                <w:rFonts w:ascii="Arial" w:hAnsi="Arial" w:cs="Arial"/>
              </w:rPr>
              <w:t>&gt;</w:t>
            </w:r>
          </w:p>
          <w:p w:rsidRPr="00EB0D02" w:rsidR="00EB0613" w:rsidP="00EB0D02" w:rsidRDefault="00544BA6" w14:paraId="2DC489EF" w14:textId="5E073760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Last N</w:t>
            </w:r>
            <w:r w:rsidRPr="00EB0D02" w:rsidR="00EB0613">
              <w:rPr>
                <w:rFonts w:ascii="Arial" w:hAnsi="Arial" w:cs="Arial"/>
                <w:b/>
              </w:rPr>
              <w:t>ame</w:t>
            </w:r>
          </w:p>
          <w:p w:rsidRPr="00EB0D02" w:rsidR="00EB0613" w:rsidP="00EB0D02" w:rsidRDefault="00EB0613" w14:paraId="67EC61A6" w14:textId="13FE3678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</w:t>
            </w:r>
            <w:r w:rsidRPr="00EB0D02" w:rsidR="00544BA6">
              <w:rPr>
                <w:rFonts w:ascii="Arial" w:hAnsi="Arial" w:cs="Arial"/>
              </w:rPr>
              <w:t>last</w:t>
            </w:r>
            <w:r w:rsidRPr="00EB0D02" w:rsidR="00C0085D">
              <w:rPr>
                <w:rFonts w:ascii="Arial" w:hAnsi="Arial" w:cs="Arial"/>
              </w:rPr>
              <w:t>-</w:t>
            </w:r>
            <w:r w:rsidRPr="00EB0D02">
              <w:rPr>
                <w:rFonts w:ascii="Arial" w:hAnsi="Arial" w:cs="Arial"/>
              </w:rPr>
              <w:t>name&gt;</w:t>
            </w:r>
          </w:p>
          <w:p w:rsidRPr="00EB0D02" w:rsidR="00EB0613" w:rsidP="00EB0D02" w:rsidRDefault="00EB0613" w14:paraId="726B169C" w14:textId="77777777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Username</w:t>
            </w:r>
          </w:p>
          <w:p w:rsidRPr="00EB0D02" w:rsidR="00EB0613" w:rsidP="00EB0D02" w:rsidRDefault="00EB0613" w14:paraId="114F61CD" w14:textId="1A7C43A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</w:t>
            </w:r>
            <w:proofErr w:type="gramStart"/>
            <w:r w:rsidRPr="00EB0D02">
              <w:rPr>
                <w:rFonts w:ascii="Arial" w:hAnsi="Arial" w:cs="Arial"/>
              </w:rPr>
              <w:t>user</w:t>
            </w:r>
            <w:r w:rsidRPr="00EB0D02" w:rsidR="00C0085D">
              <w:rPr>
                <w:rFonts w:ascii="Arial" w:hAnsi="Arial" w:cs="Arial"/>
              </w:rPr>
              <w:t>-</w:t>
            </w:r>
            <w:r w:rsidRPr="00EB0D02">
              <w:rPr>
                <w:rFonts w:ascii="Arial" w:hAnsi="Arial" w:cs="Arial"/>
              </w:rPr>
              <w:t>name</w:t>
            </w:r>
            <w:proofErr w:type="gramEnd"/>
            <w:r w:rsidRPr="00EB0D02">
              <w:rPr>
                <w:rFonts w:ascii="Arial" w:hAnsi="Arial" w:cs="Arial"/>
              </w:rPr>
              <w:t>&gt;</w:t>
            </w:r>
          </w:p>
          <w:p w:rsidRPr="00EB0D02" w:rsidR="00544BA6" w:rsidP="00EB0D02" w:rsidRDefault="00544BA6" w14:paraId="5F280A67" w14:textId="64DB50E2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Email ID</w:t>
            </w:r>
          </w:p>
          <w:p w:rsidRPr="00EB0D02" w:rsidR="00544BA6" w:rsidP="00EB0D02" w:rsidRDefault="00544BA6" w14:paraId="1E23F0E1" w14:textId="2C3B4D8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</w:rPr>
              <w:t>Variable name as &lt;email</w:t>
            </w:r>
            <w:r w:rsidRPr="00EB0D02" w:rsidR="00C0085D">
              <w:rPr>
                <w:rFonts w:ascii="Arial" w:hAnsi="Arial" w:cs="Arial"/>
              </w:rPr>
              <w:t>-</w:t>
            </w:r>
            <w:r w:rsidRPr="00EB0D02">
              <w:rPr>
                <w:rFonts w:ascii="Arial" w:hAnsi="Arial" w:cs="Arial"/>
              </w:rPr>
              <w:t>id&gt;</w:t>
            </w:r>
          </w:p>
          <w:p w:rsidRPr="00EB0D02" w:rsidR="00544BA6" w:rsidP="00EB0D02" w:rsidRDefault="00544BA6" w14:paraId="5FEC9A62" w14:textId="77777777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EB0D02">
              <w:rPr>
                <w:rFonts w:ascii="Arial" w:hAnsi="Arial" w:cs="Arial"/>
                <w:b/>
              </w:rPr>
              <w:t>Password</w:t>
            </w:r>
          </w:p>
          <w:p w:rsidRPr="00FE7C53" w:rsidR="00FE7C53" w:rsidP="00EB0D02" w:rsidRDefault="00544BA6" w14:paraId="43A1814B" w14:textId="2A18C042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</w:pPr>
            <w:r w:rsidRPr="00EB0D02">
              <w:rPr>
                <w:rFonts w:ascii="Arial" w:hAnsi="Arial" w:cs="Arial"/>
              </w:rPr>
              <w:t>Variable name as &lt;password&gt;</w:t>
            </w:r>
          </w:p>
        </w:tc>
      </w:tr>
      <w:tr w:rsidRPr="00A269D5" w:rsidR="00B87693" w:rsidTr="00E53CDC" w14:paraId="4AD180DE" w14:textId="77777777">
        <w:tc>
          <w:tcPr>
            <w:tcW w:w="9404" w:type="dxa"/>
            <w:gridSpan w:val="2"/>
            <w:shd w:val="clear" w:color="auto" w:fill="auto"/>
          </w:tcPr>
          <w:p w:rsidR="00B87693" w:rsidP="00B87693" w:rsidRDefault="00B87693" w14:paraId="0F61B38B" w14:textId="32E89780">
            <w:pPr>
              <w:pStyle w:val="Heading3"/>
            </w:pPr>
            <w:bookmarkStart w:name="_Toc113530299" w:id="12"/>
            <w:r>
              <w:t>Non-Functional Requirement</w:t>
            </w:r>
            <w:bookmarkEnd w:id="12"/>
          </w:p>
          <w:p w:rsidRPr="00EB0D02" w:rsidR="00B87693" w:rsidP="00EB0D02" w:rsidRDefault="00B87693" w14:paraId="3072DAFA" w14:textId="77777777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</w:rPr>
            </w:pPr>
            <w:r w:rsidRPr="00EB0D02">
              <w:rPr>
                <w:rFonts w:ascii="Arial" w:hAnsi="Arial" w:cs="Arial"/>
                <w:lang w:val="en-GB"/>
              </w:rPr>
              <w:t>Proper error message &amp; logging should be in-place.</w:t>
            </w:r>
          </w:p>
          <w:p w:rsidR="00EB0613" w:rsidP="00EB0D02" w:rsidRDefault="00EB0613" w14:paraId="3210D53E" w14:textId="49FF46BE">
            <w:pPr>
              <w:pStyle w:val="ListParagraph"/>
              <w:numPr>
                <w:ilvl w:val="0"/>
                <w:numId w:val="31"/>
              </w:numPr>
              <w:ind w:right="29"/>
              <w:jc w:val="both"/>
            </w:pPr>
            <w:r w:rsidRPr="00EB0D02">
              <w:rPr>
                <w:rFonts w:ascii="Arial" w:hAnsi="Arial" w:cs="Arial"/>
                <w:lang w:val="en-GB"/>
              </w:rPr>
              <w:t>Swagger end points should be available</w:t>
            </w:r>
          </w:p>
        </w:tc>
      </w:tr>
      <w:tr w:rsidRPr="00A269D5" w:rsidR="00280462" w:rsidTr="004C4517" w14:paraId="758B2B4D" w14:textId="77777777">
        <w:trPr>
          <w:trHeight w:val="1727"/>
        </w:trPr>
        <w:tc>
          <w:tcPr>
            <w:tcW w:w="9404" w:type="dxa"/>
            <w:gridSpan w:val="2"/>
            <w:shd w:val="clear" w:color="auto" w:fill="auto"/>
          </w:tcPr>
          <w:p w:rsidRPr="00110F85" w:rsidR="00280462" w:rsidP="00062C06" w:rsidRDefault="00062C06" w14:paraId="1A1D42B4" w14:textId="4E7F5371">
            <w:pPr>
              <w:pStyle w:val="Heading3"/>
              <w:rPr>
                <w:lang w:val="en-GB"/>
              </w:rPr>
            </w:pPr>
            <w:bookmarkStart w:name="_Toc113530300" w:id="13"/>
            <w:r>
              <w:rPr>
                <w:lang w:val="en-GB"/>
              </w:rPr>
              <w:t xml:space="preserve">Business </w:t>
            </w:r>
            <w:r w:rsidRPr="00110F85" w:rsidR="00280462">
              <w:rPr>
                <w:lang w:val="en-GB"/>
              </w:rPr>
              <w:t>Validations</w:t>
            </w:r>
            <w:bookmarkEnd w:id="13"/>
          </w:p>
          <w:p w:rsidRPr="00EB0D02" w:rsidR="00280462" w:rsidP="00EB0D02" w:rsidRDefault="00280462" w14:paraId="1B819D14" w14:textId="073D46B6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All fields are mandatory.</w:t>
            </w:r>
          </w:p>
          <w:p w:rsidRPr="00EB0D02" w:rsidR="00280462" w:rsidP="00EB0D02" w:rsidRDefault="00280462" w14:paraId="33745CFC" w14:textId="6DA21976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Email id should be in valid email pattern, containing a single @.</w:t>
            </w:r>
          </w:p>
          <w:p w:rsidRPr="00EB0D02" w:rsidR="00280462" w:rsidP="00EB0D02" w:rsidRDefault="00280462" w14:paraId="425E453A" w14:textId="76838619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Password contains at least 8 characters and at most 20 characters.</w:t>
            </w:r>
          </w:p>
          <w:p w:rsidRPr="00EB0D02" w:rsidR="00280462" w:rsidP="00EB0D02" w:rsidRDefault="00280462" w14:paraId="359290E5" w14:textId="3EF09F95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It</w:t>
            </w:r>
            <w:r w:rsidRPr="00EB0D02" w:rsidR="005007D4">
              <w:rPr>
                <w:rFonts w:ascii="Arial" w:hAnsi="Arial" w:cs="Arial"/>
                <w:lang w:val="en-GB"/>
              </w:rPr>
              <w:t xml:space="preserve"> </w:t>
            </w:r>
            <w:r w:rsidRPr="00EB0D02">
              <w:rPr>
                <w:rFonts w:ascii="Arial" w:hAnsi="Arial" w:cs="Arial"/>
                <w:lang w:val="en-GB"/>
              </w:rPr>
              <w:t>contains at least one digit.</w:t>
            </w:r>
          </w:p>
          <w:p w:rsidRPr="00EB0D02" w:rsidR="00280462" w:rsidP="00EB0D02" w:rsidRDefault="00280462" w14:paraId="52CD7E54" w14:textId="77777777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It contains at least one upper case alphabet.</w:t>
            </w:r>
          </w:p>
          <w:p w:rsidRPr="00EB0D02" w:rsidR="00280462" w:rsidP="00EB0D02" w:rsidRDefault="00280462" w14:paraId="30742DE4" w14:textId="77777777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>It contains at least one lower case alphabet.</w:t>
            </w:r>
          </w:p>
          <w:p w:rsidRPr="00EB0D02" w:rsidR="00280462" w:rsidP="00EB0D02" w:rsidRDefault="00280462" w14:paraId="74114157" w14:textId="66D019DA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EB0D02">
              <w:rPr>
                <w:rFonts w:ascii="Arial" w:hAnsi="Arial" w:cs="Arial"/>
                <w:lang w:val="en-GB"/>
              </w:rPr>
              <w:t xml:space="preserve">It contains at least one special character which </w:t>
            </w:r>
            <w:r w:rsidRPr="00EB0D02" w:rsidR="008E6AC9">
              <w:rPr>
                <w:rFonts w:ascii="Arial" w:hAnsi="Arial" w:cs="Arial"/>
                <w:lang w:val="en-GB"/>
              </w:rPr>
              <w:t>includes! @</w:t>
            </w:r>
            <w:r w:rsidRPr="00EB0D02">
              <w:rPr>
                <w:rFonts w:ascii="Arial" w:hAnsi="Arial" w:cs="Arial"/>
                <w:lang w:val="en-GB"/>
              </w:rPr>
              <w:t>#$%&amp;*()-+=^.</w:t>
            </w:r>
          </w:p>
          <w:p w:rsidRPr="00280462" w:rsidR="00280462" w:rsidP="00EB0D02" w:rsidRDefault="00280462" w14:paraId="5005473F" w14:textId="2AE653C2">
            <w:pPr>
              <w:pStyle w:val="ListParagraph"/>
              <w:numPr>
                <w:ilvl w:val="1"/>
                <w:numId w:val="31"/>
              </w:numPr>
              <w:ind w:right="29"/>
              <w:jc w:val="both"/>
              <w:rPr>
                <w:rFonts w:cs="Arial"/>
                <w:color w:val="273239"/>
                <w:spacing w:val="2"/>
                <w:sz w:val="26"/>
                <w:szCs w:val="26"/>
                <w:lang w:val="en-IN" w:eastAsia="en-IN"/>
              </w:rPr>
            </w:pPr>
            <w:r w:rsidRPr="00EB0D02">
              <w:rPr>
                <w:rFonts w:ascii="Arial" w:hAnsi="Arial" w:cs="Arial"/>
                <w:lang w:val="en-GB"/>
              </w:rPr>
              <w:t>It doesn’t contain any white space.</w:t>
            </w:r>
          </w:p>
        </w:tc>
      </w:tr>
    </w:tbl>
    <w:p w:rsidRPr="00D16AC2" w:rsidR="001521A6" w:rsidP="00FF2FD4" w:rsidRDefault="006101BB" w14:paraId="1FD2E26E" w14:textId="78F2E406">
      <w:pPr>
        <w:pStyle w:val="Heading2"/>
        <w:rPr>
          <w:rFonts w:eastAsiaTheme="majorEastAsia"/>
        </w:rPr>
      </w:pPr>
      <w:bookmarkStart w:name="_Toc113530301" w:id="14"/>
      <w:r w:rsidRPr="006101BB">
        <w:lastRenderedPageBreak/>
        <w:t>Client Login</w:t>
      </w:r>
      <w:bookmarkEnd w:id="14"/>
    </w:p>
    <w:tbl>
      <w:tblPr>
        <w:tblW w:w="956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48"/>
        <w:gridCol w:w="6812"/>
      </w:tblGrid>
      <w:tr w:rsidRPr="00932463" w:rsidR="001B6CB2" w:rsidTr="00932463" w14:paraId="29266CA4" w14:textId="77777777">
        <w:trPr>
          <w:trHeight w:val="630"/>
        </w:trPr>
        <w:tc>
          <w:tcPr>
            <w:tcW w:w="2748" w:type="dxa"/>
            <w:shd w:val="clear" w:color="auto" w:fill="8DB3E2" w:themeFill="text2" w:themeFillTint="66"/>
          </w:tcPr>
          <w:p w:rsidRPr="00932463" w:rsidR="001B6CB2" w:rsidP="00932463" w:rsidRDefault="00AF7A35" w14:paraId="268EF02B" w14:textId="3ED99101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280462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6812" w:type="dxa"/>
            <w:shd w:val="clear" w:color="auto" w:fill="8DB3E2" w:themeFill="text2" w:themeFillTint="66"/>
          </w:tcPr>
          <w:p w:rsidRPr="00932463" w:rsidR="001B6CB2" w:rsidP="00932463" w:rsidRDefault="00DE0BA1" w14:paraId="54A06A9A" w14:textId="33491D12">
            <w:pPr>
              <w:pStyle w:val="tablehead"/>
              <w:spacing w:after="0" w:line="276" w:lineRule="auto"/>
              <w:ind w:left="165"/>
              <w:rPr>
                <w:rFonts w:ascii="Calibri" w:hAnsi="Calibri"/>
                <w:sz w:val="24"/>
                <w:szCs w:val="24"/>
              </w:rPr>
            </w:pPr>
            <w:r w:rsidRPr="00837307">
              <w:rPr>
                <w:rFonts w:cs="Arial"/>
                <w:sz w:val="22"/>
              </w:rPr>
              <w:t xml:space="preserve">Client </w:t>
            </w:r>
            <w:r>
              <w:rPr>
                <w:rFonts w:cs="Arial"/>
                <w:sz w:val="22"/>
              </w:rPr>
              <w:t>Login</w:t>
            </w:r>
          </w:p>
        </w:tc>
      </w:tr>
      <w:tr w:rsidRPr="00822AAD" w:rsidR="001B6CB2" w:rsidTr="00545B08" w14:paraId="5B84011F" w14:textId="77777777">
        <w:trPr>
          <w:trHeight w:val="704"/>
        </w:trPr>
        <w:tc>
          <w:tcPr>
            <w:tcW w:w="9560" w:type="dxa"/>
            <w:gridSpan w:val="2"/>
            <w:shd w:val="clear" w:color="auto" w:fill="auto"/>
          </w:tcPr>
          <w:p w:rsidRPr="00AB58F3" w:rsidR="001B6CB2" w:rsidP="00932463" w:rsidRDefault="001B6CB2" w14:paraId="726EA882" w14:textId="3B9CA58F">
            <w:pPr>
              <w:pStyle w:val="Heading3"/>
              <w:rPr>
                <w:lang w:val="en-GB"/>
              </w:rPr>
            </w:pPr>
            <w:bookmarkStart w:name="_Toc113530302" w:id="15"/>
            <w:r w:rsidRPr="00AB58F3">
              <w:rPr>
                <w:lang w:val="en-GB"/>
              </w:rPr>
              <w:t>Acceptance criteria</w:t>
            </w:r>
            <w:bookmarkEnd w:id="15"/>
          </w:p>
          <w:p w:rsidR="00680280" w:rsidP="00EB0D02" w:rsidRDefault="00D164DC" w14:paraId="758E7EDE" w14:textId="77777777">
            <w:pPr>
              <w:spacing w:before="0" w:after="0" w:line="240" w:lineRule="auto"/>
              <w:ind w:right="29"/>
              <w:jc w:val="both"/>
              <w:rPr>
                <w:rFonts w:cs="Arial"/>
                <w:sz w:val="22"/>
                <w:lang w:val="en-GB"/>
              </w:rPr>
            </w:pPr>
            <w:r w:rsidRPr="00D164DC">
              <w:rPr>
                <w:rFonts w:cs="Arial"/>
                <w:sz w:val="22"/>
                <w:lang w:val="en-GB"/>
              </w:rPr>
              <w:t>Client should be able to log in using registered username and password</w:t>
            </w:r>
          </w:p>
          <w:p w:rsidRPr="004530FE" w:rsidR="00D164DC" w:rsidP="000A1E28" w:rsidRDefault="00D164DC" w14:paraId="796CBC62" w14:textId="2685C976">
            <w:pPr>
              <w:spacing w:before="0" w:after="0" w:line="240" w:lineRule="auto"/>
              <w:ind w:right="29"/>
              <w:rPr>
                <w:rFonts w:cs="Calibri"/>
                <w:lang w:val="en-GB"/>
              </w:rPr>
            </w:pPr>
          </w:p>
        </w:tc>
      </w:tr>
      <w:tr w:rsidRPr="00822AAD" w:rsidR="00C33071" w:rsidTr="004A41CC" w14:paraId="296FE554" w14:textId="77777777">
        <w:trPr>
          <w:trHeight w:val="2910"/>
        </w:trPr>
        <w:tc>
          <w:tcPr>
            <w:tcW w:w="9560" w:type="dxa"/>
            <w:gridSpan w:val="2"/>
            <w:shd w:val="clear" w:color="auto" w:fill="auto"/>
          </w:tcPr>
          <w:p w:rsidR="004A41CC" w:rsidP="00C33071" w:rsidRDefault="004A41CC" w14:paraId="3410FBDB" w14:textId="77777777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  <w:p w:rsidR="00C33071" w:rsidP="00C33071" w:rsidRDefault="00C33071" w14:paraId="438ECC8D" w14:textId="038AE399">
            <w:pPr>
              <w:pStyle w:val="Heading3"/>
              <w:spacing w:after="0" w:line="276" w:lineRule="auto"/>
              <w:ind w:right="-108"/>
            </w:pPr>
            <w:bookmarkStart w:name="_Toc113530303" w:id="16"/>
            <w:r>
              <w:t>UI-Screen View</w:t>
            </w:r>
            <w:r w:rsidR="00194454">
              <w:t xml:space="preserve"> Login</w:t>
            </w:r>
            <w:bookmarkEnd w:id="16"/>
          </w:p>
          <w:p w:rsidRPr="00C33071" w:rsidR="00C33071" w:rsidP="00C33071" w:rsidRDefault="00C33071" w14:paraId="506ABA0A" w14:textId="01B73D9F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  <w:r>
              <w:rPr>
                <w:rFonts w:cs="Calibri"/>
                <w:b/>
                <w:szCs w:val="24"/>
              </w:rPr>
              <w:t xml:space="preserve">                         </w:t>
            </w:r>
            <w:r w:rsidRPr="00733B54" w:rsidR="00733B54">
              <w:rPr>
                <w:rFonts w:cs="Calibri"/>
                <w:b/>
                <w:noProof/>
                <w:szCs w:val="24"/>
              </w:rPr>
              <w:drawing>
                <wp:inline distT="0" distB="0" distL="0" distR="0" wp14:anchorId="739BFF16" wp14:editId="06F0A950">
                  <wp:extent cx="4086795" cy="3324689"/>
                  <wp:effectExtent l="0" t="0" r="9525" b="95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95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/>
                <w:b/>
                <w:szCs w:val="24"/>
              </w:rPr>
              <w:t xml:space="preserve">                                 </w:t>
            </w:r>
          </w:p>
        </w:tc>
      </w:tr>
      <w:tr w:rsidRPr="00822AAD" w:rsidR="004A41CC" w:rsidTr="00E53CDC" w14:paraId="0B6444F2" w14:textId="77777777">
        <w:tc>
          <w:tcPr>
            <w:tcW w:w="9560" w:type="dxa"/>
            <w:gridSpan w:val="2"/>
            <w:shd w:val="clear" w:color="auto" w:fill="auto"/>
          </w:tcPr>
          <w:p w:rsidRPr="00D35581" w:rsidR="004A41CC" w:rsidP="00932463" w:rsidRDefault="004A41CC" w14:paraId="67DEE608" w14:textId="222FD3F5">
            <w:pPr>
              <w:pStyle w:val="Heading3"/>
            </w:pPr>
            <w:bookmarkStart w:name="_Toc113530304" w:id="17"/>
            <w:r w:rsidRPr="00B30FBF">
              <w:lastRenderedPageBreak/>
              <w:t>REST End Points</w:t>
            </w:r>
            <w:bookmarkEnd w:id="17"/>
          </w:p>
          <w:p w:rsidRPr="00A3392F" w:rsidR="004A41CC" w:rsidP="004A41CC" w:rsidRDefault="004A41CC" w14:paraId="6D2BBA10" w14:textId="36C07206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A3392F">
              <w:rPr>
                <w:rFonts w:cs="Arial"/>
                <w:sz w:val="22"/>
                <w:szCs w:val="22"/>
              </w:rPr>
              <w:t>POST</w:t>
            </w:r>
            <w:r w:rsidRPr="00A3392F" w:rsidR="00FE7C53">
              <w:rPr>
                <w:rFonts w:cs="Arial"/>
                <w:sz w:val="22"/>
                <w:szCs w:val="22"/>
              </w:rPr>
              <w:t xml:space="preserve"> -</w:t>
            </w:r>
            <w:r w:rsidRPr="00A3392F">
              <w:rPr>
                <w:rFonts w:cs="Arial"/>
                <w:sz w:val="22"/>
                <w:szCs w:val="22"/>
              </w:rPr>
              <w:t xml:space="preserve"> /</w:t>
            </w:r>
            <w:r w:rsidRPr="00A3392F" w:rsidR="00E83E97">
              <w:rPr>
                <w:rFonts w:cs="Arial"/>
                <w:sz w:val="22"/>
                <w:szCs w:val="22"/>
              </w:rPr>
              <w:t>login</w:t>
            </w:r>
          </w:p>
          <w:p w:rsidRPr="00A3392F" w:rsidR="00B040AF" w:rsidP="00B040AF" w:rsidRDefault="00B040AF" w14:paraId="18AD550B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:rsidRPr="00A3392F" w:rsidR="00B040AF" w:rsidP="00B040AF" w:rsidRDefault="00B040AF" w14:paraId="4CA4451C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:rsidRPr="00A3392F" w:rsidR="00B040AF" w:rsidP="00B040AF" w:rsidRDefault="00B040AF" w14:paraId="60EF4CE4" w14:textId="71784A4A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Username</w:t>
            </w:r>
          </w:p>
          <w:p w:rsidRPr="00A3392F" w:rsidR="00B040AF" w:rsidP="00B040AF" w:rsidRDefault="00B040AF" w14:paraId="20EA22C7" w14:textId="77777777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Password in encrypted format</w:t>
            </w:r>
          </w:p>
          <w:p w:rsidRPr="00A3392F" w:rsidR="00B040AF" w:rsidP="00FE7C53" w:rsidRDefault="00B040AF" w14:paraId="11A63B6A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:rsidRPr="00A3392F" w:rsidR="00FE7C53" w:rsidP="00FE7C53" w:rsidRDefault="00FE7C53" w14:paraId="035F936C" w14:textId="29BEA3FF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:rsidRPr="00A3392F" w:rsidR="00FE7C53" w:rsidP="00FE7C53" w:rsidRDefault="00FE7C53" w14:paraId="04A74DD6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/>
              </w:rPr>
              <w:t>T</w:t>
            </w:r>
            <w:r w:rsidRPr="00A3392F">
              <w:rPr>
                <w:rFonts w:ascii="Arial" w:hAnsi="Arial" w:cs="Arial" w:eastAsiaTheme="majorEastAsia"/>
              </w:rPr>
              <w:t>he service should response 200 ok along with success message.</w:t>
            </w:r>
          </w:p>
          <w:p w:rsidRPr="00A3392F" w:rsidR="00FE7C53" w:rsidP="00FE7C53" w:rsidRDefault="00FE7C53" w14:paraId="2161B5AE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Error code 400 for any business validation error.</w:t>
            </w:r>
          </w:p>
          <w:p w:rsidRPr="00D164DC" w:rsidR="00B93BDD" w:rsidP="00D164DC" w:rsidRDefault="00FE7C53" w14:paraId="2B0F7766" w14:textId="2D89ECD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Error code 500 for internal prog. error</w:t>
            </w:r>
          </w:p>
        </w:tc>
      </w:tr>
      <w:tr w:rsidRPr="00822AAD" w:rsidR="00C33071" w:rsidTr="005A44B0" w14:paraId="00B1D95A" w14:textId="77777777">
        <w:tc>
          <w:tcPr>
            <w:tcW w:w="9560" w:type="dxa"/>
            <w:gridSpan w:val="2"/>
            <w:shd w:val="clear" w:color="auto" w:fill="auto"/>
          </w:tcPr>
          <w:p w:rsidR="00C33071" w:rsidP="00932463" w:rsidRDefault="00C33071" w14:paraId="46D3E9C9" w14:textId="77777777">
            <w:pPr>
              <w:pStyle w:val="Heading3"/>
            </w:pPr>
            <w:bookmarkStart w:name="_Toc113530305" w:id="18"/>
            <w:r>
              <w:t>Entity</w:t>
            </w:r>
            <w:bookmarkEnd w:id="18"/>
          </w:p>
          <w:p w:rsidRPr="005A44B0" w:rsidR="00C33071" w:rsidP="00A3392F" w:rsidRDefault="00380DA9" w14:paraId="03CD93F5" w14:textId="5D5E2496">
            <w:pPr>
              <w:spacing w:after="0" w:line="276" w:lineRule="auto"/>
              <w:ind w:right="-108"/>
              <w:jc w:val="both"/>
              <w:rPr>
                <w:rFonts w:cs="Calibri"/>
                <w:b/>
                <w:szCs w:val="24"/>
              </w:rPr>
            </w:pPr>
            <w:r w:rsidRPr="00A3392F">
              <w:rPr>
                <w:rFonts w:cs="Calibri"/>
                <w:b/>
                <w:sz w:val="22"/>
                <w:szCs w:val="28"/>
              </w:rPr>
              <w:t>Use</w:t>
            </w:r>
            <w:r w:rsidRPr="00A3392F" w:rsidR="005A44B0">
              <w:rPr>
                <w:rFonts w:cs="Calibri"/>
                <w:b/>
                <w:sz w:val="22"/>
                <w:szCs w:val="28"/>
              </w:rPr>
              <w:t>r entity used earlier</w:t>
            </w:r>
          </w:p>
        </w:tc>
      </w:tr>
      <w:tr w:rsidRPr="00822AAD" w:rsidR="00C33071" w:rsidTr="0076616E" w14:paraId="3C56214F" w14:textId="77777777">
        <w:trPr>
          <w:trHeight w:val="3410"/>
        </w:trPr>
        <w:tc>
          <w:tcPr>
            <w:tcW w:w="9560" w:type="dxa"/>
            <w:gridSpan w:val="2"/>
            <w:shd w:val="clear" w:color="auto" w:fill="auto"/>
          </w:tcPr>
          <w:p w:rsidR="00D16AC2" w:rsidP="00932463" w:rsidRDefault="00932463" w14:paraId="7CEC9FDD" w14:textId="66B8D596">
            <w:pPr>
              <w:pStyle w:val="Heading3"/>
              <w:rPr>
                <w:rFonts w:eastAsiaTheme="majorEastAsia"/>
              </w:rPr>
            </w:pPr>
            <w:bookmarkStart w:name="_Toc113530306" w:id="19"/>
            <w:r>
              <w:rPr>
                <w:rFonts w:eastAsiaTheme="majorEastAsia"/>
              </w:rPr>
              <w:t xml:space="preserve">Detailed </w:t>
            </w:r>
            <w:r w:rsidR="00D16AC2">
              <w:rPr>
                <w:rFonts w:eastAsiaTheme="majorEastAsia"/>
              </w:rPr>
              <w:t>Requirement</w:t>
            </w:r>
            <w:bookmarkEnd w:id="19"/>
          </w:p>
          <w:p w:rsidR="00D16AC2" w:rsidP="00D16AC2" w:rsidRDefault="00D16AC2" w14:paraId="0E360DA3" w14:textId="77777777">
            <w:pPr>
              <w:spacing w:after="0"/>
              <w:jc w:val="both"/>
              <w:rPr>
                <w:rFonts w:cs="Arial" w:eastAsiaTheme="majorEastAsia"/>
              </w:rPr>
            </w:pPr>
          </w:p>
          <w:p w:rsidRPr="00A3392F" w:rsidR="00D16AC2" w:rsidP="0081409D" w:rsidRDefault="00D16AC2" w14:paraId="1CBDEC0E" w14:textId="7F6F850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 xml:space="preserve">Needs to call API and this method should </w:t>
            </w:r>
            <w:r w:rsidRPr="00A3392F" w:rsidR="00BA2B81">
              <w:rPr>
                <w:rFonts w:ascii="Arial" w:hAnsi="Arial" w:cs="Arial" w:eastAsiaTheme="majorEastAsia"/>
              </w:rPr>
              <w:t xml:space="preserve">query </w:t>
            </w:r>
            <w:r w:rsidRPr="00A3392F">
              <w:rPr>
                <w:rFonts w:ascii="Arial" w:hAnsi="Arial" w:cs="Arial" w:eastAsiaTheme="majorEastAsia"/>
              </w:rPr>
              <w:t xml:space="preserve">the </w:t>
            </w:r>
            <w:proofErr w:type="spellStart"/>
            <w:r w:rsidRPr="00A3392F">
              <w:rPr>
                <w:rFonts w:ascii="Arial" w:hAnsi="Arial" w:cs="Arial" w:eastAsiaTheme="majorEastAsia"/>
              </w:rPr>
              <w:t>db</w:t>
            </w:r>
            <w:proofErr w:type="spellEnd"/>
            <w:r w:rsidRPr="00A3392F" w:rsidR="00857428">
              <w:rPr>
                <w:rFonts w:ascii="Arial" w:hAnsi="Arial" w:cs="Arial" w:eastAsiaTheme="majorEastAsia"/>
              </w:rPr>
              <w:t xml:space="preserve"> for valid username and password</w:t>
            </w:r>
            <w:r w:rsidRPr="00A3392F">
              <w:rPr>
                <w:rFonts w:ascii="Arial" w:hAnsi="Arial" w:cs="Arial" w:eastAsiaTheme="majorEastAsia"/>
              </w:rPr>
              <w:t>.</w:t>
            </w:r>
          </w:p>
          <w:p w:rsidRPr="00A3392F" w:rsidR="00D16AC2" w:rsidP="0081409D" w:rsidRDefault="00D16AC2" w14:paraId="3D15A363" w14:textId="0F1C0C4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 xml:space="preserve">When the details are </w:t>
            </w:r>
            <w:r w:rsidRPr="00A3392F" w:rsidR="001B347F">
              <w:rPr>
                <w:rFonts w:ascii="Arial" w:hAnsi="Arial" w:cs="Arial" w:eastAsiaTheme="majorEastAsia"/>
              </w:rPr>
              <w:t xml:space="preserve">verified </w:t>
            </w:r>
            <w:r w:rsidRPr="00A3392F">
              <w:rPr>
                <w:rFonts w:ascii="Arial" w:hAnsi="Arial" w:cs="Arial" w:eastAsiaTheme="majorEastAsia"/>
              </w:rPr>
              <w:t>successfully, the service should response 200 ok along with success message</w:t>
            </w:r>
            <w:r w:rsidRPr="00A3392F" w:rsidR="001B347F">
              <w:rPr>
                <w:rFonts w:ascii="Arial" w:hAnsi="Arial" w:cs="Arial" w:eastAsiaTheme="majorEastAsia"/>
              </w:rPr>
              <w:t xml:space="preserve"> and allow user to </w:t>
            </w:r>
            <w:r w:rsidRPr="00A3392F" w:rsidR="00674D5A">
              <w:rPr>
                <w:rFonts w:ascii="Arial" w:hAnsi="Arial" w:cs="Arial" w:eastAsiaTheme="majorEastAsia"/>
              </w:rPr>
              <w:t>proceed</w:t>
            </w:r>
            <w:r w:rsidRPr="00A3392F">
              <w:rPr>
                <w:rFonts w:ascii="Arial" w:hAnsi="Arial" w:cs="Arial" w:eastAsiaTheme="majorEastAsia"/>
              </w:rPr>
              <w:t>.</w:t>
            </w:r>
          </w:p>
          <w:p w:rsidRPr="00A3392F" w:rsidR="002A621C" w:rsidP="0081409D" w:rsidRDefault="002A621C" w14:paraId="4210745C" w14:textId="466C7897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The next screen should be the</w:t>
            </w:r>
            <w:r w:rsidRPr="00A3392F" w:rsidR="00361FAE">
              <w:rPr>
                <w:rFonts w:ascii="Arial" w:hAnsi="Arial" w:cs="Arial" w:eastAsiaTheme="majorEastAsia"/>
              </w:rPr>
              <w:t xml:space="preserve"> insurance purchase and</w:t>
            </w:r>
            <w:r w:rsidRPr="00A3392F">
              <w:rPr>
                <w:rFonts w:ascii="Arial" w:hAnsi="Arial" w:cs="Arial" w:eastAsiaTheme="majorEastAsia"/>
              </w:rPr>
              <w:t xml:space="preserve"> claims history view page, where all the previous </w:t>
            </w:r>
            <w:r w:rsidRPr="00A3392F" w:rsidR="00361FAE">
              <w:rPr>
                <w:rFonts w:ascii="Arial" w:hAnsi="Arial" w:cs="Arial" w:eastAsiaTheme="majorEastAsia"/>
              </w:rPr>
              <w:t xml:space="preserve">insurance purchase </w:t>
            </w:r>
            <w:r w:rsidRPr="00A3392F">
              <w:rPr>
                <w:rFonts w:ascii="Arial" w:hAnsi="Arial" w:cs="Arial" w:eastAsiaTheme="majorEastAsia"/>
              </w:rPr>
              <w:t xml:space="preserve">claims made by user and balance </w:t>
            </w:r>
            <w:r w:rsidRPr="00A3392F" w:rsidR="00055C49">
              <w:rPr>
                <w:rFonts w:ascii="Arial" w:hAnsi="Arial" w:cs="Arial" w:eastAsiaTheme="majorEastAsia"/>
              </w:rPr>
              <w:t>wallet value will be showing</w:t>
            </w:r>
            <w:r w:rsidRPr="00A3392F" w:rsidR="00A217F1">
              <w:rPr>
                <w:rFonts w:ascii="Arial" w:hAnsi="Arial" w:cs="Arial" w:eastAsiaTheme="majorEastAsia"/>
              </w:rPr>
              <w:t xml:space="preserve"> in table structure</w:t>
            </w:r>
            <w:r w:rsidRPr="00A3392F" w:rsidR="00055C49">
              <w:rPr>
                <w:rFonts w:ascii="Arial" w:hAnsi="Arial" w:cs="Arial" w:eastAsiaTheme="majorEastAsia"/>
              </w:rPr>
              <w:t>.</w:t>
            </w:r>
          </w:p>
          <w:p w:rsidRPr="00A3392F" w:rsidR="00055C49" w:rsidP="0081409D" w:rsidRDefault="00055C49" w14:paraId="2373BFDB" w14:textId="05D2686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 xml:space="preserve">User will have option to go to </w:t>
            </w:r>
            <w:r w:rsidRPr="00A3392F" w:rsidR="00806B61">
              <w:rPr>
                <w:rFonts w:ascii="Arial" w:hAnsi="Arial" w:cs="Arial" w:eastAsiaTheme="majorEastAsia"/>
                <w:b/>
                <w:bCs/>
              </w:rPr>
              <w:t>A</w:t>
            </w:r>
            <w:r w:rsidRPr="00A3392F" w:rsidR="00FE7563">
              <w:rPr>
                <w:rFonts w:ascii="Arial" w:hAnsi="Arial" w:cs="Arial" w:eastAsiaTheme="majorEastAsia"/>
                <w:b/>
                <w:bCs/>
              </w:rPr>
              <w:t xml:space="preserve">dd </w:t>
            </w:r>
            <w:r w:rsidRPr="00A3392F" w:rsidR="00806B61">
              <w:rPr>
                <w:rFonts w:ascii="Arial" w:hAnsi="Arial" w:cs="Arial" w:eastAsiaTheme="majorEastAsia"/>
                <w:b/>
                <w:bCs/>
              </w:rPr>
              <w:t>W</w:t>
            </w:r>
            <w:r w:rsidRPr="00A3392F" w:rsidR="00FE7563">
              <w:rPr>
                <w:rFonts w:ascii="Arial" w:hAnsi="Arial" w:cs="Arial" w:eastAsiaTheme="majorEastAsia"/>
                <w:b/>
                <w:bCs/>
              </w:rPr>
              <w:t xml:space="preserve">allet </w:t>
            </w:r>
            <w:r w:rsidRPr="00A3392F" w:rsidR="003D3397">
              <w:rPr>
                <w:rFonts w:ascii="Arial" w:hAnsi="Arial" w:cs="Arial" w:eastAsiaTheme="majorEastAsia"/>
                <w:b/>
                <w:bCs/>
              </w:rPr>
              <w:t>Balance</w:t>
            </w:r>
            <w:r w:rsidRPr="00A3392F" w:rsidR="003D3397">
              <w:rPr>
                <w:rFonts w:ascii="Arial" w:hAnsi="Arial" w:cs="Arial" w:eastAsiaTheme="majorEastAsia"/>
              </w:rPr>
              <w:t xml:space="preserve">, </w:t>
            </w:r>
            <w:r w:rsidRPr="00A3392F" w:rsidR="003D3397">
              <w:rPr>
                <w:rFonts w:ascii="Arial" w:hAnsi="Arial" w:cs="Arial" w:eastAsiaTheme="majorEastAsia"/>
                <w:b/>
                <w:bCs/>
              </w:rPr>
              <w:t>Purchase</w:t>
            </w:r>
            <w:r w:rsidRPr="00A3392F" w:rsidR="00806B61">
              <w:rPr>
                <w:rFonts w:ascii="Arial" w:hAnsi="Arial" w:cs="Arial" w:eastAsiaTheme="majorEastAsia"/>
                <w:b/>
                <w:bCs/>
              </w:rPr>
              <w:t xml:space="preserve"> Insurance</w:t>
            </w:r>
            <w:r w:rsidRPr="00A3392F" w:rsidR="00806B61">
              <w:rPr>
                <w:rFonts w:ascii="Arial" w:hAnsi="Arial" w:cs="Arial" w:eastAsiaTheme="majorEastAsia"/>
              </w:rPr>
              <w:t xml:space="preserve"> and </w:t>
            </w:r>
            <w:r w:rsidRPr="00A3392F" w:rsidR="00806B61">
              <w:rPr>
                <w:rFonts w:ascii="Arial" w:hAnsi="Arial" w:cs="Arial" w:eastAsiaTheme="majorEastAsia"/>
                <w:b/>
                <w:bCs/>
              </w:rPr>
              <w:t>Request Claim</w:t>
            </w:r>
            <w:r w:rsidRPr="00A3392F" w:rsidR="00806B61">
              <w:rPr>
                <w:rFonts w:ascii="Arial" w:hAnsi="Arial" w:cs="Arial" w:eastAsiaTheme="majorEastAsia"/>
              </w:rPr>
              <w:t xml:space="preserve"> </w:t>
            </w:r>
            <w:r w:rsidRPr="00A3392F" w:rsidR="00552BAA">
              <w:rPr>
                <w:rFonts w:ascii="Arial" w:hAnsi="Arial" w:cs="Arial" w:eastAsiaTheme="majorEastAsia"/>
              </w:rPr>
              <w:t>pages</w:t>
            </w:r>
            <w:r w:rsidRPr="00A3392F" w:rsidR="00C236B9">
              <w:rPr>
                <w:rFonts w:ascii="Arial" w:hAnsi="Arial" w:cs="Arial" w:eastAsiaTheme="majorEastAsia"/>
              </w:rPr>
              <w:t>.</w:t>
            </w:r>
          </w:p>
          <w:p w:rsidRPr="0076616E" w:rsidR="00D16AC2" w:rsidP="00C215A5" w:rsidRDefault="00D16AC2" w14:paraId="4DE3EF0A" w14:textId="4C0791CC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If there are any exceptions while connecting/</w:t>
            </w:r>
            <w:r w:rsidRPr="00A3392F" w:rsidR="00674D5A">
              <w:rPr>
                <w:rFonts w:ascii="Arial" w:hAnsi="Arial" w:cs="Arial" w:eastAsiaTheme="majorEastAsia"/>
              </w:rPr>
              <w:t>querying</w:t>
            </w:r>
            <w:r w:rsidRPr="00A3392F">
              <w:rPr>
                <w:rFonts w:ascii="Arial" w:hAnsi="Arial" w:cs="Arial" w:eastAsiaTheme="majorEastAsia"/>
              </w:rPr>
              <w:t xml:space="preserve"> to DB, the service should throw corresponding error with error status as 500.</w:t>
            </w:r>
          </w:p>
        </w:tc>
      </w:tr>
      <w:tr w:rsidRPr="00822AAD" w:rsidR="00E53CDC" w:rsidTr="00E53CDC" w14:paraId="6B2FE43D" w14:textId="77777777">
        <w:tc>
          <w:tcPr>
            <w:tcW w:w="9560" w:type="dxa"/>
            <w:gridSpan w:val="2"/>
            <w:shd w:val="clear" w:color="auto" w:fill="auto"/>
          </w:tcPr>
          <w:p w:rsidR="00E53CDC" w:rsidP="00932463" w:rsidRDefault="00E53CDC" w14:paraId="05E82705" w14:textId="77777777">
            <w:pPr>
              <w:pStyle w:val="Heading3"/>
            </w:pPr>
            <w:bookmarkStart w:name="_Toc113530307" w:id="20"/>
            <w:r>
              <w:rPr>
                <w:rFonts w:eastAsiaTheme="majorEastAsia"/>
              </w:rPr>
              <w:t>Non-</w:t>
            </w:r>
            <w:r>
              <w:t xml:space="preserve"> Functional Requirements</w:t>
            </w:r>
            <w:bookmarkEnd w:id="20"/>
          </w:p>
          <w:p w:rsidRPr="00A3392F" w:rsidR="00E53CDC" w:rsidP="00A3392F" w:rsidRDefault="00E53CDC" w14:paraId="3982CEDE" w14:textId="77777777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 xml:space="preserve">Swagger end points should be available </w:t>
            </w:r>
          </w:p>
          <w:p w:rsidRPr="00E53CDC" w:rsidR="00E53CDC" w:rsidP="00A3392F" w:rsidRDefault="00E53CDC" w14:paraId="7147D128" w14:textId="214C704A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>Proper error message &amp; logging should be in-place.</w:t>
            </w:r>
          </w:p>
        </w:tc>
      </w:tr>
      <w:tr w:rsidRPr="00822AAD" w:rsidR="00E53CDC" w:rsidTr="00E53CDC" w14:paraId="2A06FE41" w14:textId="77777777">
        <w:tc>
          <w:tcPr>
            <w:tcW w:w="9560" w:type="dxa"/>
            <w:gridSpan w:val="2"/>
            <w:shd w:val="clear" w:color="auto" w:fill="auto"/>
          </w:tcPr>
          <w:p w:rsidR="00E53CDC" w:rsidP="00E53CDC" w:rsidRDefault="00E53CDC" w14:paraId="730EF2DE" w14:textId="77777777">
            <w:pPr>
              <w:pStyle w:val="Heading3"/>
              <w:rPr>
                <w:rFonts w:eastAsiaTheme="majorEastAsia"/>
              </w:rPr>
            </w:pPr>
            <w:bookmarkStart w:name="_Toc113530308" w:id="21"/>
            <w:r>
              <w:rPr>
                <w:rFonts w:eastAsiaTheme="majorEastAsia"/>
              </w:rPr>
              <w:t>Business Validations</w:t>
            </w:r>
            <w:bookmarkEnd w:id="21"/>
          </w:p>
          <w:p w:rsidRPr="00A3392F" w:rsidR="00E53CDC" w:rsidP="00A3392F" w:rsidRDefault="00E53CDC" w14:paraId="0BEC90A5" w14:textId="7FD0C56A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>All fields are mandatory.</w:t>
            </w:r>
          </w:p>
          <w:p w:rsidRPr="00A3392F" w:rsidR="00E53CDC" w:rsidP="00A3392F" w:rsidRDefault="00E53CDC" w14:paraId="0D75CBCF" w14:textId="77777777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For a new customer the claims history table is empty and wallet balance is zero.</w:t>
            </w:r>
          </w:p>
          <w:p w:rsidRPr="00A3392F" w:rsidR="00E53CDC" w:rsidP="00A3392F" w:rsidRDefault="00E53CDC" w14:paraId="72C2AFE4" w14:textId="1424AD78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 xml:space="preserve">User will have option to go to </w:t>
            </w:r>
            <w:r w:rsidRPr="00A3392F">
              <w:rPr>
                <w:rFonts w:ascii="Arial" w:hAnsi="Arial" w:cs="Arial" w:eastAsiaTheme="majorEastAsia"/>
                <w:b/>
                <w:bCs/>
              </w:rPr>
              <w:t>Add Wallet Balance</w:t>
            </w:r>
            <w:r w:rsidRPr="00A3392F">
              <w:rPr>
                <w:rFonts w:ascii="Arial" w:hAnsi="Arial" w:cs="Arial" w:eastAsiaTheme="majorEastAsia"/>
              </w:rPr>
              <w:t xml:space="preserve"> first. There will be options to </w:t>
            </w:r>
            <w:r w:rsidRPr="00A3392F">
              <w:rPr>
                <w:rFonts w:ascii="Arial" w:hAnsi="Arial" w:cs="Arial" w:eastAsiaTheme="majorEastAsia"/>
                <w:b/>
                <w:bCs/>
              </w:rPr>
              <w:t>Purchase Insurance</w:t>
            </w:r>
            <w:r w:rsidRPr="00A3392F">
              <w:rPr>
                <w:rFonts w:ascii="Arial" w:hAnsi="Arial" w:cs="Arial" w:eastAsiaTheme="majorEastAsia"/>
              </w:rPr>
              <w:t xml:space="preserve"> and </w:t>
            </w:r>
            <w:r w:rsidRPr="00A3392F">
              <w:rPr>
                <w:rFonts w:ascii="Arial" w:hAnsi="Arial" w:cs="Arial" w:eastAsiaTheme="majorEastAsia"/>
                <w:b/>
                <w:bCs/>
              </w:rPr>
              <w:t>Request Claim</w:t>
            </w:r>
            <w:r w:rsidRPr="00A3392F">
              <w:rPr>
                <w:rFonts w:ascii="Arial" w:hAnsi="Arial" w:cs="Arial" w:eastAsiaTheme="majorEastAsia"/>
              </w:rPr>
              <w:t xml:space="preserve"> options as well, but the former should be disabled till balance value is added.</w:t>
            </w:r>
          </w:p>
          <w:p w:rsidRPr="005A44B0" w:rsidR="00E53CDC" w:rsidP="00A3392F" w:rsidRDefault="00E53CDC" w14:paraId="345E8AFE" w14:textId="7C0BFD71">
            <w:pPr>
              <w:pStyle w:val="ListParagraph"/>
              <w:numPr>
                <w:ilvl w:val="0"/>
                <w:numId w:val="31"/>
              </w:numPr>
              <w:jc w:val="both"/>
              <w:rPr>
                <w:rFonts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Balance value can’t be minus. No Insurance can be purchased when the fund value is zero.</w:t>
            </w:r>
          </w:p>
        </w:tc>
      </w:tr>
    </w:tbl>
    <w:p w:rsidRPr="0081409D" w:rsidR="00DD5C67" w:rsidP="00FF2FD4" w:rsidRDefault="00233CA6" w14:paraId="289D4B4B" w14:textId="66206898">
      <w:pPr>
        <w:pStyle w:val="Heading2"/>
      </w:pPr>
      <w:bookmarkStart w:name="_Toc113530309" w:id="22"/>
      <w:r w:rsidRPr="00233CA6">
        <w:t>Add Wallet Balance</w:t>
      </w:r>
      <w:bookmarkEnd w:id="22"/>
    </w:p>
    <w:tbl>
      <w:tblPr>
        <w:tblW w:w="907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741"/>
        <w:gridCol w:w="6334"/>
      </w:tblGrid>
      <w:tr w:rsidRPr="006B116D" w:rsidR="00D35581" w:rsidTr="003947BE" w14:paraId="64FFD50A" w14:textId="77777777">
        <w:trPr>
          <w:trHeight w:val="652"/>
        </w:trPr>
        <w:tc>
          <w:tcPr>
            <w:tcW w:w="2741" w:type="dxa"/>
            <w:shd w:val="clear" w:color="auto" w:fill="8DB3E2" w:themeFill="text2" w:themeFillTint="66"/>
          </w:tcPr>
          <w:p w:rsidRPr="006B116D" w:rsidR="003D55BE" w:rsidP="003947BE" w:rsidRDefault="003D55BE" w14:paraId="0E9449A4" w14:textId="07486A34">
            <w:pPr>
              <w:pStyle w:val="tablehead"/>
              <w:spacing w:after="0" w:line="276" w:lineRule="auto"/>
              <w:ind w:left="165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D16AC2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6334" w:type="dxa"/>
            <w:shd w:val="clear" w:color="auto" w:fill="8DB3E2" w:themeFill="text2" w:themeFillTint="66"/>
          </w:tcPr>
          <w:p w:rsidRPr="006B116D" w:rsidR="003D55BE" w:rsidP="002E07EC" w:rsidRDefault="00354812" w14:paraId="69D9D651" w14:textId="50DB8234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</w:rPr>
            </w:pPr>
            <w:r w:rsidRPr="00354812">
              <w:rPr>
                <w:rFonts w:ascii="Calibri" w:hAnsi="Calibri"/>
                <w:sz w:val="24"/>
                <w:szCs w:val="24"/>
              </w:rPr>
              <w:t>Add Wallet Balance</w:t>
            </w:r>
          </w:p>
        </w:tc>
      </w:tr>
      <w:tr w:rsidRPr="004530FE" w:rsidR="003D55BE" w:rsidTr="00C445BA" w14:paraId="70C4E388" w14:textId="77777777">
        <w:tc>
          <w:tcPr>
            <w:tcW w:w="9075" w:type="dxa"/>
            <w:gridSpan w:val="2"/>
            <w:shd w:val="clear" w:color="auto" w:fill="auto"/>
          </w:tcPr>
          <w:p w:rsidRPr="00AB58F3" w:rsidR="003D55BE" w:rsidP="003947BE" w:rsidRDefault="003D55BE" w14:paraId="63CEBA9F" w14:textId="569F811E">
            <w:pPr>
              <w:pStyle w:val="Heading3"/>
              <w:rPr>
                <w:lang w:val="en-GB"/>
              </w:rPr>
            </w:pPr>
            <w:bookmarkStart w:name="_Toc113530310" w:id="23"/>
            <w:r w:rsidRPr="00AB58F3">
              <w:rPr>
                <w:lang w:val="en-GB"/>
              </w:rPr>
              <w:lastRenderedPageBreak/>
              <w:t>Acceptance criteria</w:t>
            </w:r>
            <w:bookmarkEnd w:id="23"/>
          </w:p>
          <w:p w:rsidRPr="003D55BE" w:rsidR="00F27808" w:rsidP="003D55BE" w:rsidRDefault="0054069C" w14:paraId="2F29C705" w14:textId="4D8AA99C">
            <w:pPr>
              <w:pStyle w:val="Bodytext0"/>
              <w:spacing w:before="100" w:beforeAutospacing="1" w:after="0"/>
              <w:ind w:left="0"/>
              <w:jc w:val="both"/>
              <w:rPr>
                <w:rFonts w:cs="Arial"/>
                <w:sz w:val="22"/>
                <w:lang w:val="en-GB"/>
              </w:rPr>
            </w:pPr>
            <w:r>
              <w:rPr>
                <w:rFonts w:cs="Arial"/>
                <w:sz w:val="22"/>
                <w:lang w:val="en-GB"/>
              </w:rPr>
              <w:t>C</w:t>
            </w:r>
            <w:r w:rsidRPr="0054069C">
              <w:rPr>
                <w:rFonts w:cs="Arial"/>
                <w:sz w:val="22"/>
                <w:lang w:val="en-GB"/>
              </w:rPr>
              <w:t xml:space="preserve">lient should </w:t>
            </w:r>
            <w:r w:rsidR="00C445BA">
              <w:rPr>
                <w:rFonts w:cs="Arial"/>
                <w:sz w:val="22"/>
                <w:lang w:val="en-GB"/>
              </w:rPr>
              <w:t xml:space="preserve">be able to </w:t>
            </w:r>
            <w:r w:rsidRPr="0054069C">
              <w:rPr>
                <w:rFonts w:cs="Arial"/>
                <w:sz w:val="22"/>
                <w:lang w:val="en-GB"/>
              </w:rPr>
              <w:t>opt for pre-defined wallet with details like Mode (Credit card, Debit card, UPI) and amount of money</w:t>
            </w:r>
          </w:p>
        </w:tc>
      </w:tr>
      <w:tr w:rsidRPr="00A40563" w:rsidR="003D55BE" w:rsidTr="00F27808" w14:paraId="14E9EA61" w14:textId="77777777">
        <w:trPr>
          <w:trHeight w:val="858"/>
        </w:trPr>
        <w:tc>
          <w:tcPr>
            <w:tcW w:w="9075" w:type="dxa"/>
            <w:gridSpan w:val="2"/>
            <w:shd w:val="clear" w:color="auto" w:fill="auto"/>
          </w:tcPr>
          <w:p w:rsidR="00F27808" w:rsidP="003947BE" w:rsidRDefault="00CF6D1A" w14:paraId="78E2B82D" w14:textId="402936C9">
            <w:pPr>
              <w:pStyle w:val="Heading3"/>
            </w:pPr>
            <w:bookmarkStart w:name="_Toc113530311" w:id="24"/>
            <w:r>
              <w:t>UI-Screen View</w:t>
            </w:r>
            <w:bookmarkEnd w:id="24"/>
          </w:p>
          <w:p w:rsidRPr="00CF6D1A" w:rsidR="00542F98" w:rsidP="005204D5" w:rsidRDefault="00EE3D46" w14:paraId="43D67240" w14:textId="3806AE2D">
            <w:pPr>
              <w:spacing w:after="0" w:line="276" w:lineRule="auto"/>
              <w:ind w:right="-108"/>
              <w:jc w:val="center"/>
              <w:rPr>
                <w:rFonts w:cs="Calibri"/>
                <w:b/>
                <w:szCs w:val="24"/>
              </w:rPr>
            </w:pPr>
            <w:r w:rsidRPr="00EE3D46">
              <w:rPr>
                <w:rFonts w:cs="Calibri"/>
                <w:b/>
                <w:noProof/>
                <w:szCs w:val="24"/>
              </w:rPr>
              <w:drawing>
                <wp:inline distT="0" distB="0" distL="0" distR="0" wp14:anchorId="015B8CAF" wp14:editId="3030CB26">
                  <wp:extent cx="4858428" cy="3458058"/>
                  <wp:effectExtent l="0" t="0" r="0" b="952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28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50C63" w:rsidR="003947BE" w:rsidTr="00686D1C" w14:paraId="1CE11BF5" w14:textId="77777777">
        <w:trPr>
          <w:trHeight w:val="615"/>
        </w:trPr>
        <w:tc>
          <w:tcPr>
            <w:tcW w:w="9075" w:type="dxa"/>
            <w:gridSpan w:val="2"/>
          </w:tcPr>
          <w:p w:rsidRPr="00D35581" w:rsidR="003947BE" w:rsidP="003947BE" w:rsidRDefault="003947BE" w14:paraId="7FDB714A" w14:textId="77777777">
            <w:pPr>
              <w:pStyle w:val="Heading3"/>
            </w:pPr>
            <w:bookmarkStart w:name="_Toc113530312" w:id="25"/>
            <w:r w:rsidRPr="00B30FBF">
              <w:t>REST End Points</w:t>
            </w:r>
            <w:bookmarkEnd w:id="25"/>
          </w:p>
          <w:p w:rsidRPr="00A3392F" w:rsidR="00AF4291" w:rsidP="00A3392F" w:rsidRDefault="00AF4291" w14:paraId="072AE195" w14:textId="58F3ABC8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A3392F">
              <w:rPr>
                <w:rFonts w:cs="Arial"/>
                <w:sz w:val="22"/>
                <w:szCs w:val="22"/>
              </w:rPr>
              <w:t>POST - /add-wallet-balance</w:t>
            </w:r>
          </w:p>
          <w:p w:rsidRPr="00A3392F" w:rsidR="00B040AF" w:rsidP="00A3392F" w:rsidRDefault="00B040AF" w14:paraId="256A9252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:rsidRPr="00A3392F" w:rsidR="00B040AF" w:rsidP="00A3392F" w:rsidRDefault="00B040AF" w14:paraId="047C1C53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:rsidRPr="00A3392F" w:rsidR="00B040AF" w:rsidP="00A3392F" w:rsidRDefault="00B040AF" w14:paraId="28574909" w14:textId="4D9A5A47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Wallet from dropdown</w:t>
            </w:r>
          </w:p>
          <w:p w:rsidRPr="00A3392F" w:rsidR="00B040AF" w:rsidP="00A3392F" w:rsidRDefault="00B040AF" w14:paraId="3799B08B" w14:textId="59BC4552">
            <w:pPr>
              <w:pStyle w:val="ListParagraph"/>
              <w:numPr>
                <w:ilvl w:val="0"/>
                <w:numId w:val="46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Amount in numeric format</w:t>
            </w:r>
          </w:p>
          <w:p w:rsidRPr="00A3392F" w:rsidR="00AF4291" w:rsidP="00A3392F" w:rsidRDefault="00AF4291" w14:paraId="131CD026" w14:textId="77777777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</w:p>
          <w:p w:rsidRPr="00A3392F" w:rsidR="00AF4291" w:rsidP="00A3392F" w:rsidRDefault="00AF4291" w14:paraId="5369EC10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:rsidRPr="00A3392F" w:rsidR="00AF4291" w:rsidP="00A3392F" w:rsidRDefault="00AF4291" w14:paraId="21920CBD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/>
              </w:rPr>
              <w:t>T</w:t>
            </w:r>
            <w:r w:rsidRPr="00A3392F">
              <w:rPr>
                <w:rFonts w:ascii="Arial" w:hAnsi="Arial" w:cs="Arial" w:eastAsiaTheme="majorEastAsia"/>
              </w:rPr>
              <w:t>he service should response 200 ok along with success message.</w:t>
            </w:r>
          </w:p>
          <w:p w:rsidRPr="00A3392F" w:rsidR="00AF4291" w:rsidP="00A3392F" w:rsidRDefault="00AF4291" w14:paraId="7AFF69DA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Error code 400 for any business validation error.</w:t>
            </w:r>
          </w:p>
          <w:p w:rsidR="003947BE" w:rsidP="0055080E" w:rsidRDefault="00AF4291" w14:paraId="0859FCB0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Error code 500 for internal prog. error</w:t>
            </w:r>
          </w:p>
          <w:p w:rsidRPr="0055080E" w:rsidR="0055080E" w:rsidP="0055080E" w:rsidRDefault="0055080E" w14:paraId="3A8BB665" w14:textId="6AA64961">
            <w:pPr>
              <w:pStyle w:val="ListParagraph"/>
              <w:jc w:val="both"/>
              <w:rPr>
                <w:rFonts w:ascii="Arial" w:hAnsi="Arial" w:cs="Arial" w:eastAsiaTheme="majorEastAsia"/>
              </w:rPr>
            </w:pPr>
          </w:p>
        </w:tc>
      </w:tr>
      <w:tr w:rsidRPr="00A40563" w:rsidR="00CF6D1A" w:rsidTr="00F27808" w14:paraId="669A68A4" w14:textId="77777777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:rsidRPr="00737518" w:rsidR="00C93868" w:rsidP="00737518" w:rsidRDefault="00623E15" w14:paraId="50A81329" w14:textId="2B2A8A8B">
            <w:pPr>
              <w:pStyle w:val="Heading3"/>
            </w:pPr>
            <w:bookmarkStart w:name="_Toc113530313" w:id="26"/>
            <w:r>
              <w:lastRenderedPageBreak/>
              <w:t>Entity</w:t>
            </w:r>
            <w:bookmarkEnd w:id="26"/>
          </w:p>
          <w:p w:rsidRPr="00A3392F" w:rsidR="00737518" w:rsidP="00A3392F" w:rsidRDefault="00737518" w14:paraId="072502BD" w14:textId="77777777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  <w:r w:rsidRPr="00A3392F">
              <w:rPr>
                <w:rFonts w:cs="Arial"/>
                <w:b/>
                <w:sz w:val="22"/>
                <w:szCs w:val="22"/>
              </w:rPr>
              <w:t>Wallet</w:t>
            </w:r>
          </w:p>
          <w:p w:rsidRPr="00A3392F" w:rsidR="00737518" w:rsidP="00A3392F" w:rsidRDefault="00737518" w14:paraId="31E6C83B" w14:textId="77777777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</w:p>
          <w:p w:rsidRPr="00A3392F" w:rsidR="00737518" w:rsidP="00A3392F" w:rsidRDefault="00737518" w14:paraId="7D9C426B" w14:textId="77777777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A3392F">
              <w:rPr>
                <w:rFonts w:ascii="Arial" w:hAnsi="Arial" w:cs="Arial"/>
                <w:b/>
              </w:rPr>
              <w:t>Mode</w:t>
            </w:r>
          </w:p>
          <w:p w:rsidRPr="00A3392F" w:rsidR="00737518" w:rsidP="00A3392F" w:rsidRDefault="00737518" w14:paraId="6EACEB8B" w14:textId="77777777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Variable name as &lt;mode&gt;</w:t>
            </w:r>
          </w:p>
          <w:p w:rsidRPr="00A3392F" w:rsidR="00737518" w:rsidP="00A3392F" w:rsidRDefault="00737518" w14:paraId="7AD52A41" w14:textId="77777777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A3392F">
              <w:rPr>
                <w:rFonts w:ascii="Arial" w:hAnsi="Arial" w:cs="Arial"/>
                <w:b/>
              </w:rPr>
              <w:t>Amount</w:t>
            </w:r>
          </w:p>
          <w:p w:rsidRPr="00A3392F" w:rsidR="00737518" w:rsidP="00A3392F" w:rsidRDefault="00737518" w14:paraId="5EC2FC11" w14:textId="77777777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Variable name as &lt; amount &gt;</w:t>
            </w:r>
          </w:p>
          <w:p w:rsidR="004A41CC" w:rsidP="001327EE" w:rsidRDefault="004A41CC" w14:paraId="3838657E" w14:textId="3E67F3CC">
            <w:pPr>
              <w:spacing w:after="0" w:line="276" w:lineRule="auto"/>
              <w:ind w:right="-108"/>
              <w:rPr>
                <w:rFonts w:cs="Calibri"/>
                <w:b/>
                <w:szCs w:val="24"/>
              </w:rPr>
            </w:pPr>
          </w:p>
        </w:tc>
      </w:tr>
      <w:tr w:rsidRPr="00A40563" w:rsidR="0055080E" w:rsidTr="00F27808" w14:paraId="00B48BC1" w14:textId="77777777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:rsidR="0055080E" w:rsidP="00737518" w:rsidRDefault="0055080E" w14:paraId="42A94F7F" w14:textId="77777777">
            <w:pPr>
              <w:pStyle w:val="Heading3"/>
            </w:pPr>
            <w:bookmarkStart w:name="_Toc113530314" w:id="27"/>
            <w:r>
              <w:rPr>
                <w:rFonts w:eastAsiaTheme="majorEastAsia"/>
              </w:rPr>
              <w:t xml:space="preserve">Detailed </w:t>
            </w:r>
            <w:r w:rsidRPr="00D612FA">
              <w:t>Requirement</w:t>
            </w:r>
            <w:bookmarkEnd w:id="27"/>
          </w:p>
          <w:p w:rsidRPr="00DB1877" w:rsidR="0055080E" w:rsidP="0055080E" w:rsidRDefault="0055080E" w14:paraId="745BA263" w14:textId="7777777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 w:eastAsiaTheme="majorEastAsia"/>
              </w:rPr>
            </w:pPr>
            <w:r>
              <w:rPr>
                <w:rFonts w:ascii="Arial" w:hAnsi="Arial" w:cs="Arial" w:eastAsiaTheme="majorEastAsia"/>
              </w:rPr>
              <w:t xml:space="preserve">Wallet should be drop-down with values: </w:t>
            </w:r>
            <w:r w:rsidRPr="005B79EF">
              <w:rPr>
                <w:rFonts w:ascii="Arial" w:hAnsi="Arial" w:cs="Arial" w:eastAsiaTheme="majorEastAsia"/>
                <w:b/>
                <w:bCs/>
              </w:rPr>
              <w:t>Debit Card</w:t>
            </w:r>
            <w:r>
              <w:rPr>
                <w:rFonts w:ascii="Arial" w:hAnsi="Arial" w:cs="Arial" w:eastAsiaTheme="majorEastAsia"/>
              </w:rPr>
              <w:t xml:space="preserve">, </w:t>
            </w:r>
            <w:r w:rsidRPr="005B79EF">
              <w:rPr>
                <w:rFonts w:ascii="Arial" w:hAnsi="Arial" w:cs="Arial" w:eastAsiaTheme="majorEastAsia"/>
                <w:b/>
                <w:bCs/>
              </w:rPr>
              <w:t xml:space="preserve">Credit </w:t>
            </w:r>
            <w:proofErr w:type="gramStart"/>
            <w:r w:rsidRPr="005B79EF">
              <w:rPr>
                <w:rFonts w:ascii="Arial" w:hAnsi="Arial" w:cs="Arial" w:eastAsiaTheme="majorEastAsia"/>
                <w:b/>
                <w:bCs/>
              </w:rPr>
              <w:t>Card</w:t>
            </w:r>
            <w:proofErr w:type="gramEnd"/>
            <w:r>
              <w:rPr>
                <w:rFonts w:ascii="Arial" w:hAnsi="Arial" w:cs="Arial" w:eastAsiaTheme="majorEastAsia"/>
              </w:rPr>
              <w:t xml:space="preserve"> and </w:t>
            </w:r>
            <w:r w:rsidRPr="005B79EF">
              <w:rPr>
                <w:rFonts w:ascii="Arial" w:hAnsi="Arial" w:cs="Arial" w:eastAsiaTheme="majorEastAsia"/>
                <w:b/>
                <w:bCs/>
              </w:rPr>
              <w:t>UPI</w:t>
            </w:r>
          </w:p>
          <w:p w:rsidRPr="00DB1877" w:rsidR="0055080E" w:rsidP="0055080E" w:rsidRDefault="0055080E" w14:paraId="7A719557" w14:textId="7777777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 w:eastAsiaTheme="majorEastAsia"/>
              </w:rPr>
            </w:pPr>
            <w:r w:rsidRPr="00DB1877">
              <w:rPr>
                <w:rFonts w:ascii="Arial" w:hAnsi="Arial" w:cs="Arial" w:eastAsiaTheme="majorEastAsia"/>
              </w:rPr>
              <w:t>Once the user enters the details, they should be sent to the P</w:t>
            </w:r>
            <w:r>
              <w:rPr>
                <w:rFonts w:ascii="Arial" w:hAnsi="Arial" w:cs="Arial" w:eastAsiaTheme="majorEastAsia"/>
              </w:rPr>
              <w:t>OST</w:t>
            </w:r>
            <w:r w:rsidRPr="00DB1877">
              <w:rPr>
                <w:rFonts w:ascii="Arial" w:hAnsi="Arial" w:cs="Arial" w:eastAsiaTheme="majorEastAsia"/>
              </w:rPr>
              <w:t xml:space="preserve"> method and saved in the db.</w:t>
            </w:r>
          </w:p>
          <w:p w:rsidRPr="00DB1877" w:rsidR="0055080E" w:rsidP="0055080E" w:rsidRDefault="0055080E" w14:paraId="727B21AA" w14:textId="77777777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 w:eastAsiaTheme="majorEastAsia"/>
              </w:rPr>
            </w:pPr>
            <w:r w:rsidRPr="00DB1877">
              <w:rPr>
                <w:rFonts w:ascii="Arial" w:hAnsi="Arial" w:cs="Arial" w:eastAsiaTheme="majorEastAsia"/>
              </w:rPr>
              <w:t xml:space="preserve">Mandatory fields should be validated as mentioned in the rules above and 400 exception response should be sent with the missing field details. </w:t>
            </w:r>
          </w:p>
          <w:p w:rsidR="0055080E" w:rsidP="0055080E" w:rsidRDefault="0055080E" w14:paraId="78C768B8" w14:textId="248EDABE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Arial" w:hAnsi="Arial" w:cs="Arial" w:eastAsiaTheme="majorEastAsia"/>
              </w:rPr>
            </w:pPr>
            <w:r w:rsidRPr="00DB1877">
              <w:rPr>
                <w:rFonts w:ascii="Arial" w:hAnsi="Arial" w:cs="Arial" w:eastAsiaTheme="majorEastAsia"/>
              </w:rPr>
              <w:t>When the details are saved successfully, the service should response 200 ok along with success message.</w:t>
            </w:r>
          </w:p>
          <w:p w:rsidRPr="0055080E" w:rsidR="0055080E" w:rsidP="0055080E" w:rsidRDefault="0055080E" w14:paraId="45524882" w14:textId="6320D868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DB1877">
              <w:rPr>
                <w:rFonts w:ascii="Arial" w:hAnsi="Arial" w:cs="Arial" w:eastAsiaTheme="majorEastAsia"/>
              </w:rPr>
              <w:t>If there are, any exceptions while connecting/saving to DB. The service should throw corresponding error with error status as 500.</w:t>
            </w:r>
          </w:p>
        </w:tc>
      </w:tr>
      <w:tr w:rsidRPr="00A40563" w:rsidR="0055080E" w:rsidTr="00F27808" w14:paraId="7529B7FE" w14:textId="77777777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:rsidR="0055080E" w:rsidP="00737518" w:rsidRDefault="0055080E" w14:paraId="1EBBBD85" w14:textId="77777777">
            <w:pPr>
              <w:pStyle w:val="Heading3"/>
            </w:pPr>
            <w:bookmarkStart w:name="_Toc113530315" w:id="28"/>
            <w:r>
              <w:t>Non-Functional Requirements</w:t>
            </w:r>
            <w:bookmarkEnd w:id="28"/>
          </w:p>
          <w:p w:rsidRPr="00A3392F" w:rsidR="0055080E" w:rsidP="0055080E" w:rsidRDefault="0055080E" w14:paraId="23625476" w14:textId="77777777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>Swagger end points should be available.</w:t>
            </w:r>
          </w:p>
          <w:p w:rsidRPr="0055080E" w:rsidR="0055080E" w:rsidP="00822148" w:rsidRDefault="0055080E" w14:paraId="69CCE994" w14:textId="44237E6E">
            <w:pPr>
              <w:pStyle w:val="ListParagraph"/>
              <w:numPr>
                <w:ilvl w:val="0"/>
                <w:numId w:val="31"/>
              </w:numPr>
              <w:ind w:right="29"/>
              <w:jc w:val="both"/>
            </w:pPr>
            <w:r w:rsidRPr="00A3392F">
              <w:rPr>
                <w:rFonts w:ascii="Arial" w:hAnsi="Arial" w:cs="Arial"/>
                <w:lang w:val="en-GB"/>
              </w:rPr>
              <w:t>Proper error message &amp; logging should be in-place.</w:t>
            </w:r>
          </w:p>
        </w:tc>
      </w:tr>
      <w:tr w:rsidRPr="00A40563" w:rsidR="00822148" w:rsidTr="00F27808" w14:paraId="599DC8F1" w14:textId="77777777">
        <w:trPr>
          <w:trHeight w:val="701"/>
        </w:trPr>
        <w:tc>
          <w:tcPr>
            <w:tcW w:w="9075" w:type="dxa"/>
            <w:gridSpan w:val="2"/>
            <w:shd w:val="clear" w:color="auto" w:fill="auto"/>
          </w:tcPr>
          <w:p w:rsidR="00822148" w:rsidP="00737518" w:rsidRDefault="00822148" w14:paraId="6BCE98FE" w14:textId="77777777">
            <w:pPr>
              <w:pStyle w:val="Heading3"/>
              <w:rPr>
                <w:lang w:val="en-GB"/>
              </w:rPr>
            </w:pPr>
            <w:bookmarkStart w:name="_Toc113530316" w:id="29"/>
            <w:r>
              <w:rPr>
                <w:lang w:val="en-GB"/>
              </w:rPr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29"/>
          </w:p>
          <w:p w:rsidRPr="00822148" w:rsidR="00822148" w:rsidP="00822148" w:rsidRDefault="00822148" w14:paraId="060A7100" w14:textId="0292CC55">
            <w:pPr>
              <w:pStyle w:val="ListParagraph"/>
              <w:numPr>
                <w:ilvl w:val="0"/>
                <w:numId w:val="47"/>
              </w:numPr>
              <w:rPr>
                <w:lang w:val="en-GB"/>
              </w:rPr>
            </w:pPr>
            <w:r w:rsidRPr="00822148">
              <w:rPr>
                <w:rFonts w:cs="Arial" w:eastAsiaTheme="majorEastAsia"/>
              </w:rPr>
              <w:t>Amount can hold only numeric values and used should not be able to give value more than 10,000 and less than 0</w:t>
            </w:r>
            <w:r w:rsidRPr="00822148">
              <w:rPr>
                <w:rFonts w:cs="Arial"/>
                <w:lang w:val="en-GB"/>
              </w:rPr>
              <w:t>.</w:t>
            </w:r>
          </w:p>
        </w:tc>
      </w:tr>
    </w:tbl>
    <w:p w:rsidR="00CD02BD" w:rsidP="00CD02BD" w:rsidRDefault="00CD02BD" w14:paraId="0CDB0B04" w14:textId="4A4255BF"/>
    <w:p w:rsidRPr="00CD02BD" w:rsidR="00CD02BD" w:rsidP="00CD02BD" w:rsidRDefault="00CD02BD" w14:paraId="6DE04A30" w14:textId="77777777"/>
    <w:p w:rsidR="001B5E98" w:rsidP="001B5E98" w:rsidRDefault="001B5E98" w14:paraId="23B95111" w14:textId="47915E13"/>
    <w:p w:rsidR="00DB1877" w:rsidP="001B5E98" w:rsidRDefault="00DB1877" w14:paraId="5036D3C8" w14:textId="62677466"/>
    <w:p w:rsidR="00DB1877" w:rsidP="001B5E98" w:rsidRDefault="00DB1877" w14:paraId="35E9579B" w14:textId="53D29406"/>
    <w:p w:rsidR="00DB1877" w:rsidP="001B5E98" w:rsidRDefault="00DB1877" w14:paraId="0C88EDF2" w14:textId="7C1D0B24"/>
    <w:p w:rsidR="00DB1877" w:rsidP="001B5E98" w:rsidRDefault="00DB1877" w14:paraId="0141670F" w14:textId="451B4B0B"/>
    <w:p w:rsidRPr="0081409D" w:rsidR="00CD02BD" w:rsidP="00FF2FD4" w:rsidRDefault="00233CA6" w14:paraId="7EBE4E71" w14:textId="50F6646C">
      <w:pPr>
        <w:pStyle w:val="Heading2"/>
      </w:pPr>
      <w:bookmarkStart w:name="_Toc113530317" w:id="30"/>
      <w:r w:rsidRPr="00233CA6">
        <w:t>Purchase policy</w:t>
      </w:r>
      <w:bookmarkEnd w:id="30"/>
    </w:p>
    <w:tbl>
      <w:tblPr>
        <w:tblW w:w="88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033"/>
        <w:gridCol w:w="5857"/>
      </w:tblGrid>
      <w:tr w:rsidRPr="006B116D" w:rsidR="009129DC" w:rsidTr="005C0D6F" w14:paraId="5425B5FD" w14:textId="77777777">
        <w:tc>
          <w:tcPr>
            <w:tcW w:w="3033" w:type="dxa"/>
            <w:shd w:val="clear" w:color="auto" w:fill="8DB3E2" w:themeFill="text2" w:themeFillTint="66"/>
          </w:tcPr>
          <w:p w:rsidRPr="006B116D" w:rsidR="001B5E98" w:rsidP="003E0A40" w:rsidRDefault="001B5E98" w14:paraId="607ADAF0" w14:textId="6CF41C17">
            <w:pPr>
              <w:pStyle w:val="tablehead"/>
              <w:spacing w:after="0" w:line="276" w:lineRule="auto"/>
              <w:ind w:left="165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US_0</w:t>
            </w:r>
            <w:r w:rsidR="0081409D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5857" w:type="dxa"/>
            <w:shd w:val="clear" w:color="auto" w:fill="8DB3E2" w:themeFill="text2" w:themeFillTint="66"/>
          </w:tcPr>
          <w:p w:rsidRPr="001B5E98" w:rsidR="001B5E98" w:rsidP="002E07EC" w:rsidRDefault="008B5D44" w14:paraId="642E0293" w14:textId="0F2AAA57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  <w:sz w:val="24"/>
                <w:szCs w:val="24"/>
              </w:rPr>
            </w:pPr>
            <w:r w:rsidRPr="008B5D44">
              <w:rPr>
                <w:rFonts w:ascii="Calibri" w:hAnsi="Calibri" w:cs="Calibri"/>
                <w:sz w:val="24"/>
                <w:szCs w:val="24"/>
              </w:rPr>
              <w:t>Purchase policy</w:t>
            </w:r>
          </w:p>
        </w:tc>
      </w:tr>
      <w:tr w:rsidRPr="004530FE" w:rsidR="001B5E98" w:rsidTr="005C0D6F" w14:paraId="1916813F" w14:textId="77777777">
        <w:trPr>
          <w:trHeight w:val="310"/>
        </w:trPr>
        <w:tc>
          <w:tcPr>
            <w:tcW w:w="8890" w:type="dxa"/>
            <w:gridSpan w:val="2"/>
            <w:shd w:val="clear" w:color="auto" w:fill="auto"/>
          </w:tcPr>
          <w:p w:rsidRPr="00AB58F3" w:rsidR="001B5E98" w:rsidP="003E0A40" w:rsidRDefault="001B5E98" w14:paraId="70474048" w14:textId="33E8F924">
            <w:pPr>
              <w:pStyle w:val="Heading3"/>
              <w:rPr>
                <w:lang w:val="en-GB"/>
              </w:rPr>
            </w:pPr>
            <w:bookmarkStart w:name="_Toc113530318" w:id="31"/>
            <w:r w:rsidRPr="00AB58F3">
              <w:rPr>
                <w:lang w:val="en-GB"/>
              </w:rPr>
              <w:lastRenderedPageBreak/>
              <w:t>Acceptance criteria</w:t>
            </w:r>
            <w:bookmarkEnd w:id="31"/>
          </w:p>
          <w:p w:rsidRPr="00A3392F" w:rsidR="001B5E98" w:rsidP="00A3392F" w:rsidRDefault="008B5D44" w14:paraId="130DF256" w14:textId="785AB702">
            <w:pPr>
              <w:pStyle w:val="ListParagraph"/>
              <w:spacing w:line="276" w:lineRule="auto"/>
              <w:contextualSpacing/>
              <w:jc w:val="both"/>
              <w:rPr>
                <w:rFonts w:ascii="Arial" w:hAnsi="Arial" w:cs="Arial"/>
                <w:lang w:val="en-GB"/>
              </w:rPr>
            </w:pPr>
            <w:r w:rsidRPr="00A3392F">
              <w:rPr>
                <w:rFonts w:ascii="Arial" w:hAnsi="Arial" w:cs="Arial"/>
                <w:lang w:val="en-GB"/>
              </w:rPr>
              <w:t xml:space="preserve">Client </w:t>
            </w:r>
            <w:r w:rsidRPr="00A3392F" w:rsidR="001B5E98">
              <w:rPr>
                <w:rFonts w:ascii="Arial" w:hAnsi="Arial" w:cs="Arial"/>
                <w:lang w:val="en-GB"/>
              </w:rPr>
              <w:t xml:space="preserve">should be </w:t>
            </w:r>
            <w:r w:rsidRPr="00A3392F">
              <w:rPr>
                <w:rFonts w:ascii="Arial" w:hAnsi="Arial" w:cs="Arial"/>
                <w:lang w:val="en-GB"/>
              </w:rPr>
              <w:t>able to select a suitable daily insurance policy and pay from wallet</w:t>
            </w:r>
            <w:r w:rsidRPr="00A3392F" w:rsidR="007C04E7">
              <w:rPr>
                <w:rFonts w:ascii="Arial" w:hAnsi="Arial" w:cs="Arial"/>
                <w:lang w:val="en-GB"/>
              </w:rPr>
              <w:t>.</w:t>
            </w:r>
          </w:p>
        </w:tc>
      </w:tr>
      <w:tr w:rsidRPr="004530FE" w:rsidR="001B5E98" w:rsidTr="005C0D6F" w14:paraId="3236B340" w14:textId="77777777">
        <w:trPr>
          <w:trHeight w:val="292"/>
        </w:trPr>
        <w:tc>
          <w:tcPr>
            <w:tcW w:w="8890" w:type="dxa"/>
            <w:gridSpan w:val="2"/>
            <w:shd w:val="clear" w:color="auto" w:fill="auto"/>
          </w:tcPr>
          <w:p w:rsidR="001B5E98" w:rsidP="003E0A40" w:rsidRDefault="001B5E98" w14:paraId="5E372F5F" w14:textId="0BAAB4BF">
            <w:pPr>
              <w:pStyle w:val="Heading3"/>
              <w:rPr>
                <w:lang w:val="en-GB"/>
              </w:rPr>
            </w:pPr>
            <w:bookmarkStart w:name="_Toc113530319" w:id="32"/>
            <w:r>
              <w:rPr>
                <w:lang w:val="en-GB"/>
              </w:rPr>
              <w:t>UI-Screen View</w:t>
            </w:r>
            <w:bookmarkEnd w:id="32"/>
          </w:p>
          <w:p w:rsidRPr="00940ED8" w:rsidR="00940ED8" w:rsidP="007723C5" w:rsidRDefault="00940ED8" w14:paraId="2B7B3F43" w14:textId="5CCBE726">
            <w:pPr>
              <w:pStyle w:val="Bodytext0"/>
              <w:spacing w:before="100" w:beforeAutospacing="1" w:after="0"/>
              <w:ind w:left="0"/>
              <w:jc w:val="both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rFonts w:cs="Arial"/>
                <w:b/>
                <w:bCs/>
                <w:noProof/>
                <w:sz w:val="22"/>
                <w:lang w:val="en-GB"/>
              </w:rPr>
              <w:t xml:space="preserve">             </w:t>
            </w:r>
            <w:r w:rsidRPr="007723C5" w:rsidR="007723C5">
              <w:rPr>
                <w:rFonts w:cs="Arial"/>
                <w:b/>
                <w:bCs/>
                <w:noProof/>
                <w:sz w:val="22"/>
                <w:lang w:val="en-GB"/>
              </w:rPr>
              <w:drawing>
                <wp:inline distT="0" distB="0" distL="0" distR="0" wp14:anchorId="156F8B2D" wp14:editId="733B062D">
                  <wp:extent cx="4887007" cy="3458058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A40563" w:rsidR="004260C1" w:rsidTr="009D6705" w14:paraId="3DDF814C" w14:textId="77777777">
        <w:tc>
          <w:tcPr>
            <w:tcW w:w="8890" w:type="dxa"/>
            <w:gridSpan w:val="2"/>
            <w:shd w:val="clear" w:color="auto" w:fill="auto"/>
          </w:tcPr>
          <w:p w:rsidRPr="001B5E98" w:rsidR="004260C1" w:rsidP="00686D1C" w:rsidRDefault="004260C1" w14:paraId="2CBFE6B2" w14:textId="77777777">
            <w:pPr>
              <w:pStyle w:val="Heading3"/>
            </w:pPr>
            <w:bookmarkStart w:name="_Toc113530320" w:id="33"/>
            <w:r w:rsidRPr="00B30FBF">
              <w:t>REST End Points</w:t>
            </w:r>
            <w:bookmarkEnd w:id="33"/>
          </w:p>
          <w:p w:rsidRPr="00A3392F" w:rsidR="004260C1" w:rsidP="00686D1C" w:rsidRDefault="005331C2" w14:paraId="5D30C888" w14:textId="47A51910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A3392F">
              <w:rPr>
                <w:rFonts w:cs="Arial"/>
                <w:sz w:val="22"/>
                <w:szCs w:val="22"/>
              </w:rPr>
              <w:t>POST</w:t>
            </w:r>
            <w:r w:rsidRPr="00A3392F" w:rsidR="004260C1">
              <w:rPr>
                <w:rFonts w:cs="Arial"/>
                <w:sz w:val="22"/>
                <w:szCs w:val="22"/>
              </w:rPr>
              <w:t xml:space="preserve"> - /</w:t>
            </w:r>
            <w:r w:rsidRPr="00A3392F">
              <w:rPr>
                <w:rFonts w:cs="Arial"/>
                <w:sz w:val="22"/>
                <w:szCs w:val="22"/>
              </w:rPr>
              <w:t>purchase-policy</w:t>
            </w:r>
          </w:p>
          <w:p w:rsidRPr="00A3392F" w:rsidR="00510B55" w:rsidP="00686D1C" w:rsidRDefault="00510B55" w14:paraId="0F44511D" w14:textId="77777777">
            <w:pPr>
              <w:spacing w:after="0"/>
              <w:jc w:val="both"/>
              <w:rPr>
                <w:rFonts w:cs="Arial" w:eastAsiaTheme="majorEastAsia"/>
                <w:sz w:val="22"/>
                <w:szCs w:val="22"/>
              </w:rPr>
            </w:pPr>
          </w:p>
          <w:p w:rsidRPr="00A3392F" w:rsidR="00510B55" w:rsidP="00510B55" w:rsidRDefault="00510B55" w14:paraId="1EC91CBC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:rsidRPr="00A3392F" w:rsidR="00510B55" w:rsidP="00510B55" w:rsidRDefault="00510B55" w14:paraId="24600F39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:rsidRPr="00A3392F" w:rsidR="00510B55" w:rsidP="00510B55" w:rsidRDefault="00510B55" w14:paraId="1434B6A8" w14:textId="1EC66851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P</w:t>
            </w:r>
            <w:r w:rsidRPr="00A3392F" w:rsidR="00FA0C67">
              <w:rPr>
                <w:rFonts w:ascii="Arial" w:hAnsi="Arial" w:cs="Arial"/>
              </w:rPr>
              <w:t>olicy from drop-down</w:t>
            </w:r>
          </w:p>
          <w:p w:rsidRPr="00A3392F" w:rsidR="00DA6F6C" w:rsidP="00DA6F6C" w:rsidRDefault="00FA0C67" w14:paraId="25898911" w14:textId="5E4A1BA9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A3392F">
              <w:rPr>
                <w:rFonts w:ascii="Arial" w:hAnsi="Arial" w:cs="Arial"/>
              </w:rPr>
              <w:t>Auto-populated</w:t>
            </w:r>
            <w:r w:rsidRPr="00A3392F" w:rsidR="00202B55">
              <w:rPr>
                <w:rFonts w:ascii="Arial" w:hAnsi="Arial" w:cs="Arial"/>
              </w:rPr>
              <w:t xml:space="preserve"> one-time insurance premium </w:t>
            </w:r>
            <w:r w:rsidRPr="00A3392F" w:rsidR="00955DDC">
              <w:rPr>
                <w:rFonts w:ascii="Arial" w:hAnsi="Arial" w:cs="Arial"/>
              </w:rPr>
              <w:t xml:space="preserve">calculated </w:t>
            </w:r>
            <w:r w:rsidRPr="00A3392F" w:rsidR="00DA6F6C">
              <w:rPr>
                <w:rFonts w:ascii="Arial" w:hAnsi="Arial" w:cs="Arial"/>
              </w:rPr>
              <w:t>based on selected insurance</w:t>
            </w:r>
          </w:p>
          <w:p w:rsidRPr="00A3392F" w:rsidR="00DA6F6C" w:rsidP="00DA6F6C" w:rsidRDefault="00DA6F6C" w14:paraId="5C140838" w14:textId="77777777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Pr="00A3392F" w:rsidR="00510B55" w:rsidP="00510B55" w:rsidRDefault="00510B55" w14:paraId="4550004E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A3392F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:rsidRPr="00A3392F" w:rsidR="00510B55" w:rsidP="00510B55" w:rsidRDefault="00510B55" w14:paraId="29288FCC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/>
              </w:rPr>
              <w:t>T</w:t>
            </w:r>
            <w:r w:rsidRPr="00A3392F">
              <w:rPr>
                <w:rFonts w:ascii="Arial" w:hAnsi="Arial" w:cs="Arial" w:eastAsiaTheme="majorEastAsia"/>
              </w:rPr>
              <w:t>he service should response 200 ok along with success message.</w:t>
            </w:r>
          </w:p>
          <w:p w:rsidRPr="00A3392F" w:rsidR="00510B55" w:rsidP="00510B55" w:rsidRDefault="00510B55" w14:paraId="14214853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Error code 400 for any business validation error.</w:t>
            </w:r>
          </w:p>
          <w:p w:rsidRPr="00A3392F" w:rsidR="00510B55" w:rsidP="00510B55" w:rsidRDefault="00510B55" w14:paraId="5BE04901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A3392F">
              <w:rPr>
                <w:rFonts w:ascii="Arial" w:hAnsi="Arial" w:cs="Arial" w:eastAsiaTheme="majorEastAsia"/>
              </w:rPr>
              <w:t>Error code 500 for internal prog. error</w:t>
            </w:r>
          </w:p>
          <w:p w:rsidRPr="00054C03" w:rsidR="004260C1" w:rsidP="00686D1C" w:rsidRDefault="004260C1" w14:paraId="59020751" w14:textId="3D1B58F7">
            <w:pPr>
              <w:spacing w:after="0"/>
              <w:jc w:val="both"/>
              <w:rPr>
                <w:rFonts w:cs="Arial" w:eastAsiaTheme="majorEastAsia"/>
                <w:sz w:val="22"/>
              </w:rPr>
            </w:pPr>
          </w:p>
        </w:tc>
      </w:tr>
      <w:tr w:rsidRPr="00A40563" w:rsidR="001B5E98" w:rsidTr="00B336DD" w14:paraId="77C0543E" w14:textId="77777777">
        <w:tc>
          <w:tcPr>
            <w:tcW w:w="8890" w:type="dxa"/>
            <w:gridSpan w:val="2"/>
            <w:shd w:val="clear" w:color="auto" w:fill="auto"/>
          </w:tcPr>
          <w:p w:rsidR="00290E5E" w:rsidP="004260C1" w:rsidRDefault="00290E5E" w14:paraId="7A55A58B" w14:textId="77777777">
            <w:pPr>
              <w:pStyle w:val="Heading3"/>
            </w:pPr>
            <w:bookmarkStart w:name="_Toc113530321" w:id="34"/>
            <w:r>
              <w:lastRenderedPageBreak/>
              <w:t>Entity</w:t>
            </w:r>
            <w:bookmarkEnd w:id="34"/>
          </w:p>
          <w:p w:rsidRPr="00514B49" w:rsidR="004260C1" w:rsidP="00514B49" w:rsidRDefault="009D6705" w14:paraId="1A9D343B" w14:textId="34BB4C0F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  <w:r w:rsidRPr="00514B49">
              <w:rPr>
                <w:rFonts w:cs="Arial"/>
                <w:b/>
                <w:sz w:val="22"/>
                <w:szCs w:val="22"/>
              </w:rPr>
              <w:t>Policy</w:t>
            </w:r>
            <w:r w:rsidRPr="00514B49" w:rsidR="00887C0D">
              <w:rPr>
                <w:rFonts w:cs="Arial"/>
                <w:b/>
                <w:sz w:val="22"/>
                <w:szCs w:val="22"/>
              </w:rPr>
              <w:t xml:space="preserve"> (Look up/predefined Table)</w:t>
            </w:r>
          </w:p>
          <w:p w:rsidRPr="00514B49" w:rsidR="004260C1" w:rsidP="00514B49" w:rsidRDefault="004260C1" w14:paraId="64AFB98F" w14:textId="77777777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514B49">
              <w:rPr>
                <w:rFonts w:ascii="Arial" w:hAnsi="Arial" w:cs="Arial"/>
                <w:b/>
              </w:rPr>
              <w:t>ID</w:t>
            </w:r>
          </w:p>
          <w:p w:rsidRPr="00514B49" w:rsidR="004260C1" w:rsidP="00514B49" w:rsidRDefault="004260C1" w14:paraId="446E7CF0" w14:textId="21DF224C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Pr="00514B49" w:rsidR="00F24243">
              <w:rPr>
                <w:rFonts w:ascii="Arial" w:hAnsi="Arial" w:cs="Arial"/>
              </w:rPr>
              <w:t>policy</w:t>
            </w:r>
            <w:r w:rsidRPr="00514B49" w:rsidR="00890B2A">
              <w:rPr>
                <w:rFonts w:ascii="Arial" w:hAnsi="Arial" w:cs="Arial"/>
              </w:rPr>
              <w:t>-</w:t>
            </w:r>
            <w:r w:rsidRPr="00514B49" w:rsidR="00F24243">
              <w:rPr>
                <w:rFonts w:ascii="Arial" w:hAnsi="Arial" w:cs="Arial"/>
              </w:rPr>
              <w:t>id</w:t>
            </w:r>
            <w:r w:rsidRPr="00514B49">
              <w:rPr>
                <w:rFonts w:ascii="Arial" w:hAnsi="Arial" w:cs="Arial"/>
              </w:rPr>
              <w:t>&gt;</w:t>
            </w:r>
          </w:p>
          <w:p w:rsidRPr="00514B49" w:rsidR="004260C1" w:rsidP="00514B49" w:rsidRDefault="00F24243" w14:paraId="5DBBE2CB" w14:textId="7EC86942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514B49">
              <w:rPr>
                <w:rFonts w:ascii="Arial" w:hAnsi="Arial" w:cs="Arial"/>
                <w:b/>
              </w:rPr>
              <w:t>Policy name</w:t>
            </w:r>
          </w:p>
          <w:p w:rsidRPr="00514B49" w:rsidR="004260C1" w:rsidP="00514B49" w:rsidRDefault="004260C1" w14:paraId="0BF87D43" w14:textId="2203061B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Pr="00514B49" w:rsidR="00890B2A">
              <w:rPr>
                <w:rFonts w:ascii="Arial" w:hAnsi="Arial" w:cs="Arial"/>
              </w:rPr>
              <w:t>policy-name</w:t>
            </w:r>
            <w:r w:rsidRPr="00514B49">
              <w:rPr>
                <w:rFonts w:ascii="Arial" w:hAnsi="Arial" w:cs="Arial"/>
              </w:rPr>
              <w:t>&gt;</w:t>
            </w:r>
          </w:p>
          <w:p w:rsidRPr="00514B49" w:rsidR="0076654A" w:rsidP="00514B49" w:rsidRDefault="0076654A" w14:paraId="5B6260FE" w14:textId="77777777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>Policy p</w:t>
            </w:r>
            <w:r w:rsidRPr="00514B49">
              <w:rPr>
                <w:rFonts w:ascii="Arial" w:hAnsi="Arial" w:cs="Arial"/>
                <w:b/>
                <w:bCs/>
              </w:rPr>
              <w:t>remium</w:t>
            </w:r>
          </w:p>
          <w:p w:rsidRPr="00514B49" w:rsidR="0076654A" w:rsidP="00514B49" w:rsidRDefault="0076654A" w14:paraId="690E0F00" w14:textId="2CE34A7C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&lt;policy-premium&gt;</w:t>
            </w:r>
          </w:p>
          <w:p w:rsidRPr="00514B49" w:rsidR="004260C1" w:rsidP="00514B49" w:rsidRDefault="00890B2A" w14:paraId="56EA1BF3" w14:textId="1262FEE1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 xml:space="preserve">Policy </w:t>
            </w:r>
            <w:r w:rsidRPr="00514B49" w:rsidR="00280202">
              <w:rPr>
                <w:rFonts w:ascii="Arial" w:hAnsi="Arial" w:cs="Arial"/>
                <w:b/>
              </w:rPr>
              <w:t xml:space="preserve">Maximum </w:t>
            </w:r>
            <w:r w:rsidRPr="00514B49" w:rsidR="00F61C71">
              <w:rPr>
                <w:rFonts w:ascii="Arial" w:hAnsi="Arial" w:cs="Arial"/>
                <w:b/>
              </w:rPr>
              <w:t>Coverage</w:t>
            </w:r>
          </w:p>
          <w:p w:rsidRPr="00514B49" w:rsidR="00887C0D" w:rsidP="00514B49" w:rsidRDefault="004260C1" w14:paraId="61F904F0" w14:textId="7A4F922E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Pr="00514B49" w:rsidR="00890B2A">
              <w:rPr>
                <w:rFonts w:ascii="Arial" w:hAnsi="Arial" w:cs="Arial"/>
              </w:rPr>
              <w:t>policy-</w:t>
            </w:r>
            <w:r w:rsidRPr="00514B49" w:rsidR="00F61C71">
              <w:rPr>
                <w:rFonts w:ascii="Arial" w:hAnsi="Arial" w:cs="Arial"/>
              </w:rPr>
              <w:t>coverage</w:t>
            </w:r>
            <w:r w:rsidRPr="00514B49">
              <w:rPr>
                <w:rFonts w:ascii="Arial" w:hAnsi="Arial" w:cs="Arial"/>
              </w:rPr>
              <w:t>&gt;</w:t>
            </w:r>
          </w:p>
          <w:p w:rsidRPr="00514B49" w:rsidR="00887C0D" w:rsidP="00514B49" w:rsidRDefault="00C0085D" w14:paraId="3383B1A3" w14:textId="3095C03F">
            <w:pPr>
              <w:spacing w:after="0" w:line="276" w:lineRule="auto"/>
              <w:ind w:right="-108"/>
              <w:jc w:val="both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14B49">
              <w:rPr>
                <w:rFonts w:cs="Arial"/>
                <w:b/>
                <w:sz w:val="22"/>
                <w:szCs w:val="22"/>
              </w:rPr>
              <w:t>User</w:t>
            </w:r>
            <w:r w:rsidRPr="00514B49" w:rsidR="00887C0D">
              <w:rPr>
                <w:rFonts w:cs="Arial"/>
                <w:b/>
                <w:sz w:val="22"/>
                <w:szCs w:val="22"/>
              </w:rPr>
              <w:t>Policy</w:t>
            </w:r>
            <w:r w:rsidRPr="00514B49" w:rsidR="001C5917">
              <w:rPr>
                <w:rFonts w:cs="Arial"/>
                <w:b/>
                <w:sz w:val="22"/>
                <w:szCs w:val="22"/>
              </w:rPr>
              <w:t>Claim</w:t>
            </w:r>
            <w:proofErr w:type="spellEnd"/>
            <w:r w:rsidRPr="00514B49" w:rsidR="00887C0D">
              <w:rPr>
                <w:rFonts w:cs="Arial"/>
                <w:b/>
                <w:sz w:val="22"/>
                <w:szCs w:val="22"/>
              </w:rPr>
              <w:t xml:space="preserve"> (</w:t>
            </w:r>
            <w:r w:rsidRPr="00514B49">
              <w:rPr>
                <w:rFonts w:cs="Arial"/>
                <w:b/>
                <w:sz w:val="22"/>
                <w:szCs w:val="22"/>
              </w:rPr>
              <w:t>Transactional</w:t>
            </w:r>
            <w:r w:rsidRPr="00514B49" w:rsidR="00887C0D">
              <w:rPr>
                <w:rFonts w:cs="Arial"/>
                <w:b/>
                <w:sz w:val="22"/>
                <w:szCs w:val="22"/>
              </w:rPr>
              <w:t xml:space="preserve"> Table)</w:t>
            </w:r>
          </w:p>
          <w:p w:rsidRPr="00514B49" w:rsidR="00887C0D" w:rsidP="00514B49" w:rsidRDefault="003C2FBD" w14:paraId="2B750D63" w14:textId="7E5B1E48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</w:rPr>
            </w:pPr>
            <w:r w:rsidRPr="00514B49">
              <w:rPr>
                <w:rFonts w:ascii="Arial" w:hAnsi="Arial" w:cs="Arial"/>
                <w:b/>
              </w:rPr>
              <w:t>U</w:t>
            </w:r>
            <w:r w:rsidRPr="00514B49" w:rsidR="00C0085D">
              <w:rPr>
                <w:rFonts w:ascii="Arial" w:hAnsi="Arial" w:cs="Arial"/>
                <w:b/>
              </w:rPr>
              <w:t>se</w:t>
            </w:r>
            <w:r w:rsidRPr="00514B49">
              <w:rPr>
                <w:rFonts w:ascii="Arial" w:hAnsi="Arial" w:cs="Arial"/>
                <w:b/>
              </w:rPr>
              <w:t>r</w:t>
            </w:r>
            <w:r w:rsidRPr="00514B49" w:rsidR="002F7981">
              <w:rPr>
                <w:rFonts w:ascii="Arial" w:hAnsi="Arial" w:cs="Arial"/>
                <w:b/>
              </w:rPr>
              <w:t xml:space="preserve"> ID</w:t>
            </w:r>
          </w:p>
          <w:p w:rsidRPr="00514B49" w:rsidR="00887C0D" w:rsidP="00514B49" w:rsidRDefault="00887C0D" w14:paraId="448F5553" w14:textId="5F8F2433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Pr="00514B49" w:rsidR="002F7981">
              <w:rPr>
                <w:rFonts w:ascii="Arial" w:hAnsi="Arial" w:cs="Arial"/>
              </w:rPr>
              <w:t>user-id</w:t>
            </w:r>
            <w:r w:rsidRPr="00514B49">
              <w:rPr>
                <w:rFonts w:ascii="Arial" w:hAnsi="Arial" w:cs="Arial"/>
              </w:rPr>
              <w:t>&gt;</w:t>
            </w:r>
            <w:r w:rsidRPr="00514B49" w:rsidR="00B336DD">
              <w:rPr>
                <w:rFonts w:ascii="Arial" w:hAnsi="Arial" w:cs="Arial"/>
              </w:rPr>
              <w:t xml:space="preserve"> foreign key from user table</w:t>
            </w:r>
          </w:p>
          <w:p w:rsidRPr="00514B49" w:rsidR="008E14C9" w:rsidP="00514B49" w:rsidRDefault="008E14C9" w14:paraId="0FCD1414" w14:textId="77777777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>Policy id</w:t>
            </w:r>
          </w:p>
          <w:p w:rsidRPr="00514B49" w:rsidR="008E14C9" w:rsidP="00514B49" w:rsidRDefault="008E14C9" w14:paraId="49880188" w14:textId="77777777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&lt;policy-id&gt; foreign key from policy table</w:t>
            </w:r>
          </w:p>
          <w:p w:rsidRPr="00514B49" w:rsidR="008E14C9" w:rsidP="00514B49" w:rsidRDefault="008E14C9" w14:paraId="01AF9614" w14:textId="77777777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14B49">
              <w:rPr>
                <w:rFonts w:ascii="Arial" w:hAnsi="Arial" w:cs="Arial"/>
                <w:b/>
              </w:rPr>
              <w:t>DateTime</w:t>
            </w:r>
            <w:proofErr w:type="spellEnd"/>
            <w:r w:rsidRPr="00514B49">
              <w:rPr>
                <w:rFonts w:ascii="Arial" w:hAnsi="Arial" w:cs="Arial"/>
                <w:b/>
              </w:rPr>
              <w:t xml:space="preserve"> of Purchase</w:t>
            </w:r>
          </w:p>
          <w:p w:rsidRPr="00514B49" w:rsidR="008E14C9" w:rsidP="00514B49" w:rsidRDefault="008E14C9" w14:paraId="116CA39A" w14:textId="75198430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&lt;purchase-</w:t>
            </w:r>
            <w:proofErr w:type="spellStart"/>
            <w:r w:rsidRPr="00514B49">
              <w:rPr>
                <w:rFonts w:ascii="Arial" w:hAnsi="Arial" w:cs="Arial"/>
              </w:rPr>
              <w:t>dt</w:t>
            </w:r>
            <w:r w:rsidRPr="00514B49" w:rsidR="00786C02">
              <w:rPr>
                <w:rFonts w:ascii="Arial" w:hAnsi="Arial" w:cs="Arial"/>
              </w:rPr>
              <w:t>tm</w:t>
            </w:r>
            <w:proofErr w:type="spellEnd"/>
            <w:r w:rsidRPr="00514B49">
              <w:rPr>
                <w:rFonts w:ascii="Arial" w:hAnsi="Arial" w:cs="Arial"/>
              </w:rPr>
              <w:t xml:space="preserve">&gt; in </w:t>
            </w:r>
            <w:proofErr w:type="spellStart"/>
            <w:r w:rsidRPr="00514B49">
              <w:rPr>
                <w:rFonts w:ascii="Arial" w:hAnsi="Arial" w:cs="Arial"/>
              </w:rPr>
              <w:t>yyyy-MM-ddTHH:</w:t>
            </w:r>
            <w:proofErr w:type="gramStart"/>
            <w:r w:rsidRPr="00514B49">
              <w:rPr>
                <w:rFonts w:ascii="Arial" w:hAnsi="Arial" w:cs="Arial"/>
              </w:rPr>
              <w:t>mm:ss</w:t>
            </w:r>
            <w:proofErr w:type="spellEnd"/>
            <w:proofErr w:type="gramEnd"/>
            <w:r w:rsidRPr="00514B49">
              <w:rPr>
                <w:rFonts w:ascii="Arial" w:hAnsi="Arial" w:cs="Arial"/>
              </w:rPr>
              <w:t xml:space="preserve"> format</w:t>
            </w:r>
          </w:p>
          <w:p w:rsidRPr="00514B49" w:rsidR="00887C0D" w:rsidP="00514B49" w:rsidRDefault="008E14C9" w14:paraId="49C91A22" w14:textId="0FB6BC3A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>Claim</w:t>
            </w:r>
            <w:r w:rsidRPr="00514B49" w:rsidR="001C5917">
              <w:rPr>
                <w:rFonts w:ascii="Arial" w:hAnsi="Arial" w:cs="Arial"/>
                <w:b/>
              </w:rPr>
              <w:t xml:space="preserve"> amount</w:t>
            </w:r>
          </w:p>
          <w:p w:rsidRPr="00514B49" w:rsidR="00887C0D" w:rsidP="00514B49" w:rsidRDefault="00887C0D" w14:paraId="07DC14DC" w14:textId="2C84CD78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Pr="00514B49" w:rsidR="001C5917">
              <w:rPr>
                <w:rFonts w:ascii="Arial" w:hAnsi="Arial" w:cs="Arial"/>
              </w:rPr>
              <w:t>claim-amount</w:t>
            </w:r>
            <w:r w:rsidRPr="00514B49">
              <w:rPr>
                <w:rFonts w:ascii="Arial" w:hAnsi="Arial" w:cs="Arial"/>
              </w:rPr>
              <w:t>&gt;</w:t>
            </w:r>
          </w:p>
          <w:p w:rsidRPr="00514B49" w:rsidR="001C5917" w:rsidP="00514B49" w:rsidRDefault="001C5917" w14:paraId="0E53E635" w14:textId="20925B9C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r w:rsidRPr="00514B49">
              <w:rPr>
                <w:rFonts w:ascii="Arial" w:hAnsi="Arial" w:cs="Arial"/>
                <w:b/>
              </w:rPr>
              <w:t>Claim status</w:t>
            </w:r>
          </w:p>
          <w:p w:rsidRPr="00514B49" w:rsidR="001C5917" w:rsidP="00514B49" w:rsidRDefault="001C5917" w14:paraId="3F648520" w14:textId="6503DA3C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Variable name as &lt;claim-status&gt;</w:t>
            </w:r>
          </w:p>
          <w:p w:rsidRPr="00514B49" w:rsidR="00F849AD" w:rsidP="00514B49" w:rsidRDefault="00F849AD" w14:paraId="4EE28BB0" w14:textId="70492F57">
            <w:pPr>
              <w:pStyle w:val="ListParagraph"/>
              <w:numPr>
                <w:ilvl w:val="0"/>
                <w:numId w:val="35"/>
              </w:numPr>
              <w:spacing w:line="276" w:lineRule="auto"/>
              <w:ind w:right="-108"/>
              <w:contextualSpacing/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514B49">
              <w:rPr>
                <w:rFonts w:ascii="Arial" w:hAnsi="Arial" w:cs="Arial"/>
                <w:b/>
              </w:rPr>
              <w:t>Date</w:t>
            </w:r>
            <w:r w:rsidRPr="00514B49" w:rsidR="001F3854">
              <w:rPr>
                <w:rFonts w:ascii="Arial" w:hAnsi="Arial" w:cs="Arial"/>
                <w:b/>
              </w:rPr>
              <w:t>Time</w:t>
            </w:r>
            <w:proofErr w:type="spellEnd"/>
            <w:r w:rsidRPr="00514B49">
              <w:rPr>
                <w:rFonts w:ascii="Arial" w:hAnsi="Arial" w:cs="Arial"/>
                <w:b/>
              </w:rPr>
              <w:t xml:space="preserve"> of </w:t>
            </w:r>
            <w:r w:rsidRPr="00514B49" w:rsidR="00786C02">
              <w:rPr>
                <w:rFonts w:ascii="Arial" w:hAnsi="Arial" w:cs="Arial"/>
                <w:b/>
              </w:rPr>
              <w:t>Claim</w:t>
            </w:r>
          </w:p>
          <w:p w:rsidRPr="00F849AD" w:rsidR="00F849AD" w:rsidP="00514B49" w:rsidRDefault="00F849AD" w14:paraId="5F3E6548" w14:textId="44DA8AC6">
            <w:pPr>
              <w:pStyle w:val="ListParagraph"/>
              <w:numPr>
                <w:ilvl w:val="1"/>
                <w:numId w:val="35"/>
              </w:numPr>
              <w:spacing w:line="276" w:lineRule="auto"/>
              <w:ind w:right="-108"/>
              <w:jc w:val="both"/>
              <w:rPr>
                <w:rFonts w:cs="Calibri"/>
                <w:szCs w:val="24"/>
              </w:rPr>
            </w:pPr>
            <w:r w:rsidRPr="00514B49">
              <w:rPr>
                <w:rFonts w:ascii="Arial" w:hAnsi="Arial" w:cs="Arial"/>
              </w:rPr>
              <w:t>Variable name as &lt;</w:t>
            </w:r>
            <w:r w:rsidRPr="00514B49" w:rsidR="00786C02">
              <w:rPr>
                <w:rFonts w:ascii="Arial" w:hAnsi="Arial" w:cs="Arial"/>
              </w:rPr>
              <w:t>claim</w:t>
            </w:r>
            <w:r w:rsidRPr="00514B49">
              <w:rPr>
                <w:rFonts w:ascii="Arial" w:hAnsi="Arial" w:cs="Arial"/>
              </w:rPr>
              <w:t>-</w:t>
            </w:r>
            <w:proofErr w:type="spellStart"/>
            <w:r w:rsidRPr="00514B49">
              <w:rPr>
                <w:rFonts w:ascii="Arial" w:hAnsi="Arial" w:cs="Arial"/>
              </w:rPr>
              <w:t>dt</w:t>
            </w:r>
            <w:r w:rsidRPr="00514B49" w:rsidR="00786C02">
              <w:rPr>
                <w:rFonts w:ascii="Arial" w:hAnsi="Arial" w:cs="Arial"/>
              </w:rPr>
              <w:t>tm</w:t>
            </w:r>
            <w:proofErr w:type="spellEnd"/>
            <w:r w:rsidRPr="00514B49">
              <w:rPr>
                <w:rFonts w:ascii="Arial" w:hAnsi="Arial" w:cs="Arial"/>
              </w:rPr>
              <w:t xml:space="preserve">&gt; in </w:t>
            </w:r>
            <w:proofErr w:type="spellStart"/>
            <w:r w:rsidRPr="00514B49" w:rsidR="00A5013D">
              <w:rPr>
                <w:rFonts w:ascii="Arial" w:hAnsi="Arial" w:cs="Arial"/>
              </w:rPr>
              <w:t>yyyy-MM-ddT</w:t>
            </w:r>
            <w:r w:rsidRPr="00514B49" w:rsidR="003B0FA8">
              <w:rPr>
                <w:rFonts w:ascii="Arial" w:hAnsi="Arial" w:cs="Arial"/>
              </w:rPr>
              <w:t>HH:</w:t>
            </w:r>
            <w:proofErr w:type="gramStart"/>
            <w:r w:rsidRPr="00514B49" w:rsidR="003B0FA8">
              <w:rPr>
                <w:rFonts w:ascii="Arial" w:hAnsi="Arial" w:cs="Arial"/>
              </w:rPr>
              <w:t>mm:ss</w:t>
            </w:r>
            <w:proofErr w:type="spellEnd"/>
            <w:proofErr w:type="gramEnd"/>
            <w:r w:rsidRPr="00514B49" w:rsidR="00A5013D">
              <w:rPr>
                <w:rFonts w:ascii="Arial" w:hAnsi="Arial" w:cs="Arial"/>
              </w:rPr>
              <w:t xml:space="preserve"> format</w:t>
            </w:r>
          </w:p>
        </w:tc>
      </w:tr>
      <w:tr w:rsidRPr="00A40563" w:rsidR="00F12383" w:rsidTr="00B336DD" w14:paraId="42097ABB" w14:textId="77777777">
        <w:tc>
          <w:tcPr>
            <w:tcW w:w="8890" w:type="dxa"/>
            <w:gridSpan w:val="2"/>
            <w:shd w:val="clear" w:color="auto" w:fill="auto"/>
          </w:tcPr>
          <w:p w:rsidR="00F12383" w:rsidP="004260C1" w:rsidRDefault="00F12383" w14:paraId="5ED3871E" w14:textId="77777777">
            <w:pPr>
              <w:pStyle w:val="Heading3"/>
              <w:rPr>
                <w:rFonts w:eastAsiaTheme="majorEastAsia"/>
              </w:rPr>
            </w:pPr>
            <w:bookmarkStart w:name="_Toc113530322" w:id="35"/>
            <w:r>
              <w:rPr>
                <w:rFonts w:eastAsiaTheme="majorEastAsia"/>
              </w:rPr>
              <w:t xml:space="preserve">Detailed </w:t>
            </w:r>
            <w:r w:rsidRPr="0081409D">
              <w:rPr>
                <w:rFonts w:eastAsiaTheme="majorEastAsia"/>
              </w:rPr>
              <w:t>Requirement</w:t>
            </w:r>
            <w:bookmarkEnd w:id="35"/>
          </w:p>
          <w:p w:rsidR="00F12383" w:rsidP="00F12383" w:rsidRDefault="00F12383" w14:paraId="73F38201" w14:textId="7777777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 w:eastAsiaTheme="majorEastAsia"/>
              </w:rPr>
            </w:pPr>
            <w:r>
              <w:rPr>
                <w:rFonts w:ascii="Arial" w:hAnsi="Arial" w:cs="Arial" w:eastAsiaTheme="majorEastAsia"/>
              </w:rPr>
              <w:t xml:space="preserve">Policy table will be a table with pre-defined values for policy id, </w:t>
            </w:r>
            <w:proofErr w:type="gramStart"/>
            <w:r>
              <w:rPr>
                <w:rFonts w:ascii="Arial" w:hAnsi="Arial" w:cs="Arial" w:eastAsiaTheme="majorEastAsia"/>
              </w:rPr>
              <w:t>name</w:t>
            </w:r>
            <w:proofErr w:type="gramEnd"/>
            <w:r>
              <w:rPr>
                <w:rFonts w:ascii="Arial" w:hAnsi="Arial" w:cs="Arial" w:eastAsiaTheme="majorEastAsia"/>
              </w:rPr>
              <w:t xml:space="preserve"> and the premium details. One sample: 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045"/>
              <w:gridCol w:w="4950"/>
              <w:gridCol w:w="1985"/>
            </w:tblGrid>
            <w:tr w:rsidR="00F12383" w:rsidTr="00790FFF" w14:paraId="17AA7BDB" w14:textId="77777777">
              <w:tc>
                <w:tcPr>
                  <w:tcW w:w="1045" w:type="dxa"/>
                </w:tcPr>
                <w:p w:rsidR="00F12383" w:rsidP="00F12383" w:rsidRDefault="00F12383" w14:paraId="5FCF6715" w14:textId="77777777">
                  <w:pPr>
                    <w:pStyle w:val="ListParagraph"/>
                    <w:ind w:left="0"/>
                    <w:jc w:val="both"/>
                    <w:rPr>
                      <w:rFonts w:ascii="Arial" w:hAnsi="Arial" w:cs="Arial" w:eastAsiaTheme="majorEastAsia"/>
                    </w:rPr>
                  </w:pPr>
                  <w:r>
                    <w:rPr>
                      <w:rFonts w:ascii="Arial" w:hAnsi="Arial" w:cs="Arial" w:eastAsiaTheme="majorEastAsia"/>
                    </w:rPr>
                    <w:t>policy id</w:t>
                  </w:r>
                </w:p>
              </w:tc>
              <w:tc>
                <w:tcPr>
                  <w:tcW w:w="4950" w:type="dxa"/>
                </w:tcPr>
                <w:p w:rsidR="00F12383" w:rsidP="00F12383" w:rsidRDefault="00F12383" w14:paraId="32B2813F" w14:textId="77777777">
                  <w:pPr>
                    <w:pStyle w:val="ListParagraph"/>
                    <w:ind w:left="0"/>
                    <w:jc w:val="both"/>
                    <w:rPr>
                      <w:rFonts w:ascii="Arial" w:hAnsi="Arial" w:cs="Arial" w:eastAsiaTheme="majorEastAsia"/>
                    </w:rPr>
                  </w:pPr>
                  <w:r>
                    <w:rPr>
                      <w:rFonts w:ascii="Arial" w:hAnsi="Arial" w:cs="Arial" w:eastAsiaTheme="majorEastAsia"/>
                    </w:rPr>
                    <w:t>policy name</w:t>
                  </w:r>
                </w:p>
              </w:tc>
              <w:tc>
                <w:tcPr>
                  <w:tcW w:w="1985" w:type="dxa"/>
                </w:tcPr>
                <w:p w:rsidR="00F12383" w:rsidP="00F12383" w:rsidRDefault="00F12383" w14:paraId="051527F4" w14:textId="77777777">
                  <w:pPr>
                    <w:pStyle w:val="ListParagraph"/>
                    <w:ind w:left="0"/>
                    <w:jc w:val="both"/>
                    <w:rPr>
                      <w:rFonts w:ascii="Arial" w:hAnsi="Arial" w:cs="Arial" w:eastAsiaTheme="majorEastAsia"/>
                    </w:rPr>
                  </w:pPr>
                  <w:r>
                    <w:rPr>
                      <w:rFonts w:ascii="Arial" w:hAnsi="Arial" w:cs="Arial" w:eastAsiaTheme="majorEastAsia"/>
                    </w:rPr>
                    <w:t>policy premium</w:t>
                  </w:r>
                </w:p>
              </w:tc>
            </w:tr>
            <w:tr w:rsidR="00F12383" w:rsidTr="00790FFF" w14:paraId="2EBD3400" w14:textId="77777777">
              <w:tc>
                <w:tcPr>
                  <w:tcW w:w="1045" w:type="dxa"/>
                </w:tcPr>
                <w:p w:rsidR="00F12383" w:rsidP="00F12383" w:rsidRDefault="00F12383" w14:paraId="025E4D97" w14:textId="77777777">
                  <w:pPr>
                    <w:pStyle w:val="ListParagraph"/>
                    <w:ind w:left="0"/>
                    <w:jc w:val="both"/>
                    <w:rPr>
                      <w:rFonts w:ascii="Arial" w:hAnsi="Arial" w:cs="Arial" w:eastAsiaTheme="majorEastAsia"/>
                    </w:rPr>
                  </w:pPr>
                  <w:r>
                    <w:rPr>
                      <w:rFonts w:ascii="Arial" w:hAnsi="Arial" w:cs="Arial" w:eastAsiaTheme="majorEastAsia"/>
                    </w:rPr>
                    <w:t>POL_1</w:t>
                  </w:r>
                </w:p>
              </w:tc>
              <w:tc>
                <w:tcPr>
                  <w:tcW w:w="4950" w:type="dxa"/>
                </w:tcPr>
                <w:p w:rsidR="00F12383" w:rsidP="00F12383" w:rsidRDefault="00F12383" w14:paraId="76D342D7" w14:textId="77777777">
                  <w:pPr>
                    <w:pStyle w:val="ListParagraph"/>
                    <w:ind w:left="0"/>
                    <w:jc w:val="both"/>
                    <w:rPr>
                      <w:rFonts w:ascii="Arial" w:hAnsi="Arial" w:cs="Arial" w:eastAsiaTheme="majorEastAsia"/>
                    </w:rPr>
                  </w:pPr>
                  <w:r>
                    <w:rPr>
                      <w:rFonts w:ascii="Arial" w:hAnsi="Arial" w:cs="Arial" w:eastAsiaTheme="majorEastAsia"/>
                    </w:rPr>
                    <w:t xml:space="preserve">Daily Accidental Coverage policy </w:t>
                  </w:r>
                  <w:proofErr w:type="spellStart"/>
                  <w:r>
                    <w:rPr>
                      <w:rFonts w:ascii="Arial" w:hAnsi="Arial" w:cs="Arial" w:eastAsiaTheme="majorEastAsia"/>
                    </w:rPr>
                    <w:t>upto</w:t>
                  </w:r>
                  <w:proofErr w:type="spellEnd"/>
                  <w:r>
                    <w:rPr>
                      <w:rFonts w:ascii="Arial" w:hAnsi="Arial" w:cs="Arial" w:eastAsiaTheme="majorEastAsia"/>
                    </w:rPr>
                    <w:t xml:space="preserve"> 10,000</w:t>
                  </w:r>
                </w:p>
              </w:tc>
              <w:tc>
                <w:tcPr>
                  <w:tcW w:w="1985" w:type="dxa"/>
                </w:tcPr>
                <w:p w:rsidR="00F12383" w:rsidP="00F12383" w:rsidRDefault="00F12383" w14:paraId="21B819A9" w14:textId="77777777">
                  <w:pPr>
                    <w:pStyle w:val="ListParagraph"/>
                    <w:ind w:left="0"/>
                    <w:jc w:val="both"/>
                    <w:rPr>
                      <w:rFonts w:ascii="Arial" w:hAnsi="Arial" w:cs="Arial" w:eastAsiaTheme="majorEastAsia"/>
                    </w:rPr>
                  </w:pPr>
                  <w:r>
                    <w:rPr>
                      <w:rFonts w:ascii="Arial" w:hAnsi="Arial" w:cs="Arial" w:eastAsiaTheme="majorEastAsia"/>
                    </w:rPr>
                    <w:t>100</w:t>
                  </w:r>
                </w:p>
              </w:tc>
            </w:tr>
          </w:tbl>
          <w:p w:rsidRPr="0081409D" w:rsidR="00F12383" w:rsidP="00F12383" w:rsidRDefault="00F12383" w14:paraId="2B80A20B" w14:textId="77777777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 w:eastAsiaTheme="majorEastAsia"/>
              </w:rPr>
            </w:pPr>
            <w:r w:rsidRPr="0081409D">
              <w:rPr>
                <w:rFonts w:ascii="Arial" w:hAnsi="Arial" w:cs="Arial" w:eastAsiaTheme="majorEastAsia"/>
              </w:rPr>
              <w:t>Once the user enters the details, they should be sent to the P</w:t>
            </w:r>
            <w:r>
              <w:rPr>
                <w:rFonts w:ascii="Arial" w:hAnsi="Arial" w:cs="Arial" w:eastAsiaTheme="majorEastAsia"/>
              </w:rPr>
              <w:t>OS</w:t>
            </w:r>
            <w:r w:rsidRPr="0081409D">
              <w:rPr>
                <w:rFonts w:ascii="Arial" w:hAnsi="Arial" w:cs="Arial" w:eastAsiaTheme="majorEastAsia"/>
              </w:rPr>
              <w:t>T method and saved in the db.</w:t>
            </w:r>
          </w:p>
          <w:p w:rsidR="00F12383" w:rsidP="00F12383" w:rsidRDefault="00F12383" w14:paraId="00D542C3" w14:textId="0D302F39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 w:eastAsiaTheme="majorEastAsia"/>
              </w:rPr>
            </w:pPr>
            <w:r w:rsidRPr="0081409D">
              <w:rPr>
                <w:rFonts w:ascii="Arial" w:hAnsi="Arial" w:cs="Arial" w:eastAsiaTheme="majorEastAsia"/>
              </w:rPr>
              <w:t>When the details are saved successfully, the service should response 200 ok along with success message.</w:t>
            </w:r>
          </w:p>
          <w:p w:rsidRPr="00F12383" w:rsidR="00F12383" w:rsidP="00F12383" w:rsidRDefault="00F12383" w14:paraId="3260AE3F" w14:textId="302BFF42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rFonts w:ascii="Arial" w:hAnsi="Arial" w:cs="Arial" w:eastAsiaTheme="majorEastAsia"/>
              </w:rPr>
              <w:t xml:space="preserve">If </w:t>
            </w:r>
            <w:r w:rsidRPr="0081409D">
              <w:rPr>
                <w:rFonts w:ascii="Arial" w:hAnsi="Arial" w:cs="Arial" w:eastAsiaTheme="majorEastAsia"/>
              </w:rPr>
              <w:t>there are any exceptions while connecting/saving to DB, the service should throw corresponding error with error status as 500</w:t>
            </w:r>
            <w:r>
              <w:rPr>
                <w:rFonts w:ascii="Arial" w:hAnsi="Arial" w:cs="Arial" w:eastAsiaTheme="majorEastAsia"/>
              </w:rPr>
              <w:t>.</w:t>
            </w:r>
          </w:p>
        </w:tc>
      </w:tr>
      <w:tr w:rsidRPr="00A40563" w:rsidR="00F12383" w:rsidTr="00B336DD" w14:paraId="7FD4438B" w14:textId="77777777">
        <w:tc>
          <w:tcPr>
            <w:tcW w:w="8890" w:type="dxa"/>
            <w:gridSpan w:val="2"/>
            <w:shd w:val="clear" w:color="auto" w:fill="auto"/>
          </w:tcPr>
          <w:p w:rsidR="00F12383" w:rsidP="004260C1" w:rsidRDefault="00F12383" w14:paraId="2C8D90BC" w14:textId="77777777">
            <w:pPr>
              <w:pStyle w:val="Heading3"/>
            </w:pPr>
            <w:bookmarkStart w:name="_Toc113530323" w:id="36"/>
            <w:r>
              <w:t>Non-Functional Requirements</w:t>
            </w:r>
            <w:bookmarkEnd w:id="36"/>
          </w:p>
          <w:p w:rsidRPr="00514B49" w:rsidR="00F12383" w:rsidP="00514B49" w:rsidRDefault="00F12383" w14:paraId="57E9F966" w14:textId="2E0B0633">
            <w:pPr>
              <w:pStyle w:val="ListParagraph"/>
              <w:numPr>
                <w:ilvl w:val="0"/>
                <w:numId w:val="31"/>
              </w:numPr>
              <w:ind w:right="29"/>
              <w:jc w:val="both"/>
              <w:rPr>
                <w:rFonts w:ascii="Arial" w:hAnsi="Arial" w:cs="Arial"/>
                <w:lang w:val="en-GB"/>
              </w:rPr>
            </w:pPr>
            <w:r w:rsidRPr="00514B49">
              <w:rPr>
                <w:rFonts w:ascii="Arial" w:hAnsi="Arial" w:cs="Arial"/>
                <w:lang w:val="en-GB"/>
              </w:rPr>
              <w:t>Swagger end points should be available.</w:t>
            </w:r>
          </w:p>
          <w:p w:rsidRPr="00F12383" w:rsidR="00F12383" w:rsidP="00514B49" w:rsidRDefault="00F12383" w14:paraId="1DBD3CDA" w14:textId="171FD019">
            <w:pPr>
              <w:pStyle w:val="ListParagraph"/>
              <w:numPr>
                <w:ilvl w:val="0"/>
                <w:numId w:val="31"/>
              </w:numPr>
              <w:ind w:right="29"/>
              <w:jc w:val="both"/>
            </w:pPr>
            <w:r w:rsidRPr="00514B49">
              <w:rPr>
                <w:rFonts w:ascii="Arial" w:hAnsi="Arial" w:cs="Arial"/>
                <w:lang w:val="en-GB"/>
              </w:rPr>
              <w:t>Proper error message &amp; logging should be in-place.</w:t>
            </w:r>
            <w:r w:rsidRPr="00932463">
              <w:rPr>
                <w:rFonts w:cs="Arial"/>
                <w:lang w:val="en-GB"/>
              </w:rPr>
              <w:t xml:space="preserve"> </w:t>
            </w:r>
          </w:p>
        </w:tc>
      </w:tr>
      <w:tr w:rsidRPr="00A40563" w:rsidR="00F41FD2" w:rsidTr="00B336DD" w14:paraId="650D6165" w14:textId="77777777">
        <w:tc>
          <w:tcPr>
            <w:tcW w:w="8890" w:type="dxa"/>
            <w:gridSpan w:val="2"/>
            <w:shd w:val="clear" w:color="auto" w:fill="auto"/>
          </w:tcPr>
          <w:p w:rsidR="00F41FD2" w:rsidP="004260C1" w:rsidRDefault="00F41FD2" w14:paraId="4475241C" w14:textId="77777777">
            <w:pPr>
              <w:pStyle w:val="Heading3"/>
              <w:rPr>
                <w:lang w:val="en-GB"/>
              </w:rPr>
            </w:pPr>
            <w:bookmarkStart w:name="_Toc113530324" w:id="37"/>
            <w:r>
              <w:rPr>
                <w:lang w:val="en-GB"/>
              </w:rPr>
              <w:lastRenderedPageBreak/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37"/>
          </w:p>
          <w:p w:rsidR="00F41FD2" w:rsidP="00514B49" w:rsidRDefault="00F41FD2" w14:paraId="5A1D313B" w14:textId="77777777">
            <w:pPr>
              <w:numPr>
                <w:ilvl w:val="0"/>
                <w:numId w:val="36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Both front-end and backend validation should be present to accept correct values.</w:t>
            </w:r>
          </w:p>
          <w:p w:rsidRPr="000B4291" w:rsidR="00F41FD2" w:rsidP="00514B49" w:rsidRDefault="00F41FD2" w14:paraId="2CF679B4" w14:textId="7777777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 w:eastAsiaTheme="majorEastAsia"/>
                <w:b/>
              </w:rPr>
            </w:pPr>
            <w:r>
              <w:rPr>
                <w:rFonts w:ascii="Arial" w:hAnsi="Arial" w:cs="Arial"/>
              </w:rPr>
              <w:t>Once the premium value is deducted, the Wallet should show the updated amount.</w:t>
            </w:r>
          </w:p>
          <w:p w:rsidRPr="006A76ED" w:rsidR="00F41FD2" w:rsidP="00514B49" w:rsidRDefault="00F41FD2" w14:paraId="718FBACD" w14:textId="54451F5C">
            <w:pPr>
              <w:pStyle w:val="ListParagraph"/>
              <w:numPr>
                <w:ilvl w:val="0"/>
                <w:numId w:val="36"/>
              </w:numPr>
              <w:jc w:val="both"/>
              <w:rPr>
                <w:lang w:val="en-GB"/>
              </w:rPr>
            </w:pPr>
            <w:r w:rsidRPr="002D3CA8">
              <w:rPr>
                <w:rFonts w:ascii="Arial" w:hAnsi="Arial" w:cs="Arial"/>
                <w:bCs/>
              </w:rPr>
              <w:t>On a single day</w:t>
            </w:r>
            <w:r w:rsidR="00DB6262">
              <w:rPr>
                <w:rFonts w:ascii="Arial" w:hAnsi="Arial" w:cs="Arial"/>
                <w:bCs/>
              </w:rPr>
              <w:t>, a</w:t>
            </w:r>
            <w:r w:rsidR="00036C41">
              <w:rPr>
                <w:rFonts w:ascii="Arial" w:hAnsi="Arial" w:cs="Arial"/>
                <w:bCs/>
              </w:rPr>
              <w:t xml:space="preserve"> given</w:t>
            </w:r>
            <w:r w:rsidRPr="002D3CA8">
              <w:rPr>
                <w:rFonts w:ascii="Arial" w:hAnsi="Arial" w:cs="Arial"/>
                <w:bCs/>
              </w:rPr>
              <w:t xml:space="preserve"> user won’t be able to purchase more than one insurance.</w:t>
            </w:r>
          </w:p>
          <w:p w:rsidRPr="00F41FD2" w:rsidR="006A76ED" w:rsidP="00514B49" w:rsidRDefault="006A76ED" w14:paraId="5D1AB7E3" w14:textId="02933AB5">
            <w:pPr>
              <w:pStyle w:val="ListParagraph"/>
              <w:numPr>
                <w:ilvl w:val="0"/>
                <w:numId w:val="36"/>
              </w:numPr>
              <w:jc w:val="both"/>
              <w:rPr>
                <w:lang w:val="en-GB"/>
              </w:rPr>
            </w:pPr>
            <w:r>
              <w:rPr>
                <w:rFonts w:ascii="Arial" w:hAnsi="Arial" w:cs="Arial"/>
                <w:bCs/>
              </w:rPr>
              <w:t>At the time of policy purchase, claim details should be inserted as null.</w:t>
            </w:r>
          </w:p>
        </w:tc>
      </w:tr>
    </w:tbl>
    <w:p w:rsidRPr="0081409D" w:rsidR="007765CF" w:rsidP="007765CF" w:rsidRDefault="007765CF" w14:paraId="0F1CC41E" w14:textId="3D347CB1">
      <w:pPr>
        <w:pStyle w:val="Heading2"/>
      </w:pPr>
      <w:bookmarkStart w:name="_Toc113530325" w:id="38"/>
      <w:r w:rsidRPr="0081409D">
        <w:t xml:space="preserve">Process </w:t>
      </w:r>
      <w:r w:rsidR="00233CA6">
        <w:t>Claim</w:t>
      </w:r>
      <w:bookmarkEnd w:id="38"/>
    </w:p>
    <w:tbl>
      <w:tblPr>
        <w:tblW w:w="889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3033"/>
        <w:gridCol w:w="5857"/>
      </w:tblGrid>
      <w:tr w:rsidRPr="006B116D" w:rsidR="007765CF" w:rsidTr="00790FFF" w14:paraId="148A7A72" w14:textId="77777777">
        <w:tc>
          <w:tcPr>
            <w:tcW w:w="3033" w:type="dxa"/>
            <w:shd w:val="clear" w:color="auto" w:fill="8DB3E2" w:themeFill="text2" w:themeFillTint="66"/>
          </w:tcPr>
          <w:p w:rsidRPr="006B116D" w:rsidR="007765CF" w:rsidP="00790FFF" w:rsidRDefault="007765CF" w14:paraId="5D9C6E77" w14:textId="77777777">
            <w:pPr>
              <w:pStyle w:val="tablehead"/>
              <w:spacing w:after="0" w:line="276" w:lineRule="auto"/>
              <w:ind w:left="165"/>
              <w:rPr>
                <w:rFonts w:ascii="Calibri" w:hAnsi="Calibri" w:cs="Calibri"/>
              </w:rPr>
            </w:pPr>
            <w:r>
              <w:rPr>
                <w:rFonts w:ascii="Calibri" w:hAnsi="Calibri"/>
                <w:sz w:val="24"/>
                <w:szCs w:val="24"/>
              </w:rPr>
              <w:t>US_04</w:t>
            </w:r>
          </w:p>
        </w:tc>
        <w:tc>
          <w:tcPr>
            <w:tcW w:w="5857" w:type="dxa"/>
            <w:shd w:val="clear" w:color="auto" w:fill="8DB3E2" w:themeFill="text2" w:themeFillTint="66"/>
          </w:tcPr>
          <w:p w:rsidRPr="001B5E98" w:rsidR="007765CF" w:rsidP="00790FFF" w:rsidRDefault="00E926F8" w14:paraId="5546B494" w14:textId="2AE9F7FE">
            <w:pPr>
              <w:pStyle w:val="tablehead"/>
              <w:spacing w:after="0" w:line="276" w:lineRule="auto"/>
              <w:ind w:left="-74"/>
              <w:rPr>
                <w:rFonts w:ascii="Calibri" w:hAnsi="Calibri" w:cs="Calibri"/>
                <w:sz w:val="24"/>
                <w:szCs w:val="24"/>
              </w:rPr>
            </w:pPr>
            <w:r w:rsidRPr="00E926F8">
              <w:rPr>
                <w:rFonts w:ascii="Calibri" w:hAnsi="Calibri" w:cs="Calibri"/>
                <w:sz w:val="24"/>
                <w:szCs w:val="24"/>
              </w:rPr>
              <w:t>Process Claim</w:t>
            </w:r>
          </w:p>
        </w:tc>
      </w:tr>
      <w:tr w:rsidRPr="006B116D" w:rsidR="007765CF" w:rsidTr="00AD5D3E" w14:paraId="32FB8E0A" w14:textId="77777777">
        <w:tc>
          <w:tcPr>
            <w:tcW w:w="8890" w:type="dxa"/>
            <w:gridSpan w:val="2"/>
            <w:shd w:val="clear" w:color="auto" w:fill="auto"/>
          </w:tcPr>
          <w:p w:rsidRPr="00AB58F3" w:rsidR="007765CF" w:rsidP="007765CF" w:rsidRDefault="007765CF" w14:paraId="7204E6C9" w14:textId="77777777">
            <w:pPr>
              <w:pStyle w:val="Heading3"/>
              <w:rPr>
                <w:lang w:val="en-GB"/>
              </w:rPr>
            </w:pPr>
            <w:bookmarkStart w:name="_Toc113530326" w:id="39"/>
            <w:r w:rsidRPr="00AB58F3">
              <w:rPr>
                <w:lang w:val="en-GB"/>
              </w:rPr>
              <w:lastRenderedPageBreak/>
              <w:t>Acceptance criteria</w:t>
            </w:r>
            <w:bookmarkEnd w:id="39"/>
          </w:p>
          <w:p w:rsidRPr="007765CF" w:rsidR="007765CF" w:rsidP="00514B49" w:rsidRDefault="007765CF" w14:paraId="53A66EF5" w14:textId="0FB996A5">
            <w:pPr>
              <w:pStyle w:val="tablehead"/>
              <w:spacing w:after="0" w:line="276" w:lineRule="auto"/>
              <w:ind w:left="-74"/>
              <w:jc w:val="both"/>
              <w:rPr>
                <w:rFonts w:ascii="Calibri" w:hAnsi="Calibri" w:cs="Calibri"/>
                <w:b w:val="0"/>
                <w:bCs/>
                <w:sz w:val="24"/>
                <w:szCs w:val="24"/>
              </w:rPr>
            </w:pPr>
            <w:r w:rsidRPr="00514B49">
              <w:rPr>
                <w:rFonts w:cs="Arial"/>
                <w:b w:val="0"/>
                <w:bCs/>
                <w:sz w:val="22"/>
                <w:szCs w:val="22"/>
                <w:lang w:val="en-GB"/>
              </w:rPr>
              <w:t xml:space="preserve">Client should be able to </w:t>
            </w:r>
            <w:r w:rsidRPr="00514B49" w:rsidR="00E926F8">
              <w:rPr>
                <w:rFonts w:cs="Arial"/>
                <w:b w:val="0"/>
                <w:bCs/>
                <w:sz w:val="22"/>
                <w:szCs w:val="22"/>
                <w:lang w:val="en-GB"/>
              </w:rPr>
              <w:t>raise a claim request with details and proof and get the amount added in the wallet</w:t>
            </w:r>
            <w:r w:rsidRPr="00514B49">
              <w:rPr>
                <w:rFonts w:cs="Arial"/>
                <w:b w:val="0"/>
                <w:bCs/>
                <w:sz w:val="22"/>
                <w:szCs w:val="22"/>
                <w:lang w:val="en-GB"/>
              </w:rPr>
              <w:t>.</w:t>
            </w:r>
          </w:p>
        </w:tc>
      </w:tr>
      <w:tr w:rsidRPr="006B116D" w:rsidR="00E926F8" w:rsidTr="00AD5D3E" w14:paraId="3B5B1383" w14:textId="77777777">
        <w:tc>
          <w:tcPr>
            <w:tcW w:w="8890" w:type="dxa"/>
            <w:gridSpan w:val="2"/>
            <w:shd w:val="clear" w:color="auto" w:fill="auto"/>
          </w:tcPr>
          <w:p w:rsidR="00E926F8" w:rsidP="007765CF" w:rsidRDefault="00E926F8" w14:paraId="0577C6C8" w14:textId="77777777">
            <w:pPr>
              <w:pStyle w:val="Heading3"/>
              <w:rPr>
                <w:lang w:val="en-GB"/>
              </w:rPr>
            </w:pPr>
            <w:bookmarkStart w:name="_Toc113530327" w:id="40"/>
            <w:r>
              <w:rPr>
                <w:lang w:val="en-GB"/>
              </w:rPr>
              <w:t>UI-Screen View</w:t>
            </w:r>
            <w:bookmarkEnd w:id="40"/>
          </w:p>
          <w:p w:rsidRPr="000623C3" w:rsidR="000623C3" w:rsidP="000623C3" w:rsidRDefault="000623C3" w14:paraId="468D71FF" w14:textId="10B94BE5">
            <w:pPr>
              <w:jc w:val="center"/>
              <w:rPr>
                <w:lang w:val="en-GB"/>
              </w:rPr>
            </w:pPr>
            <w:r w:rsidRPr="000623C3">
              <w:rPr>
                <w:noProof/>
                <w:lang w:val="en-GB"/>
              </w:rPr>
              <w:drawing>
                <wp:inline distT="0" distB="0" distL="0" distR="0" wp14:anchorId="2FA15C52" wp14:editId="5C5F7E3E">
                  <wp:extent cx="4096322" cy="3820058"/>
                  <wp:effectExtent l="0" t="0" r="0" b="9525"/>
                  <wp:docPr id="728681920" name="Picture 728681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3820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B116D" w:rsidR="00E926F8" w:rsidTr="00AD5D3E" w14:paraId="7AE47403" w14:textId="77777777">
        <w:tc>
          <w:tcPr>
            <w:tcW w:w="8890" w:type="dxa"/>
            <w:gridSpan w:val="2"/>
            <w:shd w:val="clear" w:color="auto" w:fill="auto"/>
          </w:tcPr>
          <w:p w:rsidR="00E926F8" w:rsidP="007765CF" w:rsidRDefault="00E926F8" w14:paraId="1B12660F" w14:textId="77777777">
            <w:pPr>
              <w:pStyle w:val="Heading3"/>
            </w:pPr>
            <w:bookmarkStart w:name="_Toc113530328" w:id="41"/>
            <w:r w:rsidRPr="00B30FBF">
              <w:t>REST End Points</w:t>
            </w:r>
            <w:bookmarkEnd w:id="41"/>
          </w:p>
          <w:p w:rsidRPr="00514B49" w:rsidR="00C56760" w:rsidP="00C56760" w:rsidRDefault="00C56760" w14:paraId="2BE20460" w14:textId="6CDB7A6B">
            <w:pPr>
              <w:spacing w:after="0"/>
              <w:jc w:val="both"/>
              <w:rPr>
                <w:rFonts w:cs="Arial"/>
                <w:sz w:val="22"/>
                <w:szCs w:val="22"/>
              </w:rPr>
            </w:pPr>
            <w:r w:rsidRPr="00514B49">
              <w:rPr>
                <w:rFonts w:cs="Arial"/>
                <w:sz w:val="22"/>
                <w:szCs w:val="22"/>
              </w:rPr>
              <w:t>P</w:t>
            </w:r>
            <w:r w:rsidRPr="00514B49" w:rsidR="00B64795">
              <w:rPr>
                <w:rFonts w:cs="Arial"/>
                <w:sz w:val="22"/>
                <w:szCs w:val="22"/>
              </w:rPr>
              <w:t>UT</w:t>
            </w:r>
            <w:r w:rsidRPr="00514B49">
              <w:rPr>
                <w:rFonts w:cs="Arial"/>
                <w:sz w:val="22"/>
                <w:szCs w:val="22"/>
              </w:rPr>
              <w:t xml:space="preserve"> - /</w:t>
            </w:r>
            <w:r w:rsidRPr="00514B49" w:rsidR="005275F6">
              <w:rPr>
                <w:rFonts w:cs="Arial"/>
                <w:sz w:val="22"/>
                <w:szCs w:val="22"/>
              </w:rPr>
              <w:t>process-claim</w:t>
            </w:r>
          </w:p>
          <w:p w:rsidRPr="00514B49" w:rsidR="00C56760" w:rsidP="00C56760" w:rsidRDefault="00C56760" w14:paraId="18CE8FD3" w14:textId="77777777">
            <w:pPr>
              <w:spacing w:after="0"/>
              <w:jc w:val="both"/>
              <w:rPr>
                <w:rFonts w:cs="Arial" w:eastAsiaTheme="majorEastAsia"/>
                <w:sz w:val="22"/>
                <w:szCs w:val="22"/>
              </w:rPr>
            </w:pPr>
          </w:p>
          <w:p w:rsidRPr="00514B49" w:rsidR="00C56760" w:rsidP="00C56760" w:rsidRDefault="00C56760" w14:paraId="477046ED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514B49">
              <w:rPr>
                <w:rFonts w:cs="Arial"/>
                <w:b/>
                <w:bCs/>
                <w:sz w:val="22"/>
                <w:szCs w:val="22"/>
                <w:u w:val="single"/>
              </w:rPr>
              <w:t>Input</w:t>
            </w:r>
          </w:p>
          <w:p w:rsidRPr="00514B49" w:rsidR="00C56760" w:rsidP="00C56760" w:rsidRDefault="00C56760" w14:paraId="395DD18F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</w:p>
          <w:p w:rsidRPr="00514B49" w:rsidR="00C56760" w:rsidP="00662F15" w:rsidRDefault="00C56760" w14:paraId="46BAE21C" w14:textId="00846C34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Policy</w:t>
            </w:r>
            <w:r w:rsidRPr="00514B49" w:rsidR="00FD4922">
              <w:rPr>
                <w:rFonts w:ascii="Arial" w:hAnsi="Arial" w:cs="Arial"/>
              </w:rPr>
              <w:t xml:space="preserve"> </w:t>
            </w:r>
            <w:r w:rsidRPr="00514B49" w:rsidR="005E4B35">
              <w:rPr>
                <w:rFonts w:ascii="Arial" w:hAnsi="Arial" w:cs="Arial"/>
              </w:rPr>
              <w:t>Name</w:t>
            </w:r>
            <w:r w:rsidRPr="00514B49">
              <w:rPr>
                <w:rFonts w:ascii="Arial" w:hAnsi="Arial" w:cs="Arial"/>
              </w:rPr>
              <w:t xml:space="preserve"> from drop-down</w:t>
            </w:r>
          </w:p>
          <w:p w:rsidRPr="00514B49" w:rsidR="00EC2178" w:rsidP="00C56760" w:rsidRDefault="00EC2178" w14:paraId="6E96E806" w14:textId="36CA3721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Date </w:t>
            </w:r>
            <w:r w:rsidRPr="00514B49" w:rsidR="00494744">
              <w:rPr>
                <w:rFonts w:ascii="Arial" w:hAnsi="Arial" w:cs="Arial"/>
              </w:rPr>
              <w:t>of purchase</w:t>
            </w:r>
          </w:p>
          <w:p w:rsidRPr="00514B49" w:rsidR="00204F15" w:rsidP="00C56760" w:rsidRDefault="00204F15" w14:paraId="7EE92477" w14:textId="37571F86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Claim value</w:t>
            </w:r>
          </w:p>
          <w:p w:rsidRPr="00514B49" w:rsidR="00C56760" w:rsidP="00C56760" w:rsidRDefault="00C56760" w14:paraId="0A813680" w14:textId="77777777">
            <w:pPr>
              <w:pStyle w:val="ListParagraph"/>
              <w:jc w:val="both"/>
              <w:rPr>
                <w:rFonts w:ascii="Arial" w:hAnsi="Arial" w:cs="Arial"/>
              </w:rPr>
            </w:pPr>
          </w:p>
          <w:p w:rsidRPr="00514B49" w:rsidR="00C56760" w:rsidP="00C56760" w:rsidRDefault="00C56760" w14:paraId="1A147650" w14:textId="77777777">
            <w:pPr>
              <w:spacing w:after="0"/>
              <w:jc w:val="both"/>
              <w:rPr>
                <w:rFonts w:cs="Arial"/>
                <w:b/>
                <w:bCs/>
                <w:sz w:val="22"/>
                <w:szCs w:val="22"/>
                <w:u w:val="single"/>
              </w:rPr>
            </w:pPr>
            <w:r w:rsidRPr="00514B49">
              <w:rPr>
                <w:rFonts w:cs="Arial"/>
                <w:b/>
                <w:bCs/>
                <w:sz w:val="22"/>
                <w:szCs w:val="22"/>
                <w:u w:val="single"/>
              </w:rPr>
              <w:t xml:space="preserve">Output </w:t>
            </w:r>
          </w:p>
          <w:p w:rsidRPr="00514B49" w:rsidR="00C56760" w:rsidP="00C56760" w:rsidRDefault="00C56760" w14:paraId="1E0B9C2D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514B49">
              <w:rPr>
                <w:rFonts w:ascii="Arial" w:hAnsi="Arial" w:cs="Arial"/>
              </w:rPr>
              <w:t>T</w:t>
            </w:r>
            <w:r w:rsidRPr="00514B49">
              <w:rPr>
                <w:rFonts w:ascii="Arial" w:hAnsi="Arial" w:cs="Arial" w:eastAsiaTheme="majorEastAsia"/>
              </w:rPr>
              <w:t>he service should response 200 ok along with success message.</w:t>
            </w:r>
          </w:p>
          <w:p w:rsidRPr="00514B49" w:rsidR="00C56760" w:rsidP="00C56760" w:rsidRDefault="00C56760" w14:paraId="3E733E45" w14:textId="7777777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 w:eastAsiaTheme="majorEastAsia"/>
              </w:rPr>
            </w:pPr>
            <w:r w:rsidRPr="00514B49">
              <w:rPr>
                <w:rFonts w:ascii="Arial" w:hAnsi="Arial" w:cs="Arial" w:eastAsiaTheme="majorEastAsia"/>
              </w:rPr>
              <w:t>Error code 400 for any business validation error.</w:t>
            </w:r>
          </w:p>
          <w:p w:rsidRPr="00C56760" w:rsidR="00C56760" w:rsidP="00C56760" w:rsidRDefault="00C56760" w14:paraId="4A92C034" w14:textId="4E1F068E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Arial" w:eastAsiaTheme="majorEastAsia"/>
              </w:rPr>
            </w:pPr>
            <w:r w:rsidRPr="00514B49">
              <w:rPr>
                <w:rFonts w:ascii="Arial" w:hAnsi="Arial" w:cs="Arial" w:eastAsiaTheme="majorEastAsia"/>
              </w:rPr>
              <w:t>Error code 500 for internal prog. error</w:t>
            </w:r>
          </w:p>
        </w:tc>
      </w:tr>
      <w:tr w:rsidRPr="006B116D" w:rsidR="00E926F8" w:rsidTr="00AD5D3E" w14:paraId="164BF45C" w14:textId="77777777">
        <w:tc>
          <w:tcPr>
            <w:tcW w:w="8890" w:type="dxa"/>
            <w:gridSpan w:val="2"/>
            <w:shd w:val="clear" w:color="auto" w:fill="auto"/>
          </w:tcPr>
          <w:p w:rsidR="00E926F8" w:rsidP="007765CF" w:rsidRDefault="00E926F8" w14:paraId="0CC46431" w14:textId="77777777">
            <w:pPr>
              <w:pStyle w:val="Heading3"/>
            </w:pPr>
            <w:bookmarkStart w:name="_Toc113530329" w:id="42"/>
            <w:r>
              <w:t>Entity</w:t>
            </w:r>
            <w:bookmarkEnd w:id="42"/>
          </w:p>
          <w:p w:rsidRPr="00E16AA7" w:rsidR="003D66E5" w:rsidP="00514B49" w:rsidRDefault="00E16AA7" w14:paraId="2027148C" w14:textId="130D376C">
            <w:pPr>
              <w:spacing w:after="0" w:line="276" w:lineRule="auto"/>
              <w:ind w:right="-108"/>
              <w:jc w:val="both"/>
              <w:rPr>
                <w:rFonts w:cs="Calibri"/>
                <w:b/>
                <w:szCs w:val="24"/>
              </w:rPr>
            </w:pPr>
            <w:proofErr w:type="spellStart"/>
            <w:r w:rsidRPr="00514B49">
              <w:rPr>
                <w:rFonts w:cs="Calibri"/>
                <w:b/>
                <w:sz w:val="22"/>
                <w:szCs w:val="28"/>
              </w:rPr>
              <w:t>UserPolicyClaim</w:t>
            </w:r>
            <w:proofErr w:type="spellEnd"/>
            <w:r w:rsidRPr="00514B49" w:rsidR="003D66E5">
              <w:rPr>
                <w:rFonts w:cs="Calibri"/>
                <w:b/>
                <w:sz w:val="22"/>
                <w:szCs w:val="28"/>
              </w:rPr>
              <w:t xml:space="preserve"> </w:t>
            </w:r>
            <w:r w:rsidRPr="00514B49" w:rsidR="00A76BBB">
              <w:rPr>
                <w:rFonts w:cs="Calibri"/>
                <w:b/>
                <w:sz w:val="22"/>
                <w:szCs w:val="28"/>
              </w:rPr>
              <w:t>entity used earlier</w:t>
            </w:r>
          </w:p>
        </w:tc>
      </w:tr>
      <w:tr w:rsidRPr="006B116D" w:rsidR="00E926F8" w:rsidTr="00AD5D3E" w14:paraId="38EA9CC1" w14:textId="77777777">
        <w:tc>
          <w:tcPr>
            <w:tcW w:w="8890" w:type="dxa"/>
            <w:gridSpan w:val="2"/>
            <w:shd w:val="clear" w:color="auto" w:fill="auto"/>
          </w:tcPr>
          <w:p w:rsidR="00E926F8" w:rsidP="007765CF" w:rsidRDefault="00E926F8" w14:paraId="4DA2AFEC" w14:textId="77777777">
            <w:pPr>
              <w:pStyle w:val="Heading3"/>
              <w:rPr>
                <w:rFonts w:eastAsiaTheme="majorEastAsia"/>
              </w:rPr>
            </w:pPr>
            <w:bookmarkStart w:name="_Toc113530330" w:id="43"/>
            <w:r>
              <w:rPr>
                <w:rFonts w:eastAsiaTheme="majorEastAsia"/>
              </w:rPr>
              <w:lastRenderedPageBreak/>
              <w:t xml:space="preserve">Detailed </w:t>
            </w:r>
            <w:r w:rsidRPr="0081409D">
              <w:rPr>
                <w:rFonts w:eastAsiaTheme="majorEastAsia"/>
              </w:rPr>
              <w:t>Requirement</w:t>
            </w:r>
            <w:bookmarkEnd w:id="43"/>
          </w:p>
          <w:p w:rsidRPr="005A57C7" w:rsidR="00AB77DD" w:rsidP="005A57C7" w:rsidRDefault="005D1CE4" w14:paraId="432C5EFE" w14:textId="50302B3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 w:eastAsiaTheme="majorEastAsia"/>
              </w:rPr>
            </w:pPr>
            <w:r w:rsidRPr="0081409D">
              <w:rPr>
                <w:rFonts w:ascii="Arial" w:hAnsi="Arial" w:cs="Arial" w:eastAsiaTheme="majorEastAsia"/>
              </w:rPr>
              <w:t>Once the user enters the details, they should be sent to the P</w:t>
            </w:r>
            <w:r w:rsidR="00CE36D9">
              <w:rPr>
                <w:rFonts w:ascii="Arial" w:hAnsi="Arial" w:cs="Arial" w:eastAsiaTheme="majorEastAsia"/>
              </w:rPr>
              <w:t>U</w:t>
            </w:r>
            <w:r w:rsidRPr="0081409D">
              <w:rPr>
                <w:rFonts w:ascii="Arial" w:hAnsi="Arial" w:cs="Arial" w:eastAsiaTheme="majorEastAsia"/>
              </w:rPr>
              <w:t>T method and saved in the db.</w:t>
            </w:r>
          </w:p>
          <w:p w:rsidR="005D1CE4" w:rsidP="005D1CE4" w:rsidRDefault="005D1CE4" w14:paraId="2CC29DB7" w14:textId="712C45A0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Arial" w:hAnsi="Arial" w:cs="Arial" w:eastAsiaTheme="majorEastAsia"/>
              </w:rPr>
            </w:pPr>
            <w:r w:rsidRPr="0081409D">
              <w:rPr>
                <w:rFonts w:ascii="Arial" w:hAnsi="Arial" w:cs="Arial" w:eastAsiaTheme="majorEastAsia"/>
              </w:rPr>
              <w:t>When the details are saved successfully, the service should response 200 ok along with success message.</w:t>
            </w:r>
          </w:p>
          <w:p w:rsidRPr="005D1CE4" w:rsidR="005D1CE4" w:rsidP="00CE36D9" w:rsidRDefault="005D1CE4" w14:paraId="06F67B73" w14:textId="474D9BA9">
            <w:pPr>
              <w:pStyle w:val="ListParagraph"/>
              <w:numPr>
                <w:ilvl w:val="0"/>
                <w:numId w:val="29"/>
              </w:numPr>
              <w:jc w:val="both"/>
            </w:pPr>
            <w:r>
              <w:rPr>
                <w:rFonts w:ascii="Arial" w:hAnsi="Arial" w:cs="Arial" w:eastAsiaTheme="majorEastAsia"/>
              </w:rPr>
              <w:t xml:space="preserve">If </w:t>
            </w:r>
            <w:r w:rsidRPr="0081409D">
              <w:rPr>
                <w:rFonts w:ascii="Arial" w:hAnsi="Arial" w:cs="Arial" w:eastAsiaTheme="majorEastAsia"/>
              </w:rPr>
              <w:t>there are any exceptions while connecting/saving to DB, the service should throw corresponding error with error status as 500</w:t>
            </w:r>
            <w:r>
              <w:rPr>
                <w:rFonts w:ascii="Arial" w:hAnsi="Arial" w:cs="Arial" w:eastAsiaTheme="majorEastAsia"/>
              </w:rPr>
              <w:t>.</w:t>
            </w:r>
          </w:p>
        </w:tc>
      </w:tr>
      <w:tr w:rsidRPr="006B116D" w:rsidR="00E926F8" w:rsidTr="00AD5D3E" w14:paraId="7801D6D0" w14:textId="77777777">
        <w:tc>
          <w:tcPr>
            <w:tcW w:w="8890" w:type="dxa"/>
            <w:gridSpan w:val="2"/>
            <w:shd w:val="clear" w:color="auto" w:fill="auto"/>
          </w:tcPr>
          <w:p w:rsidR="00E926F8" w:rsidP="007765CF" w:rsidRDefault="00E926F8" w14:paraId="10A52ABF" w14:textId="77777777">
            <w:pPr>
              <w:pStyle w:val="Heading3"/>
            </w:pPr>
            <w:bookmarkStart w:name="_Toc113530331" w:id="44"/>
            <w:r>
              <w:t>Non-Functional Requirements</w:t>
            </w:r>
            <w:bookmarkEnd w:id="44"/>
          </w:p>
          <w:p w:rsidR="005D1CE4" w:rsidP="005D1CE4" w:rsidRDefault="005D1CE4" w14:paraId="7623DF10" w14:textId="5443B67B">
            <w:pPr>
              <w:pStyle w:val="ListParagraph"/>
              <w:numPr>
                <w:ilvl w:val="0"/>
                <w:numId w:val="31"/>
              </w:numPr>
              <w:ind w:right="29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Swagger end points should be available</w:t>
            </w:r>
            <w:r w:rsidRPr="00932463">
              <w:rPr>
                <w:rFonts w:cs="Arial"/>
                <w:lang w:val="en-GB"/>
              </w:rPr>
              <w:t>.</w:t>
            </w:r>
          </w:p>
          <w:p w:rsidRPr="005D1CE4" w:rsidR="005D1CE4" w:rsidP="005D1CE4" w:rsidRDefault="005D1CE4" w14:paraId="76DF8518" w14:textId="0DF8A6F8">
            <w:pPr>
              <w:pStyle w:val="ListParagraph"/>
              <w:numPr>
                <w:ilvl w:val="0"/>
                <w:numId w:val="31"/>
              </w:numPr>
              <w:ind w:right="29"/>
            </w:pPr>
            <w:r>
              <w:rPr>
                <w:rFonts w:cs="Arial"/>
                <w:lang w:val="en-GB"/>
              </w:rPr>
              <w:t xml:space="preserve">Proper </w:t>
            </w:r>
            <w:r w:rsidRPr="00932463">
              <w:rPr>
                <w:rFonts w:cs="Arial"/>
                <w:lang w:val="en-GB"/>
              </w:rPr>
              <w:t>error message &amp; logging should be in-place</w:t>
            </w:r>
            <w:r>
              <w:rPr>
                <w:rFonts w:cs="Arial"/>
                <w:lang w:val="en-GB"/>
              </w:rPr>
              <w:t>.</w:t>
            </w:r>
          </w:p>
        </w:tc>
      </w:tr>
      <w:tr w:rsidRPr="006B116D" w:rsidR="00514B49" w:rsidTr="00AD5D3E" w14:paraId="604DE366" w14:textId="77777777">
        <w:tc>
          <w:tcPr>
            <w:tcW w:w="8890" w:type="dxa"/>
            <w:gridSpan w:val="2"/>
            <w:shd w:val="clear" w:color="auto" w:fill="auto"/>
          </w:tcPr>
          <w:p w:rsidR="00514B49" w:rsidP="007765CF" w:rsidRDefault="00514B49" w14:paraId="28820E05" w14:textId="77777777">
            <w:pPr>
              <w:pStyle w:val="Heading3"/>
              <w:rPr>
                <w:lang w:val="en-GB"/>
              </w:rPr>
            </w:pPr>
            <w:bookmarkStart w:name="_Toc113530332" w:id="45"/>
            <w:r>
              <w:rPr>
                <w:lang w:val="en-GB"/>
              </w:rPr>
              <w:t xml:space="preserve">Business </w:t>
            </w:r>
            <w:r w:rsidRPr="00110F85">
              <w:rPr>
                <w:lang w:val="en-GB"/>
              </w:rPr>
              <w:t>Validations</w:t>
            </w:r>
            <w:bookmarkEnd w:id="45"/>
          </w:p>
          <w:p w:rsidR="00514B49" w:rsidP="00514B49" w:rsidRDefault="00514B49" w14:paraId="3CCF04BF" w14:textId="77777777">
            <w:pPr>
              <w:numPr>
                <w:ilvl w:val="0"/>
                <w:numId w:val="36"/>
              </w:numPr>
              <w:spacing w:after="0"/>
              <w:jc w:val="both"/>
              <w:rPr>
                <w:rFonts w:cs="Arial"/>
                <w:sz w:val="22"/>
                <w:szCs w:val="22"/>
                <w:lang w:val="en-GB"/>
              </w:rPr>
            </w:pPr>
            <w:r>
              <w:rPr>
                <w:rFonts w:cs="Arial"/>
                <w:sz w:val="22"/>
                <w:szCs w:val="22"/>
                <w:lang w:val="en-GB"/>
              </w:rPr>
              <w:t>Both front-end and backend validation should be present to accept correct values.</w:t>
            </w:r>
          </w:p>
          <w:p w:rsidR="00514B49" w:rsidP="00514B49" w:rsidRDefault="00514B49" w14:paraId="6CF5F371" w14:textId="7777777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 w:eastAsiaTheme="majorEastAsia"/>
              </w:rPr>
            </w:pPr>
            <w:r>
              <w:rPr>
                <w:rFonts w:ascii="Arial" w:hAnsi="Arial" w:cs="Arial" w:eastAsiaTheme="majorEastAsia"/>
              </w:rPr>
              <w:t>Claim value should be only numeric and can’t be more than the max coverage value associated with the insurance.</w:t>
            </w:r>
          </w:p>
          <w:p w:rsidR="00514B49" w:rsidP="00514B49" w:rsidRDefault="00514B49" w14:paraId="32893102" w14:textId="77777777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Arial" w:hAnsi="Arial" w:cs="Arial" w:eastAsiaTheme="majorEastAsia"/>
              </w:rPr>
            </w:pPr>
            <w:r>
              <w:rPr>
                <w:rFonts w:ascii="Arial" w:hAnsi="Arial" w:cs="Arial" w:eastAsiaTheme="majorEastAsia"/>
              </w:rPr>
              <w:t>No claim can be submitted for the same day of purchase the insurance.</w:t>
            </w:r>
          </w:p>
          <w:p w:rsidRPr="00514B49" w:rsidR="00514B49" w:rsidP="00514B49" w:rsidRDefault="00514B49" w14:paraId="5429F669" w14:textId="50398E91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rFonts w:ascii="Arial" w:hAnsi="Arial" w:cs="Arial" w:eastAsiaTheme="majorEastAsia"/>
              </w:rPr>
              <w:t>If the Insurance plan type and date purchased is not matching with the plan and date selected for coverage, the same will be discarded.</w:t>
            </w:r>
          </w:p>
          <w:p w:rsidRPr="00514B49" w:rsidR="00514B49" w:rsidP="00514B49" w:rsidRDefault="00514B49" w14:paraId="6B1D5B8B" w14:textId="1C2266F0">
            <w:pPr>
              <w:pStyle w:val="ListParagraph"/>
              <w:numPr>
                <w:ilvl w:val="0"/>
                <w:numId w:val="36"/>
              </w:numPr>
              <w:rPr>
                <w:lang w:val="en-GB"/>
              </w:rPr>
            </w:pPr>
            <w:r>
              <w:rPr>
                <w:rFonts w:ascii="Arial" w:hAnsi="Arial" w:cs="Arial" w:eastAsiaTheme="majorEastAsia"/>
              </w:rPr>
              <w:t>Claim status should be updated based on successful claim processing and the wallet amount should also reflect the updated value always.</w:t>
            </w:r>
          </w:p>
        </w:tc>
      </w:tr>
    </w:tbl>
    <w:p w:rsidR="004A20AC" w:rsidP="00DD5C67" w:rsidRDefault="004A20AC" w14:paraId="67788602" w14:textId="77777777">
      <w:pPr>
        <w:spacing w:after="0"/>
        <w:jc w:val="both"/>
        <w:rPr>
          <w:rFonts w:cs="Arial" w:eastAsiaTheme="majorEastAsia"/>
          <w:b/>
          <w:sz w:val="22"/>
        </w:rPr>
      </w:pPr>
    </w:p>
    <w:p w:rsidR="00A1670A" w:rsidP="00A1670A" w:rsidRDefault="00A1670A" w14:paraId="1978F8D2" w14:textId="7EA8178E">
      <w:pPr>
        <w:pStyle w:val="Heading1"/>
        <w:rPr>
          <w:rFonts w:eastAsiaTheme="majorEastAsia"/>
        </w:rPr>
      </w:pPr>
      <w:bookmarkStart w:name="_Toc113530333" w:id="46"/>
      <w:r w:rsidRPr="003B2CEB">
        <w:rPr>
          <w:rFonts w:eastAsiaTheme="majorEastAsia"/>
        </w:rPr>
        <w:t>Expected Deliverables</w:t>
      </w:r>
      <w:bookmarkEnd w:id="46"/>
    </w:p>
    <w:p w:rsidRPr="00000C42" w:rsidR="00A1670A" w:rsidP="00514B49" w:rsidRDefault="00A1670A" w14:paraId="3F5AA582" w14:textId="77777777">
      <w:pPr>
        <w:pStyle w:val="Bodytext0"/>
        <w:spacing w:before="100" w:beforeAutospacing="1" w:after="100" w:afterAutospacing="1"/>
        <w:ind w:left="0"/>
        <w:jc w:val="both"/>
        <w:rPr>
          <w:rFonts w:cs="Arial" w:eastAsiaTheme="majorEastAsia"/>
        </w:rPr>
      </w:pPr>
      <w:r w:rsidRPr="00000C42">
        <w:rPr>
          <w:rFonts w:cs="Arial"/>
          <w:sz w:val="22"/>
          <w:szCs w:val="24"/>
        </w:rPr>
        <w:t>The following deliverables are expected as outcomes</w:t>
      </w:r>
      <w:r>
        <w:rPr>
          <w:rFonts w:cs="Arial"/>
          <w:sz w:val="22"/>
          <w:szCs w:val="24"/>
        </w:rPr>
        <w:t>:</w:t>
      </w:r>
    </w:p>
    <w:p w:rsidRPr="00000C42" w:rsidR="00A1670A" w:rsidP="00514B49" w:rsidRDefault="00A1670A" w14:paraId="138C4E63" w14:textId="77777777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Application Code base</w:t>
      </w:r>
      <w:r>
        <w:rPr>
          <w:rFonts w:cs="Arial"/>
          <w:sz w:val="22"/>
          <w:szCs w:val="24"/>
        </w:rPr>
        <w:t xml:space="preserve"> </w:t>
      </w:r>
    </w:p>
    <w:p w:rsidRPr="00000C42" w:rsidR="00A1670A" w:rsidP="00514B49" w:rsidRDefault="00A1670A" w14:paraId="08A7DD7F" w14:textId="77777777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 xml:space="preserve">Readme document on the complete application </w:t>
      </w:r>
    </w:p>
    <w:p w:rsidRPr="00000C42" w:rsidR="00A1670A" w:rsidP="00514B49" w:rsidRDefault="00A1670A" w14:paraId="2AE90716" w14:textId="77777777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Setup of the application</w:t>
      </w:r>
    </w:p>
    <w:p w:rsidRPr="00000C42" w:rsidR="00A1670A" w:rsidP="00514B49" w:rsidRDefault="00A1670A" w14:paraId="48C1A870" w14:textId="77777777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How to run the application</w:t>
      </w:r>
    </w:p>
    <w:p w:rsidRPr="00000C42" w:rsidR="00A1670A" w:rsidP="00514B49" w:rsidRDefault="00A1670A" w14:paraId="4867BB89" w14:textId="77777777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Any inference</w:t>
      </w:r>
    </w:p>
    <w:p w:rsidRPr="00000C42" w:rsidR="00A1670A" w:rsidP="00514B49" w:rsidRDefault="00A1670A" w14:paraId="4E92515B" w14:textId="77777777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Screenshot of UI results</w:t>
      </w:r>
    </w:p>
    <w:p w:rsidRPr="00000C42" w:rsidR="00A1670A" w:rsidP="00514B49" w:rsidRDefault="00A1670A" w14:paraId="5E48010D" w14:textId="77777777">
      <w:pPr>
        <w:pStyle w:val="Bodytext0"/>
        <w:numPr>
          <w:ilvl w:val="0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 w:rsidRPr="00000C42">
        <w:rPr>
          <w:rFonts w:cs="Arial"/>
          <w:sz w:val="22"/>
          <w:szCs w:val="24"/>
        </w:rPr>
        <w:t>Reports:</w:t>
      </w:r>
    </w:p>
    <w:p w:rsidR="00A1670A" w:rsidP="00514B49" w:rsidRDefault="00A1670A" w14:paraId="0B5D2645" w14:textId="1DF07575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Unit/</w:t>
      </w:r>
      <w:r w:rsidRPr="00000C42">
        <w:rPr>
          <w:rFonts w:cs="Arial"/>
          <w:sz w:val="22"/>
          <w:szCs w:val="24"/>
        </w:rPr>
        <w:t>Functional Test Report</w:t>
      </w:r>
    </w:p>
    <w:p w:rsidR="00962D77" w:rsidP="00514B49" w:rsidRDefault="00962D77" w14:paraId="2CD6D495" w14:textId="2D0B6EAC">
      <w:pPr>
        <w:pStyle w:val="Bodytext0"/>
        <w:numPr>
          <w:ilvl w:val="1"/>
          <w:numId w:val="37"/>
        </w:numPr>
        <w:spacing w:before="100" w:beforeAutospacing="1" w:after="100" w:afterAutospacing="1"/>
        <w:jc w:val="both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SonarQube report with no Blocker/Critical bugs</w:t>
      </w:r>
      <w:r w:rsidR="002A64A1">
        <w:rPr>
          <w:rFonts w:cs="Arial"/>
          <w:sz w:val="22"/>
          <w:szCs w:val="24"/>
        </w:rPr>
        <w:t>, more than 70% coverage and less than 3% code duplication</w:t>
      </w:r>
    </w:p>
    <w:p w:rsidRPr="00C3251D" w:rsidR="004A20AC" w:rsidP="00514B49" w:rsidRDefault="002A64A1" w14:paraId="185E2AD9" w14:textId="70A0657C">
      <w:pPr>
        <w:pStyle w:val="Bodytext0"/>
        <w:numPr>
          <w:ilvl w:val="1"/>
          <w:numId w:val="37"/>
        </w:numPr>
        <w:spacing w:before="100" w:beforeAutospacing="1" w:after="0" w:afterAutospacing="1"/>
        <w:jc w:val="both"/>
        <w:rPr>
          <w:rFonts w:cs="Arial" w:eastAsiaTheme="majorEastAsia"/>
          <w:b/>
          <w:sz w:val="22"/>
        </w:rPr>
      </w:pPr>
      <w:r w:rsidRPr="002A64A1">
        <w:rPr>
          <w:rFonts w:cs="Arial"/>
          <w:sz w:val="22"/>
          <w:szCs w:val="24"/>
        </w:rPr>
        <w:t>Architecture</w:t>
      </w:r>
      <w:r w:rsidR="00C23E31">
        <w:rPr>
          <w:rFonts w:cs="Arial"/>
          <w:sz w:val="22"/>
          <w:szCs w:val="24"/>
        </w:rPr>
        <w:t>/design</w:t>
      </w:r>
      <w:r w:rsidRPr="002A64A1">
        <w:rPr>
          <w:rFonts w:cs="Arial"/>
          <w:sz w:val="22"/>
          <w:szCs w:val="24"/>
        </w:rPr>
        <w:t xml:space="preserve"> diagram</w:t>
      </w:r>
    </w:p>
    <w:p w:rsidRPr="00350F2E" w:rsidR="00C3251D" w:rsidP="00514B49" w:rsidRDefault="00C3251D" w14:paraId="54622940" w14:textId="7F4DA0FD">
      <w:pPr>
        <w:pStyle w:val="Bodytext0"/>
        <w:numPr>
          <w:ilvl w:val="1"/>
          <w:numId w:val="37"/>
        </w:numPr>
        <w:spacing w:before="100" w:beforeAutospacing="1" w:after="0" w:afterAutospacing="1"/>
        <w:jc w:val="both"/>
        <w:rPr>
          <w:rFonts w:cs="Arial" w:eastAsiaTheme="majorEastAsia"/>
          <w:b/>
          <w:sz w:val="22"/>
        </w:rPr>
      </w:pPr>
      <w:r>
        <w:rPr>
          <w:rFonts w:cs="Arial"/>
          <w:sz w:val="22"/>
          <w:szCs w:val="24"/>
        </w:rPr>
        <w:t>Swagger API documentation (screenshot of Swagger page should be fine)</w:t>
      </w:r>
    </w:p>
    <w:p w:rsidRPr="002A64A1" w:rsidR="00350F2E" w:rsidP="00350F2E" w:rsidRDefault="00350F2E" w14:paraId="6025F522" w14:textId="77777777">
      <w:pPr>
        <w:pStyle w:val="Bodytext0"/>
        <w:spacing w:before="100" w:beforeAutospacing="1" w:after="0" w:afterAutospacing="1"/>
        <w:jc w:val="both"/>
        <w:rPr>
          <w:rFonts w:cs="Arial" w:eastAsiaTheme="majorEastAsia"/>
          <w:b/>
          <w:sz w:val="22"/>
        </w:rPr>
      </w:pPr>
    </w:p>
    <w:p w:rsidRPr="00A9727E" w:rsidR="001368EA" w:rsidP="00BD33F7" w:rsidRDefault="001368EA" w14:paraId="469EC51A" w14:textId="50A2FC84">
      <w:pPr>
        <w:pStyle w:val="Heading1"/>
        <w:rPr>
          <w:rFonts w:cs="Arial" w:eastAsiaTheme="majorEastAsia"/>
        </w:rPr>
      </w:pPr>
      <w:bookmarkStart w:name="_Toc113530334" w:id="47"/>
      <w:r w:rsidRPr="00A9727E">
        <w:rPr>
          <w:rFonts w:cs="Arial" w:eastAsiaTheme="majorEastAsia"/>
        </w:rPr>
        <w:lastRenderedPageBreak/>
        <w:t>Mi</w:t>
      </w:r>
      <w:r w:rsidRPr="00A9727E" w:rsidR="00D65885">
        <w:rPr>
          <w:rFonts w:cs="Arial" w:eastAsiaTheme="majorEastAsia"/>
        </w:rPr>
        <w:t>lestone</w:t>
      </w:r>
      <w:bookmarkEnd w:id="47"/>
    </w:p>
    <w:p w:rsidR="001368EA" w:rsidP="00514B49" w:rsidRDefault="00B31F6E" w14:paraId="53FC53A8" w14:textId="3C8ED8CB">
      <w:pPr>
        <w:jc w:val="both"/>
        <w:rPr>
          <w:rFonts w:cs="Arial" w:eastAsiaTheme="majorEastAsia"/>
          <w:sz w:val="22"/>
        </w:rPr>
      </w:pPr>
      <w:r>
        <w:rPr>
          <w:rFonts w:cs="Arial" w:eastAsiaTheme="majorEastAsia"/>
          <w:sz w:val="22"/>
        </w:rPr>
        <w:t>The milestone for the project use is given below</w:t>
      </w:r>
    </w:p>
    <w:tbl>
      <w:tblPr>
        <w:tblStyle w:val="TableGrid"/>
        <w:tblW w:w="5181" w:type="pct"/>
        <w:tblLayout w:type="fixed"/>
        <w:tblLook w:val="0420" w:firstRow="1" w:lastRow="0" w:firstColumn="0" w:lastColumn="0" w:noHBand="0" w:noVBand="1"/>
      </w:tblPr>
      <w:tblGrid>
        <w:gridCol w:w="1696"/>
        <w:gridCol w:w="1275"/>
        <w:gridCol w:w="7374"/>
      </w:tblGrid>
      <w:tr w:rsidRPr="000563C8" w:rsidR="00001614" w:rsidTr="000563C8" w14:paraId="7F75E10F" w14:textId="71083316">
        <w:trPr>
          <w:trHeight w:val="531"/>
        </w:trPr>
        <w:tc>
          <w:tcPr>
            <w:tcW w:w="820" w:type="pct"/>
            <w:shd w:val="clear" w:color="auto" w:fill="8DB3E2" w:themeFill="text2" w:themeFillTint="66"/>
            <w:hideMark/>
          </w:tcPr>
          <w:p w:rsidRPr="000563C8" w:rsidR="00001614" w:rsidP="000563C8" w:rsidRDefault="00001614" w14:paraId="36CB8BD0" w14:textId="42668679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>Milestone</w:t>
            </w:r>
          </w:p>
        </w:tc>
        <w:tc>
          <w:tcPr>
            <w:tcW w:w="616" w:type="pct"/>
            <w:shd w:val="clear" w:color="auto" w:fill="8DB3E2" w:themeFill="text2" w:themeFillTint="66"/>
          </w:tcPr>
          <w:p w:rsidRPr="000563C8" w:rsidR="00001614" w:rsidP="000563C8" w:rsidRDefault="00001614" w14:paraId="7138C8D2" w14:textId="0874BDFE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 xml:space="preserve">Duration </w:t>
            </w:r>
            <w:r w:rsidRPr="000563C8">
              <w:rPr>
                <w:rFonts w:cs="Arial"/>
                <w:b/>
                <w:bCs/>
                <w:color w:val="000000" w:themeColor="text1"/>
              </w:rPr>
              <w:t>(</w:t>
            </w:r>
            <w:r w:rsidRPr="000563C8">
              <w:rPr>
                <w:rFonts w:cs="Arial"/>
                <w:b/>
                <w:bCs/>
                <w:color w:val="000000" w:themeColor="text1"/>
                <w:sz w:val="18"/>
              </w:rPr>
              <w:t>in weeks)</w:t>
            </w:r>
          </w:p>
        </w:tc>
        <w:tc>
          <w:tcPr>
            <w:tcW w:w="3564" w:type="pct"/>
            <w:shd w:val="clear" w:color="auto" w:fill="8DB3E2" w:themeFill="text2" w:themeFillTint="66"/>
            <w:hideMark/>
          </w:tcPr>
          <w:p w:rsidRPr="000563C8" w:rsidR="00001614" w:rsidP="000563C8" w:rsidRDefault="00001614" w14:paraId="39BF6AED" w14:textId="3A15CBD0">
            <w:pPr>
              <w:jc w:val="center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0563C8">
              <w:rPr>
                <w:rFonts w:cs="Arial"/>
                <w:b/>
                <w:bCs/>
                <w:color w:val="000000" w:themeColor="text1"/>
                <w:sz w:val="22"/>
              </w:rPr>
              <w:t>Topic</w:t>
            </w:r>
          </w:p>
        </w:tc>
      </w:tr>
      <w:tr w:rsidRPr="00A9727E" w:rsidR="00001614" w:rsidTr="000563C8" w14:paraId="6660675A" w14:textId="77777777">
        <w:trPr>
          <w:trHeight w:val="384"/>
        </w:trPr>
        <w:tc>
          <w:tcPr>
            <w:tcW w:w="820" w:type="pct"/>
          </w:tcPr>
          <w:p w:rsidRPr="00514B49" w:rsidR="00001614" w:rsidP="00514B49" w:rsidRDefault="00001614" w14:paraId="609EBEE9" w14:textId="0208E06E">
            <w:pPr>
              <w:spacing w:line="259" w:lineRule="auto"/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Milestone -</w:t>
            </w:r>
            <w:r w:rsidRPr="00514B49" w:rsidR="004D6D5B"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616" w:type="pct"/>
          </w:tcPr>
          <w:p w:rsidRPr="00514B49" w:rsidR="00001614" w:rsidP="00514B49" w:rsidRDefault="005F0C1A" w14:paraId="446A2473" w14:textId="2DD92260">
            <w:pPr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1.5</w:t>
            </w:r>
          </w:p>
        </w:tc>
        <w:tc>
          <w:tcPr>
            <w:tcW w:w="3564" w:type="pct"/>
          </w:tcPr>
          <w:p w:rsidRPr="00514B49" w:rsidR="00CA39A3" w:rsidP="00514B49" w:rsidRDefault="00001614" w14:paraId="450EDDD1" w14:textId="669F17E1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Develop the APIs for the application</w:t>
            </w:r>
            <w:r w:rsidRPr="00514B49" w:rsidR="001213FE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514B49" w:rsidR="00CA39A3">
              <w:rPr>
                <w:rFonts w:ascii="Arial" w:hAnsi="Arial" w:cs="Arial"/>
                <w:color w:val="000000" w:themeColor="text1"/>
              </w:rPr>
              <w:t xml:space="preserve">with </w:t>
            </w:r>
            <w:r w:rsidRPr="00514B49" w:rsidR="005F0C1A">
              <w:rPr>
                <w:rFonts w:ascii="Arial" w:hAnsi="Arial" w:cs="Arial"/>
                <w:color w:val="000000" w:themeColor="text1"/>
              </w:rPr>
              <w:t>Java, Spring boot along with Database design, set-up, table creation with test data.</w:t>
            </w:r>
          </w:p>
        </w:tc>
      </w:tr>
      <w:tr w:rsidRPr="00A9727E" w:rsidR="004D6D5B" w:rsidTr="000563C8" w14:paraId="79B594EE" w14:textId="77777777">
        <w:tblPrEx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820" w:type="pct"/>
          </w:tcPr>
          <w:p w:rsidRPr="00514B49" w:rsidR="004D6D5B" w:rsidP="00514B49" w:rsidRDefault="004D6D5B" w14:paraId="4DC83483" w14:textId="127287B4">
            <w:pPr>
              <w:spacing w:line="259" w:lineRule="auto"/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 xml:space="preserve">Milestone </w:t>
            </w:r>
            <w:r w:rsidRPr="00514B49" w:rsidR="005F0C1A">
              <w:rPr>
                <w:rFonts w:cs="Arial"/>
                <w:color w:val="000000" w:themeColor="text1"/>
                <w:sz w:val="22"/>
              </w:rPr>
              <w:t>–</w:t>
            </w:r>
            <w:r w:rsidRPr="00514B49">
              <w:rPr>
                <w:rFonts w:cs="Arial"/>
                <w:color w:val="000000" w:themeColor="text1"/>
                <w:sz w:val="22"/>
              </w:rPr>
              <w:t xml:space="preserve"> 2</w:t>
            </w:r>
          </w:p>
        </w:tc>
        <w:tc>
          <w:tcPr>
            <w:tcW w:w="616" w:type="pct"/>
          </w:tcPr>
          <w:p w:rsidRPr="00514B49" w:rsidR="004D6D5B" w:rsidP="00514B49" w:rsidRDefault="005F0C1A" w14:paraId="149369D9" w14:textId="4E656559">
            <w:pPr>
              <w:tabs>
                <w:tab w:val="left" w:pos="2038"/>
              </w:tabs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3564" w:type="pct"/>
          </w:tcPr>
          <w:p w:rsidRPr="00514B49" w:rsidR="004D6D5B" w:rsidP="00514B49" w:rsidRDefault="004D6D5B" w14:paraId="044C2F0C" w14:textId="27E42AF6">
            <w:pPr>
              <w:pStyle w:val="ListParagraph"/>
              <w:numPr>
                <w:ilvl w:val="0"/>
                <w:numId w:val="39"/>
              </w:numPr>
              <w:tabs>
                <w:tab w:val="left" w:pos="2038"/>
              </w:tabs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Design and develop the UI for the application</w:t>
            </w:r>
          </w:p>
        </w:tc>
      </w:tr>
      <w:tr w:rsidR="004D6D5B" w:rsidTr="000563C8" w14:paraId="2F499926" w14:textId="77777777">
        <w:tblPrEx>
          <w:tblLook w:val="04A0" w:firstRow="1" w:lastRow="0" w:firstColumn="1" w:lastColumn="0" w:noHBand="0" w:noVBand="1"/>
        </w:tblPrEx>
        <w:trPr>
          <w:trHeight w:val="384"/>
        </w:trPr>
        <w:tc>
          <w:tcPr>
            <w:tcW w:w="820" w:type="pct"/>
          </w:tcPr>
          <w:p w:rsidRPr="00514B49" w:rsidR="004D6D5B" w:rsidP="00514B49" w:rsidRDefault="004D6D5B" w14:paraId="183898DC" w14:textId="77777777">
            <w:pPr>
              <w:spacing w:line="259" w:lineRule="auto"/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Milestone -3</w:t>
            </w:r>
          </w:p>
        </w:tc>
        <w:tc>
          <w:tcPr>
            <w:tcW w:w="616" w:type="pct"/>
          </w:tcPr>
          <w:p w:rsidRPr="00514B49" w:rsidR="004D6D5B" w:rsidP="00514B49" w:rsidRDefault="005F0C1A" w14:paraId="4E4CE6B2" w14:textId="22EDE3F2">
            <w:pPr>
              <w:jc w:val="both"/>
              <w:rPr>
                <w:rFonts w:cs="Arial"/>
                <w:color w:val="000000" w:themeColor="text1"/>
                <w:sz w:val="22"/>
              </w:rPr>
            </w:pPr>
            <w:r w:rsidRPr="00514B49">
              <w:rPr>
                <w:rFonts w:cs="Arial"/>
                <w:color w:val="000000" w:themeColor="text1"/>
                <w:sz w:val="22"/>
              </w:rPr>
              <w:t>1</w:t>
            </w:r>
          </w:p>
        </w:tc>
        <w:tc>
          <w:tcPr>
            <w:tcW w:w="3564" w:type="pct"/>
          </w:tcPr>
          <w:p w:rsidRPr="00514B49" w:rsidR="004D6D5B" w:rsidP="00514B49" w:rsidRDefault="004D6D5B" w14:paraId="773B0C08" w14:textId="5E9C278D">
            <w:pPr>
              <w:pStyle w:val="ListParagraph"/>
              <w:numPr>
                <w:ilvl w:val="0"/>
                <w:numId w:val="38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 xml:space="preserve">Integrate service layer with UI component, </w:t>
            </w:r>
            <w:r w:rsidRPr="00514B49" w:rsidR="00E947E1">
              <w:rPr>
                <w:rFonts w:ascii="Arial" w:hAnsi="Arial" w:cs="Arial"/>
                <w:color w:val="000000" w:themeColor="text1"/>
              </w:rPr>
              <w:t>Containerize</w:t>
            </w:r>
            <w:r w:rsidRPr="00514B49">
              <w:rPr>
                <w:rFonts w:ascii="Arial" w:hAnsi="Arial" w:cs="Arial"/>
                <w:color w:val="000000" w:themeColor="text1"/>
              </w:rPr>
              <w:t xml:space="preserve"> the application</w:t>
            </w:r>
            <w:r w:rsidRPr="00514B49" w:rsidR="00B03752">
              <w:rPr>
                <w:rFonts w:ascii="Arial" w:hAnsi="Arial" w:cs="Arial"/>
                <w:color w:val="000000" w:themeColor="text1"/>
              </w:rPr>
              <w:t xml:space="preserve"> and deploy in any cloud</w:t>
            </w:r>
          </w:p>
        </w:tc>
      </w:tr>
    </w:tbl>
    <w:p w:rsidR="00C9091A" w:rsidRDefault="00C9091A" w14:paraId="7E639218" w14:textId="0A7226F4">
      <w:pPr>
        <w:widowControl/>
        <w:spacing w:before="0" w:after="0" w:line="240" w:lineRule="auto"/>
        <w:ind w:right="0"/>
        <w:rPr>
          <w:rFonts w:eastAsia="Calibri" w:cs="Arial"/>
          <w:sz w:val="22"/>
          <w:szCs w:val="22"/>
        </w:rPr>
      </w:pPr>
    </w:p>
    <w:p w:rsidR="001368EA" w:rsidP="001368EA" w:rsidRDefault="001368EA" w14:paraId="6FB4701D" w14:textId="77777777">
      <w:pPr>
        <w:pStyle w:val="ListParagraph"/>
        <w:rPr>
          <w:rFonts w:ascii="Arial" w:hAnsi="Arial" w:cs="Arial"/>
        </w:rPr>
      </w:pPr>
    </w:p>
    <w:p w:rsidRPr="00A9727E" w:rsidR="0035754F" w:rsidP="0035754F" w:rsidRDefault="0035754F" w14:paraId="28EFF606" w14:textId="77777777">
      <w:pPr>
        <w:pStyle w:val="Heading1"/>
        <w:rPr>
          <w:rFonts w:cs="Arial" w:eastAsiaTheme="majorEastAsia"/>
        </w:rPr>
      </w:pPr>
      <w:bookmarkStart w:name="_Toc113530335" w:id="48"/>
      <w:r>
        <w:rPr>
          <w:rFonts w:cs="Arial" w:eastAsiaTheme="majorEastAsia"/>
        </w:rPr>
        <w:t>Skills</w:t>
      </w:r>
      <w:r w:rsidRPr="00A9727E">
        <w:rPr>
          <w:rFonts w:cs="Arial" w:eastAsiaTheme="majorEastAsia"/>
        </w:rPr>
        <w:t xml:space="preserve"> </w:t>
      </w:r>
      <w:r>
        <w:rPr>
          <w:rFonts w:cs="Arial" w:eastAsiaTheme="majorEastAsia"/>
        </w:rPr>
        <w:t xml:space="preserve">to </w:t>
      </w:r>
      <w:r w:rsidRPr="00A9727E">
        <w:rPr>
          <w:rFonts w:cs="Arial" w:eastAsiaTheme="majorEastAsia"/>
        </w:rPr>
        <w:t>develop the project</w:t>
      </w:r>
      <w:bookmarkEnd w:id="48"/>
    </w:p>
    <w:p w:rsidRPr="00D67BBC" w:rsidR="003C404B" w:rsidP="00514B49" w:rsidRDefault="003C404B" w14:paraId="33C55F48" w14:textId="77777777">
      <w:pPr>
        <w:pStyle w:val="ListParagraph"/>
        <w:ind w:left="0"/>
        <w:jc w:val="both"/>
        <w:rPr>
          <w:rFonts w:ascii="Arial" w:hAnsi="Arial" w:cs="Arial"/>
        </w:rPr>
      </w:pPr>
      <w:r w:rsidRPr="00D67BBC">
        <w:rPr>
          <w:rFonts w:ascii="Arial" w:hAnsi="Arial" w:cs="Arial"/>
        </w:rPr>
        <w:t xml:space="preserve">List the Technology based on your respective technology stack, that will be used to development the project. </w:t>
      </w:r>
    </w:p>
    <w:p w:rsidRPr="00D67BBC" w:rsidR="003C404B" w:rsidP="003C404B" w:rsidRDefault="003C404B" w14:paraId="31864849" w14:textId="77777777">
      <w:pPr>
        <w:pStyle w:val="ListParagraph"/>
        <w:ind w:left="0"/>
        <w:rPr>
          <w:rFonts w:ascii="Arial" w:hAnsi="Arial" w:cs="Arial"/>
          <w:sz w:val="24"/>
        </w:rPr>
      </w:pPr>
    </w:p>
    <w:tbl>
      <w:tblPr>
        <w:tblStyle w:val="TableGrid"/>
        <w:tblW w:w="3603" w:type="pct"/>
        <w:tblLook w:val="0420" w:firstRow="1" w:lastRow="0" w:firstColumn="0" w:lastColumn="0" w:noHBand="0" w:noVBand="1"/>
      </w:tblPr>
      <w:tblGrid>
        <w:gridCol w:w="2695"/>
        <w:gridCol w:w="4499"/>
      </w:tblGrid>
      <w:tr w:rsidRPr="008F7F10" w:rsidR="006409D9" w:rsidTr="008F7F10" w14:paraId="78F1A0C6" w14:textId="77777777">
        <w:trPr>
          <w:trHeight w:val="305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hideMark/>
          </w:tcPr>
          <w:p w:rsidRPr="008F7F10" w:rsidR="006409D9" w:rsidP="008F7F10" w:rsidRDefault="008F7F10" w14:paraId="2162F83B" w14:textId="7437C8E7">
            <w:pPr>
              <w:spacing w:line="256" w:lineRule="auto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8F7F10">
              <w:rPr>
                <w:rFonts w:eastAsia="Calibri" w:cs="Arial"/>
                <w:b/>
                <w:bCs/>
                <w:sz w:val="22"/>
                <w:szCs w:val="22"/>
              </w:rPr>
              <w:t>Layer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DB3E2" w:themeFill="text2" w:themeFillTint="66"/>
            <w:hideMark/>
          </w:tcPr>
          <w:p w:rsidRPr="008F7F10" w:rsidR="006409D9" w:rsidP="008F7F10" w:rsidRDefault="008F7F10" w14:paraId="6CD9C1ED" w14:textId="7C53FF85">
            <w:pPr>
              <w:spacing w:line="256" w:lineRule="auto"/>
              <w:jc w:val="center"/>
              <w:rPr>
                <w:rFonts w:eastAsia="Calibri" w:cs="Arial"/>
                <w:b/>
                <w:bCs/>
                <w:sz w:val="22"/>
                <w:szCs w:val="22"/>
              </w:rPr>
            </w:pPr>
            <w:r w:rsidRPr="008F7F10">
              <w:rPr>
                <w:rFonts w:eastAsia="Calibri" w:cs="Arial"/>
                <w:b/>
                <w:bCs/>
                <w:sz w:val="22"/>
                <w:szCs w:val="22"/>
              </w:rPr>
              <w:t>Tech Stack</w:t>
            </w:r>
          </w:p>
        </w:tc>
      </w:tr>
      <w:tr w:rsidRPr="00A03831" w:rsidR="006409D9" w:rsidTr="006409D9" w14:paraId="7B481E0E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68B1B98C" w14:textId="77777777">
            <w:pPr>
              <w:spacing w:line="256" w:lineRule="auto"/>
              <w:jc w:val="both"/>
              <w:rPr>
                <w:rFonts w:cs="Arial"/>
                <w:color w:val="A6A6A6" w:themeColor="background1" w:themeShade="A6"/>
                <w:sz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Front end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0528262D" w14:textId="3EEE69E3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React </w:t>
            </w:r>
          </w:p>
          <w:p w:rsidRPr="00514B49" w:rsidR="0060357F" w:rsidP="00514B49" w:rsidRDefault="00E33528" w14:paraId="51AA7680" w14:textId="5BA3DADF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JavaScript</w:t>
            </w:r>
          </w:p>
          <w:p w:rsidRPr="00514B49" w:rsidR="006409D9" w:rsidP="00514B49" w:rsidRDefault="006409D9" w14:paraId="208DCEED" w14:textId="77777777">
            <w:pPr>
              <w:pStyle w:val="ListParagraph"/>
              <w:numPr>
                <w:ilvl w:val="0"/>
                <w:numId w:val="40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Karma/ Cypress/ Jest</w:t>
            </w:r>
          </w:p>
        </w:tc>
      </w:tr>
      <w:tr w:rsidRPr="00A03831" w:rsidR="006409D9" w:rsidTr="006409D9" w14:paraId="72F403D2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EF7C59" w14:paraId="18B5F5A0" w14:textId="7331484E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Back</w:t>
            </w:r>
            <w:r w:rsidRPr="00514B49" w:rsidR="006409D9">
              <w:rPr>
                <w:rFonts w:eastAsia="Calibri" w:cs="Arial"/>
                <w:sz w:val="22"/>
                <w:szCs w:val="22"/>
              </w:rPr>
              <w:t xml:space="preserve"> End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8F7F10" w:rsidP="00514B49" w:rsidRDefault="006409D9" w14:paraId="54088B19" w14:textId="304D949A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JDK</w:t>
            </w:r>
            <w:r w:rsidRPr="00514B49" w:rsidR="00BF2360">
              <w:rPr>
                <w:rFonts w:ascii="Arial" w:hAnsi="Arial" w:cs="Arial"/>
              </w:rPr>
              <w:t>1</w:t>
            </w:r>
            <w:r w:rsidRPr="00514B49" w:rsidR="00B03752">
              <w:rPr>
                <w:rFonts w:ascii="Arial" w:hAnsi="Arial" w:cs="Arial"/>
              </w:rPr>
              <w:t>1</w:t>
            </w:r>
          </w:p>
          <w:p w:rsidRPr="00514B49" w:rsidR="008F7F10" w:rsidP="00514B49" w:rsidRDefault="00D40374" w14:paraId="6E0400CE" w14:textId="4D7591BA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Spring Boot</w:t>
            </w:r>
            <w:r w:rsidRPr="00514B49" w:rsidR="00B03752">
              <w:rPr>
                <w:rFonts w:ascii="Arial" w:hAnsi="Arial" w:cs="Arial"/>
              </w:rPr>
              <w:t xml:space="preserve"> &gt; 2.5</w:t>
            </w:r>
          </w:p>
          <w:p w:rsidRPr="00514B49" w:rsidR="008F7F10" w:rsidP="00514B49" w:rsidRDefault="00B51AB4" w14:paraId="26E44C03" w14:textId="77777777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JPA</w:t>
            </w:r>
            <w:r w:rsidRPr="00514B49" w:rsidR="00F72AC2">
              <w:rPr>
                <w:rFonts w:ascii="Arial" w:hAnsi="Arial" w:cs="Arial"/>
              </w:rPr>
              <w:t>/Hiber</w:t>
            </w:r>
            <w:r w:rsidRPr="00514B49" w:rsidR="0044285B">
              <w:rPr>
                <w:rFonts w:ascii="Arial" w:hAnsi="Arial" w:cs="Arial"/>
              </w:rPr>
              <w:t>nate</w:t>
            </w:r>
          </w:p>
          <w:p w:rsidRPr="00514B49" w:rsidR="008F7F10" w:rsidP="00514B49" w:rsidRDefault="006409D9" w14:paraId="6FF60873" w14:textId="77777777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Maven</w:t>
            </w:r>
          </w:p>
          <w:p w:rsidRPr="00514B49" w:rsidR="008F7F10" w:rsidP="00514B49" w:rsidRDefault="00CE4DF2" w14:paraId="0E886801" w14:textId="77777777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SonarQube</w:t>
            </w:r>
          </w:p>
          <w:p w:rsidRPr="00514B49" w:rsidR="006409D9" w:rsidP="00514B49" w:rsidRDefault="006409D9" w14:paraId="179CBC64" w14:textId="326463F0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Junit</w:t>
            </w:r>
            <w:r w:rsidRPr="00514B49" w:rsidR="00721996">
              <w:rPr>
                <w:rFonts w:ascii="Arial" w:hAnsi="Arial" w:cs="Arial"/>
              </w:rPr>
              <w:t xml:space="preserve"> </w:t>
            </w:r>
            <w:r w:rsidRPr="00514B49" w:rsidR="00B03752">
              <w:rPr>
                <w:rFonts w:ascii="Arial" w:hAnsi="Arial" w:cs="Arial"/>
              </w:rPr>
              <w:t>5</w:t>
            </w:r>
          </w:p>
        </w:tc>
      </w:tr>
      <w:tr w:rsidRPr="00A03831" w:rsidR="006409D9" w:rsidTr="006409D9" w14:paraId="455C7C31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164371AC" w14:textId="77777777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Database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346C99FE" w14:textId="513153B7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MongoDB</w:t>
            </w:r>
            <w:r w:rsidRPr="00514B49" w:rsidR="00E33528">
              <w:rPr>
                <w:rFonts w:ascii="Arial" w:hAnsi="Arial" w:cs="Arial"/>
              </w:rPr>
              <w:t xml:space="preserve"> / MySQL / PostgreSQL</w:t>
            </w:r>
          </w:p>
        </w:tc>
      </w:tr>
      <w:tr w:rsidRPr="00A03831" w:rsidR="006409D9" w:rsidTr="006409D9" w14:paraId="14912743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EF7C59" w14:paraId="08153241" w14:textId="587D3D86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Deployment Infra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5D05AC26" w14:textId="3AA7B5F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AWS</w:t>
            </w:r>
            <w:r w:rsidRPr="00514B49" w:rsidR="006C5694">
              <w:rPr>
                <w:rFonts w:ascii="Arial" w:hAnsi="Arial" w:cs="Arial"/>
              </w:rPr>
              <w:t>/Azure/GCP</w:t>
            </w:r>
            <w:r w:rsidRPr="00514B49">
              <w:rPr>
                <w:rFonts w:ascii="Arial" w:hAnsi="Arial" w:cs="Arial"/>
              </w:rPr>
              <w:t xml:space="preserve"> </w:t>
            </w:r>
            <w:r w:rsidRPr="00514B49" w:rsidR="00A2652C">
              <w:rPr>
                <w:rFonts w:ascii="Arial" w:hAnsi="Arial" w:cs="Arial"/>
              </w:rPr>
              <w:t>&lt;&lt;</w:t>
            </w:r>
            <w:r w:rsidRPr="00514B49" w:rsidR="00CD7FA6">
              <w:rPr>
                <w:rFonts w:ascii="Arial" w:hAnsi="Arial" w:cs="Arial"/>
              </w:rPr>
              <w:t>TBD</w:t>
            </w:r>
            <w:r w:rsidRPr="00514B49" w:rsidR="00A2652C">
              <w:rPr>
                <w:rFonts w:ascii="Arial" w:hAnsi="Arial" w:cs="Arial"/>
              </w:rPr>
              <w:t>&gt;&gt;</w:t>
            </w:r>
          </w:p>
          <w:p w:rsidRPr="00514B49" w:rsidR="00FA2975" w:rsidP="00514B49" w:rsidRDefault="00FA2975" w14:paraId="3035A1E9" w14:textId="130F1749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Amazon ECR </w:t>
            </w:r>
            <w:r w:rsidRPr="00514B49" w:rsidR="006C5694">
              <w:rPr>
                <w:rFonts w:ascii="Arial" w:hAnsi="Arial" w:cs="Arial"/>
              </w:rPr>
              <w:t>/</w:t>
            </w:r>
            <w:proofErr w:type="spellStart"/>
            <w:r w:rsidRPr="00514B49" w:rsidR="006C5694">
              <w:rPr>
                <w:rFonts w:ascii="Arial" w:hAnsi="Arial" w:cs="Arial"/>
              </w:rPr>
              <w:t>DockerHub</w:t>
            </w:r>
            <w:proofErr w:type="spellEnd"/>
          </w:p>
        </w:tc>
      </w:tr>
      <w:tr w:rsidRPr="00A03831" w:rsidR="00940537" w:rsidTr="006409D9" w14:paraId="6AC9DE0C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940537" w:rsidP="00514B49" w:rsidRDefault="00940537" w14:paraId="4EE8E70E" w14:textId="4A9B89CC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Code repository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940537" w:rsidP="00514B49" w:rsidRDefault="00940537" w14:paraId="57F4F0E1" w14:textId="16050241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GitHub/GitLab</w:t>
            </w:r>
          </w:p>
        </w:tc>
      </w:tr>
      <w:tr w:rsidRPr="00A03831" w:rsidR="00856A6F" w:rsidTr="006409D9" w14:paraId="67393D27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856A6F" w:rsidP="00514B49" w:rsidRDefault="00856A6F" w14:paraId="206A0427" w14:textId="03AEFA39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IDE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856A6F" w:rsidP="00514B49" w:rsidRDefault="00856A6F" w14:paraId="1E2E09C3" w14:textId="4B9FBDA8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IntelliJ Community Ed/Eclipse/STS</w:t>
            </w:r>
          </w:p>
        </w:tc>
      </w:tr>
      <w:tr w:rsidRPr="00A03831" w:rsidR="00022B50" w:rsidTr="006409D9" w14:paraId="16B1532C" w14:textId="77777777">
        <w:trPr>
          <w:trHeight w:val="467"/>
        </w:trPr>
        <w:tc>
          <w:tcPr>
            <w:tcW w:w="18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022B50" w:rsidP="00514B49" w:rsidRDefault="00022B50" w14:paraId="69EF2607" w14:textId="51B0E1FF">
            <w:pPr>
              <w:spacing w:line="256" w:lineRule="auto"/>
              <w:jc w:val="both"/>
              <w:rPr>
                <w:rFonts w:eastAsia="Calibri" w:cs="Arial"/>
                <w:sz w:val="22"/>
                <w:szCs w:val="22"/>
              </w:rPr>
            </w:pPr>
            <w:r>
              <w:rPr>
                <w:rFonts w:eastAsia="Calibri" w:cs="Arial"/>
                <w:sz w:val="22"/>
                <w:szCs w:val="22"/>
              </w:rPr>
              <w:t>Container</w:t>
            </w:r>
          </w:p>
        </w:tc>
        <w:tc>
          <w:tcPr>
            <w:tcW w:w="31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022B50" w:rsidP="00514B49" w:rsidRDefault="00022B50" w14:paraId="1692BEE0" w14:textId="26942EE2">
            <w:pPr>
              <w:pStyle w:val="ListParagraph"/>
              <w:numPr>
                <w:ilvl w:val="0"/>
                <w:numId w:val="41"/>
              </w:numPr>
              <w:spacing w:line="25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Docker</w:t>
            </w:r>
          </w:p>
        </w:tc>
      </w:tr>
    </w:tbl>
    <w:p w:rsidR="006409D9" w:rsidP="006409D9" w:rsidRDefault="006409D9" w14:paraId="1F9BF0FC" w14:textId="77777777">
      <w:pPr>
        <w:pStyle w:val="ListParagraph"/>
        <w:ind w:left="0"/>
        <w:rPr>
          <w:rFonts w:ascii="Arial" w:hAnsi="Arial" w:cs="Arial"/>
        </w:rPr>
      </w:pPr>
    </w:p>
    <w:p w:rsidR="0035754F" w:rsidP="0035754F" w:rsidRDefault="0035754F" w14:paraId="72DAA1A4" w14:textId="7494B1AD">
      <w:pPr>
        <w:pStyle w:val="ListParagraph"/>
        <w:ind w:left="0"/>
        <w:rPr>
          <w:rFonts w:ascii="Arial" w:hAnsi="Arial" w:cs="Arial"/>
        </w:rPr>
      </w:pPr>
    </w:p>
    <w:p w:rsidR="001B5E98" w:rsidP="0035754F" w:rsidRDefault="001B5E98" w14:paraId="077134CF" w14:textId="1D039F86">
      <w:pPr>
        <w:pStyle w:val="ListParagraph"/>
        <w:ind w:left="0"/>
        <w:rPr>
          <w:rFonts w:ascii="Arial" w:hAnsi="Arial" w:cs="Arial"/>
        </w:rPr>
      </w:pPr>
    </w:p>
    <w:p w:rsidRPr="006409D9" w:rsidR="006409D9" w:rsidP="006409D9" w:rsidRDefault="00F51969" w14:paraId="704A893B" w14:textId="1E983F3A">
      <w:pPr>
        <w:pStyle w:val="Heading1"/>
        <w:rPr>
          <w:rFonts w:eastAsiaTheme="majorEastAsia"/>
        </w:rPr>
      </w:pPr>
      <w:bookmarkStart w:name="_Toc113530336" w:id="49"/>
      <w:r w:rsidRPr="00BE0F19">
        <w:rPr>
          <w:rFonts w:cs="Arial" w:eastAsiaTheme="majorEastAsia"/>
        </w:rPr>
        <w:lastRenderedPageBreak/>
        <w:t>I</w:t>
      </w:r>
      <w:r w:rsidRPr="00BE0F19" w:rsidR="00904148">
        <w:rPr>
          <w:rFonts w:cs="Arial" w:eastAsiaTheme="majorEastAsia"/>
        </w:rPr>
        <w:t>mplementation Notes</w:t>
      </w:r>
      <w:bookmarkEnd w:id="49"/>
    </w:p>
    <w:p w:rsidRPr="00514B49" w:rsidR="006409D9" w:rsidP="00514B49" w:rsidRDefault="006409D9" w14:paraId="767F930B" w14:textId="77777777">
      <w:pPr>
        <w:jc w:val="both"/>
        <w:rPr>
          <w:rFonts w:cs="Arial" w:eastAsiaTheme="majorEastAsia"/>
          <w:sz w:val="22"/>
          <w:szCs w:val="22"/>
        </w:rPr>
      </w:pPr>
      <w:r w:rsidRPr="00514B49">
        <w:rPr>
          <w:rFonts w:cs="Arial" w:eastAsiaTheme="majorEastAsia"/>
          <w:sz w:val="22"/>
          <w:szCs w:val="22"/>
        </w:rPr>
        <w:t>As per the project requirement modification can be done in the below table.</w:t>
      </w:r>
    </w:p>
    <w:tbl>
      <w:tblPr>
        <w:tblStyle w:val="TableGrid"/>
        <w:tblW w:w="4775" w:type="pct"/>
        <w:tblLook w:val="0420" w:firstRow="1" w:lastRow="0" w:firstColumn="0" w:lastColumn="0" w:noHBand="0" w:noVBand="1"/>
      </w:tblPr>
      <w:tblGrid>
        <w:gridCol w:w="2876"/>
        <w:gridCol w:w="6659"/>
      </w:tblGrid>
      <w:tr w:rsidRPr="00514B49" w:rsidR="00F4671B" w:rsidTr="00F4671B" w14:paraId="78EEF321" w14:textId="77777777">
        <w:trPr>
          <w:trHeight w:val="683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F4671B" w:rsidP="00514B49" w:rsidRDefault="00F4671B" w14:paraId="1738FB85" w14:textId="20131CA5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14B49">
              <w:rPr>
                <w:rFonts w:cs="Arial"/>
                <w:color w:val="000000" w:themeColor="text1"/>
                <w:sz w:val="22"/>
                <w:szCs w:val="22"/>
              </w:rPr>
              <w:t>Milestone -1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F4671B" w:rsidP="00514B49" w:rsidRDefault="008626AF" w14:paraId="6CEF50CA" w14:textId="6D171C7E">
            <w:pPr>
              <w:spacing w:line="256" w:lineRule="auto"/>
              <w:jc w:val="both"/>
              <w:rPr>
                <w:rFonts w:cs="Arial"/>
                <w:b/>
                <w:bCs/>
                <w:color w:val="000000" w:themeColor="text1"/>
                <w:sz w:val="22"/>
                <w:szCs w:val="22"/>
                <w:u w:val="single"/>
              </w:rPr>
            </w:pPr>
            <w:r w:rsidRPr="00514B49">
              <w:rPr>
                <w:rFonts w:cs="Arial"/>
                <w:b/>
                <w:bCs/>
                <w:color w:val="000000" w:themeColor="text1"/>
                <w:sz w:val="22"/>
                <w:szCs w:val="22"/>
                <w:u w:val="single"/>
              </w:rPr>
              <w:t>Spring Boot</w:t>
            </w:r>
          </w:p>
          <w:p w:rsidRPr="00514B49" w:rsidR="00F4671B" w:rsidP="00514B49" w:rsidRDefault="00F4671B" w14:paraId="33FB3BE3" w14:textId="77777777">
            <w:pPr>
              <w:spacing w:line="256" w:lineRule="auto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14B49">
              <w:rPr>
                <w:rFonts w:cs="Arial"/>
                <w:color w:val="000000" w:themeColor="text1"/>
                <w:sz w:val="22"/>
                <w:szCs w:val="22"/>
              </w:rPr>
              <w:t>Create Spring Boot REST Microservices to perform SAVE Operation using POST method.</w:t>
            </w:r>
          </w:p>
          <w:p w:rsidRPr="00514B49" w:rsidR="00F4671B" w:rsidP="00514B49" w:rsidRDefault="00F4671B" w14:paraId="48353986" w14:textId="77777777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Use Microservices Architecture</w:t>
            </w:r>
          </w:p>
          <w:p w:rsidRPr="00514B49" w:rsidR="00F4671B" w:rsidP="00514B49" w:rsidRDefault="00F4671B" w14:paraId="3CEC9D26" w14:textId="777777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Follow coding standards</w:t>
            </w:r>
          </w:p>
          <w:p w:rsidRPr="00514B49" w:rsidR="00F4671B" w:rsidP="00514B49" w:rsidRDefault="00F4671B" w14:paraId="5C55A1FB" w14:textId="777777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Follow Standard project structure</w:t>
            </w:r>
          </w:p>
          <w:p w:rsidRPr="00514B49" w:rsidR="00F4671B" w:rsidP="00514B49" w:rsidRDefault="00F4671B" w14:paraId="5C33F898" w14:textId="77777777">
            <w:pPr>
              <w:pStyle w:val="ListParagraph"/>
              <w:numPr>
                <w:ilvl w:val="0"/>
                <w:numId w:val="42"/>
              </w:numPr>
              <w:spacing w:after="160" w:line="252" w:lineRule="auto"/>
              <w:contextualSpacing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</w:rPr>
              <w:t>Message input/output format should be in JSON (Read the values from the property/input files, wherever applicable). Input/output format can be designed as per the discretion of the participant</w:t>
            </w:r>
          </w:p>
          <w:p w:rsidRPr="00514B49" w:rsidR="00F4671B" w:rsidP="00514B49" w:rsidRDefault="00F4671B" w14:paraId="50D4B3F6" w14:textId="77777777">
            <w:pPr>
              <w:widowControl/>
              <w:numPr>
                <w:ilvl w:val="0"/>
                <w:numId w:val="42"/>
              </w:numPr>
              <w:spacing w:before="0" w:after="0" w:line="360" w:lineRule="auto"/>
              <w:ind w:right="0"/>
              <w:jc w:val="both"/>
              <w:rPr>
                <w:rFonts w:cs="Arial"/>
                <w:sz w:val="22"/>
                <w:szCs w:val="22"/>
              </w:rPr>
            </w:pPr>
            <w:r w:rsidRPr="00514B49">
              <w:rPr>
                <w:rFonts w:cs="Arial"/>
                <w:sz w:val="22"/>
                <w:szCs w:val="22"/>
              </w:rPr>
              <w:t xml:space="preserve">Database connections and web service URLs should be configurable. </w:t>
            </w:r>
          </w:p>
          <w:p w:rsidRPr="00514B49" w:rsidR="00F4671B" w:rsidP="00514B49" w:rsidRDefault="00F4671B" w14:paraId="0B08CEEB" w14:textId="77777777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Use browser / POST Man to invoke APIs</w:t>
            </w:r>
          </w:p>
          <w:p w:rsidRPr="00514B49" w:rsidR="00B0702B" w:rsidP="00514B49" w:rsidRDefault="00B0702B" w14:paraId="15262542" w14:textId="7C2DBB0A">
            <w:pPr>
              <w:pStyle w:val="ListParagraph"/>
              <w:numPr>
                <w:ilvl w:val="0"/>
                <w:numId w:val="42"/>
              </w:numPr>
              <w:spacing w:after="160" w:line="254" w:lineRule="auto"/>
              <w:contextualSpacing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Swagger implementation.</w:t>
            </w:r>
          </w:p>
          <w:p w:rsidRPr="00514B49" w:rsidR="00F4671B" w:rsidP="00514B49" w:rsidRDefault="00F4671B" w14:paraId="6BF6CC15" w14:textId="777777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Run SonarQube for code quality.</w:t>
            </w:r>
          </w:p>
          <w:p w:rsidRPr="00514B49" w:rsidR="00F4671B" w:rsidP="00514B49" w:rsidRDefault="00F4671B" w14:paraId="791D6D17" w14:textId="395D6103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Implement Junit for unit testing.</w:t>
            </w:r>
          </w:p>
        </w:tc>
      </w:tr>
      <w:tr w:rsidRPr="00514B49" w:rsidR="00F4671B" w:rsidTr="00F4671B" w14:paraId="730882DE" w14:textId="77777777">
        <w:trPr>
          <w:trHeight w:val="683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F4671B" w:rsidP="00514B49" w:rsidRDefault="00F4671B" w14:paraId="3E58E098" w14:textId="38E5FDA0">
            <w:pPr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14B49">
              <w:rPr>
                <w:rFonts w:cs="Arial"/>
                <w:color w:val="000000" w:themeColor="text1"/>
                <w:sz w:val="22"/>
                <w:szCs w:val="22"/>
              </w:rPr>
              <w:t>Milestone -2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F4671B" w:rsidP="00514B49" w:rsidRDefault="00F4671B" w14:paraId="654FC338" w14:textId="3CDEEC91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Implement user-stories using any one of the UI frameworks [React]</w:t>
            </w:r>
          </w:p>
          <w:p w:rsidRPr="00514B49" w:rsidR="00F4671B" w:rsidP="00514B49" w:rsidRDefault="00F4671B" w14:paraId="08F4AB71" w14:textId="77777777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Implement Forms, databinding, validations</w:t>
            </w:r>
          </w:p>
          <w:p w:rsidRPr="00514B49" w:rsidR="00F4671B" w:rsidP="00514B49" w:rsidRDefault="00F4671B" w14:paraId="72AD0793" w14:textId="2D61C93F">
            <w:pPr>
              <w:pStyle w:val="ListParagraph"/>
              <w:numPr>
                <w:ilvl w:val="0"/>
                <w:numId w:val="42"/>
              </w:numPr>
              <w:spacing w:line="256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Use appropriate unit test framework.</w:t>
            </w:r>
          </w:p>
        </w:tc>
      </w:tr>
      <w:tr w:rsidRPr="00514B49" w:rsidR="00F4671B" w:rsidTr="006409D9" w14:paraId="77A3B563" w14:textId="77777777">
        <w:trPr>
          <w:trHeight w:val="467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F4671B" w:rsidP="00514B49" w:rsidRDefault="00F4671B" w14:paraId="38C8AF94" w14:textId="77777777">
            <w:pPr>
              <w:spacing w:line="256" w:lineRule="auto"/>
              <w:jc w:val="both"/>
              <w:rPr>
                <w:rFonts w:cs="Arial"/>
                <w:color w:val="000000" w:themeColor="text1"/>
                <w:sz w:val="22"/>
                <w:szCs w:val="22"/>
              </w:rPr>
            </w:pPr>
            <w:r w:rsidRPr="00514B49">
              <w:rPr>
                <w:rFonts w:cs="Arial"/>
                <w:color w:val="000000" w:themeColor="text1"/>
                <w:sz w:val="22"/>
                <w:szCs w:val="22"/>
              </w:rPr>
              <w:t>Milestone -3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F4671B" w:rsidP="00514B49" w:rsidRDefault="00F4671B" w14:paraId="199D81EB" w14:textId="45852C35">
            <w:pPr>
              <w:pStyle w:val="ListParagraph"/>
              <w:numPr>
                <w:ilvl w:val="0"/>
                <w:numId w:val="44"/>
              </w:numPr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514B49">
              <w:rPr>
                <w:rFonts w:ascii="Arial" w:hAnsi="Arial" w:cs="Arial"/>
                <w:color w:val="000000" w:themeColor="text1"/>
              </w:rPr>
              <w:t>Integrate service layer with UI component.</w:t>
            </w:r>
          </w:p>
          <w:p w:rsidRPr="00514B49" w:rsidR="00F4671B" w:rsidP="00514B49" w:rsidRDefault="00731B17" w14:paraId="0ACBB7FE" w14:textId="7C20941E">
            <w:pPr>
              <w:pStyle w:val="ListParagraph"/>
              <w:numPr>
                <w:ilvl w:val="0"/>
                <w:numId w:val="44"/>
              </w:numPr>
              <w:spacing w:line="254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Containerize</w:t>
            </w:r>
            <w:r w:rsidRPr="00514B49" w:rsidR="00F4671B">
              <w:rPr>
                <w:rFonts w:ascii="Arial" w:hAnsi="Arial" w:cs="Arial"/>
              </w:rPr>
              <w:t xml:space="preserve"> the application</w:t>
            </w:r>
          </w:p>
          <w:p w:rsidRPr="00514B49" w:rsidR="00F4671B" w:rsidP="00514B49" w:rsidRDefault="00F4671B" w14:paraId="445E5048" w14:textId="77777777">
            <w:pPr>
              <w:pStyle w:val="ListParagraph"/>
              <w:numPr>
                <w:ilvl w:val="0"/>
                <w:numId w:val="44"/>
              </w:numPr>
              <w:spacing w:line="254" w:lineRule="auto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Push your Docker images to an Amazon ECR repository</w:t>
            </w:r>
          </w:p>
          <w:p w:rsidRPr="00514B49" w:rsidR="00F4671B" w:rsidP="00514B49" w:rsidRDefault="00F4671B" w14:paraId="06048D0C" w14:textId="6609388F">
            <w:pPr>
              <w:pStyle w:val="ListParagraph"/>
              <w:spacing w:line="256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Pr="00514B49" w:rsidR="006409D9" w:rsidP="006409D9" w:rsidRDefault="006409D9" w14:paraId="5E72815D" w14:textId="77777777">
      <w:pPr>
        <w:rPr>
          <w:rFonts w:cs="Arial" w:eastAsiaTheme="majorEastAsia"/>
          <w:sz w:val="22"/>
          <w:szCs w:val="22"/>
        </w:rPr>
      </w:pPr>
    </w:p>
    <w:p w:rsidRPr="00350F2E" w:rsidR="006409D9" w:rsidP="00402E9F" w:rsidRDefault="006409D9" w14:paraId="69D9A3ED" w14:textId="503886F0">
      <w:pPr>
        <w:pStyle w:val="Heading1"/>
        <w:rPr>
          <w:rFonts w:cs="Arial" w:eastAsiaTheme="majorEastAsia"/>
        </w:rPr>
      </w:pPr>
      <w:bookmarkStart w:name="_Toc42538276" w:id="50"/>
      <w:bookmarkStart w:name="_Toc113530337" w:id="51"/>
      <w:r w:rsidRPr="00350F2E">
        <w:rPr>
          <w:rFonts w:cs="Arial" w:eastAsiaTheme="majorEastAsia"/>
        </w:rPr>
        <w:t>Evaluation rubrics</w:t>
      </w:r>
      <w:bookmarkEnd w:id="50"/>
      <w:bookmarkEnd w:id="51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876"/>
        <w:gridCol w:w="6659"/>
      </w:tblGrid>
      <w:tr w:rsidRPr="00514B49" w:rsidR="006409D9" w:rsidTr="006409D9" w14:paraId="1501E74D" w14:textId="77777777">
        <w:trPr>
          <w:trHeight w:val="1700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5D729E73" w14:textId="77777777">
            <w:pPr>
              <w:widowControl/>
              <w:spacing w:before="0" w:after="0" w:line="240" w:lineRule="auto"/>
              <w:ind w:right="0"/>
              <w:jc w:val="both"/>
              <w:rPr>
                <w:rFonts w:cs="Arial"/>
                <w:color w:val="000000"/>
                <w:sz w:val="22"/>
                <w:szCs w:val="22"/>
              </w:rPr>
            </w:pPr>
            <w:r w:rsidRPr="00514B49">
              <w:rPr>
                <w:rFonts w:cs="Arial"/>
                <w:color w:val="000000"/>
                <w:sz w:val="22"/>
                <w:szCs w:val="22"/>
              </w:rPr>
              <w:t xml:space="preserve">Angular 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11359C70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Associate must have used Angular Components, Modules, Databinding, data validation, CLI commands.</w:t>
            </w:r>
          </w:p>
          <w:p w:rsidRPr="00514B49" w:rsidR="006409D9" w:rsidP="00514B49" w:rsidRDefault="006409D9" w14:paraId="50BF356D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Associate must have used Forms and Forms validation</w:t>
            </w:r>
          </w:p>
          <w:p w:rsidRPr="00514B49" w:rsidR="006409D9" w:rsidP="00514B49" w:rsidRDefault="006409D9" w14:paraId="52716E0A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Associate must have used Directives</w:t>
            </w:r>
          </w:p>
          <w:p w:rsidRPr="00514B49" w:rsidR="006409D9" w:rsidP="00514B49" w:rsidRDefault="006409D9" w14:paraId="64974E7F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Associate must have developed Reusable Components</w:t>
            </w:r>
          </w:p>
          <w:p w:rsidRPr="00514B49" w:rsidR="006409D9" w:rsidP="00514B49" w:rsidRDefault="006409D9" w14:paraId="1BAB4850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Pr="00514B49" w:rsidR="006409D9" w:rsidTr="006409D9" w14:paraId="679B2C26" w14:textId="77777777">
        <w:trPr>
          <w:trHeight w:val="1430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05133E55" w14:textId="77777777">
            <w:pPr>
              <w:widowControl/>
              <w:spacing w:before="0" w:after="0" w:line="240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lastRenderedPageBreak/>
              <w:t>REACT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4E4AEFAF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Associate must have used Component, Databinding, data validation, CLI commands.</w:t>
            </w:r>
          </w:p>
          <w:p w:rsidRPr="00514B49" w:rsidR="006409D9" w:rsidP="00514B49" w:rsidRDefault="006409D9" w14:paraId="2BD9FE3E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Associate must have used Forms and Forms validation</w:t>
            </w:r>
          </w:p>
          <w:p w:rsidRPr="00514B49" w:rsidR="006409D9" w:rsidP="00514B49" w:rsidRDefault="006409D9" w14:paraId="64FB590D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Associate must have defined React state </w:t>
            </w:r>
          </w:p>
          <w:p w:rsidRPr="00514B49" w:rsidR="006409D9" w:rsidP="00514B49" w:rsidRDefault="006409D9" w14:paraId="19944155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Associate must have followed coding standards </w:t>
            </w:r>
          </w:p>
        </w:tc>
      </w:tr>
      <w:tr w:rsidRPr="00514B49" w:rsidR="006409D9" w:rsidTr="006409D9" w14:paraId="78BE4A77" w14:textId="77777777">
        <w:trPr>
          <w:trHeight w:val="1430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FA1593" w14:paraId="46F99894" w14:textId="6D5F7FD7">
            <w:pPr>
              <w:widowControl/>
              <w:spacing w:before="0" w:after="0" w:line="240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Microservices</w:t>
            </w:r>
            <w:r w:rsidRPr="00514B49" w:rsidR="00072707">
              <w:rPr>
                <w:rFonts w:eastAsia="Calibri" w:cs="Arial"/>
                <w:sz w:val="22"/>
                <w:szCs w:val="22"/>
              </w:rPr>
              <w:t>, Java, JPA/</w:t>
            </w:r>
            <w:r w:rsidRPr="00514B49" w:rsidR="00C93250">
              <w:rPr>
                <w:rFonts w:eastAsia="Calibri" w:cs="Arial"/>
                <w:sz w:val="22"/>
                <w:szCs w:val="22"/>
              </w:rPr>
              <w:t>Hibernate, Database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705F3962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REST controller</w:t>
            </w:r>
          </w:p>
          <w:p w:rsidRPr="00514B49" w:rsidR="006409D9" w:rsidP="00514B49" w:rsidRDefault="006409D9" w14:paraId="102959B8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Follow controller -&gt;service-&gt;Dao model</w:t>
            </w:r>
          </w:p>
          <w:p w:rsidRPr="00514B49" w:rsidR="006409D9" w:rsidP="00514B49" w:rsidRDefault="006409D9" w14:paraId="1D6397BA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Entity and Model classes </w:t>
            </w:r>
          </w:p>
          <w:p w:rsidRPr="00514B49" w:rsidR="006409D9" w:rsidP="00514B49" w:rsidRDefault="006409D9" w14:paraId="10C070AC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Appropriate logging statements</w:t>
            </w:r>
          </w:p>
          <w:p w:rsidRPr="00514B49" w:rsidR="006409D9" w:rsidP="00514B49" w:rsidRDefault="006409D9" w14:paraId="447854C1" w14:textId="77777777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Exception handling </w:t>
            </w:r>
          </w:p>
          <w:p w:rsidRPr="00514B49" w:rsidR="00F65785" w:rsidP="00514B49" w:rsidRDefault="00F65785" w14:paraId="41AF2F81" w14:textId="5193E308">
            <w:pPr>
              <w:pStyle w:val="ListParagraph"/>
              <w:numPr>
                <w:ilvl w:val="0"/>
                <w:numId w:val="18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 xml:space="preserve">Usage of Java 8 features such as </w:t>
            </w:r>
            <w:r w:rsidRPr="00514B49" w:rsidR="00C93250">
              <w:rPr>
                <w:rFonts w:ascii="Arial" w:hAnsi="Arial" w:cs="Arial"/>
              </w:rPr>
              <w:t>streams,</w:t>
            </w:r>
            <w:r w:rsidRPr="00514B49">
              <w:rPr>
                <w:rFonts w:ascii="Arial" w:hAnsi="Arial" w:cs="Arial"/>
              </w:rPr>
              <w:t xml:space="preserve"> lambda, </w:t>
            </w:r>
            <w:r w:rsidRPr="00514B49" w:rsidR="00516D53">
              <w:rPr>
                <w:rFonts w:ascii="Arial" w:hAnsi="Arial" w:cs="Arial"/>
              </w:rPr>
              <w:t>Async</w:t>
            </w:r>
          </w:p>
        </w:tc>
      </w:tr>
      <w:tr w:rsidRPr="00514B49" w:rsidR="003775BE" w:rsidTr="00582FC4" w14:paraId="717C4F46" w14:textId="77777777">
        <w:trPr>
          <w:trHeight w:val="872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3775BE" w:rsidP="00514B49" w:rsidRDefault="003775BE" w14:paraId="75F81B1D" w14:textId="6EA12AD7">
            <w:pPr>
              <w:widowControl/>
              <w:spacing w:before="0" w:after="0" w:line="240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Docker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4B49" w:rsidR="002E099E" w:rsidP="00514B49" w:rsidRDefault="00C93250" w14:paraId="31434483" w14:textId="3EB69A2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Containerize</w:t>
            </w:r>
            <w:r w:rsidRPr="00514B49" w:rsidR="002E099E">
              <w:rPr>
                <w:rFonts w:ascii="Arial" w:hAnsi="Arial" w:cs="Arial"/>
              </w:rPr>
              <w:t xml:space="preserve"> the application</w:t>
            </w:r>
          </w:p>
          <w:p w:rsidRPr="00514B49" w:rsidR="002E099E" w:rsidP="00514B49" w:rsidRDefault="002E099E" w14:paraId="7CA82622" w14:textId="77777777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Build docker containers</w:t>
            </w:r>
          </w:p>
          <w:p w:rsidRPr="00514B49" w:rsidR="00187CD4" w:rsidP="00514B49" w:rsidRDefault="002E099E" w14:paraId="4A35153B" w14:textId="59CBF0AB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Arial" w:hAnsi="Arial" w:eastAsia="Times New Roman" w:cs="Arial"/>
              </w:rPr>
            </w:pPr>
            <w:r w:rsidRPr="00514B49">
              <w:rPr>
                <w:rFonts w:ascii="Arial" w:hAnsi="Arial" w:cs="Arial"/>
              </w:rPr>
              <w:t>Push your Docker images to an Amazon ECR repository with the docker push command</w:t>
            </w:r>
          </w:p>
        </w:tc>
      </w:tr>
      <w:tr w:rsidRPr="00514B49" w:rsidR="006409D9" w:rsidTr="00FA1593" w14:paraId="6E78ABB5" w14:textId="77777777">
        <w:trPr>
          <w:trHeight w:val="512"/>
        </w:trPr>
        <w:tc>
          <w:tcPr>
            <w:tcW w:w="15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6409D9" w:rsidP="00514B49" w:rsidRDefault="006409D9" w14:paraId="373BB8EF" w14:textId="77777777">
            <w:pPr>
              <w:widowControl/>
              <w:spacing w:before="0" w:after="0" w:line="240" w:lineRule="auto"/>
              <w:ind w:right="0"/>
              <w:jc w:val="both"/>
              <w:rPr>
                <w:rFonts w:eastAsia="Calibri" w:cs="Arial"/>
                <w:sz w:val="22"/>
                <w:szCs w:val="22"/>
              </w:rPr>
            </w:pPr>
            <w:r w:rsidRPr="00514B49">
              <w:rPr>
                <w:rFonts w:eastAsia="Calibri" w:cs="Arial"/>
                <w:sz w:val="22"/>
                <w:szCs w:val="22"/>
              </w:rPr>
              <w:t>AWS</w:t>
            </w:r>
          </w:p>
        </w:tc>
        <w:tc>
          <w:tcPr>
            <w:tcW w:w="34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514B49" w:rsidR="008C527D" w:rsidP="00514B49" w:rsidRDefault="008C527D" w14:paraId="4300D192" w14:textId="77777777">
            <w:pPr>
              <w:pStyle w:val="ListParagraph"/>
              <w:numPr>
                <w:ilvl w:val="0"/>
                <w:numId w:val="19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Code is committed in AWS</w:t>
            </w:r>
          </w:p>
          <w:p w:rsidRPr="00514B49" w:rsidR="00277DF4" w:rsidP="00514B49" w:rsidRDefault="009E1ADF" w14:paraId="09326C7D" w14:textId="2D6CFB1C">
            <w:pPr>
              <w:pStyle w:val="ListParagraph"/>
              <w:numPr>
                <w:ilvl w:val="0"/>
                <w:numId w:val="19"/>
              </w:numPr>
              <w:spacing w:line="240" w:lineRule="atLeast"/>
              <w:jc w:val="both"/>
              <w:rPr>
                <w:rFonts w:ascii="Arial" w:hAnsi="Arial" w:cs="Arial"/>
              </w:rPr>
            </w:pPr>
            <w:r w:rsidRPr="00514B49">
              <w:rPr>
                <w:rFonts w:ascii="Arial" w:hAnsi="Arial" w:cs="Arial"/>
              </w:rPr>
              <w:t>Push</w:t>
            </w:r>
            <w:r w:rsidRPr="00514B49" w:rsidR="00277DF4">
              <w:rPr>
                <w:rFonts w:ascii="Arial" w:hAnsi="Arial" w:cs="Arial"/>
              </w:rPr>
              <w:t xml:space="preserve"> your container images to Amazon Elastic Container Registry</w:t>
            </w:r>
          </w:p>
        </w:tc>
      </w:tr>
    </w:tbl>
    <w:p w:rsidR="006409D9" w:rsidP="006409D9" w:rsidRDefault="006409D9" w14:paraId="266036B7" w14:textId="77777777">
      <w:pPr>
        <w:rPr>
          <w:rFonts w:eastAsiaTheme="majorEastAsia"/>
        </w:rPr>
      </w:pPr>
    </w:p>
    <w:p w:rsidRPr="00BE0F19" w:rsidR="00BE0F19" w:rsidP="006409D9" w:rsidRDefault="00BE0F19" w14:paraId="29723CFA" w14:textId="77777777">
      <w:pPr>
        <w:rPr>
          <w:rFonts w:eastAsiaTheme="majorEastAsia"/>
        </w:rPr>
      </w:pPr>
    </w:p>
    <w:sectPr w:rsidRPr="00BE0F19" w:rsidR="00BE0F19" w:rsidSect="000F6B23">
      <w:headerReference w:type="default" r:id="rId17"/>
      <w:footerReference w:type="default" r:id="rId18"/>
      <w:type w:val="continuous"/>
      <w:pgSz w:w="12240" w:h="15840" w:orient="portrait"/>
      <w:pgMar w:top="1440" w:right="806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D4D" w:rsidRDefault="001E4D4D" w14:paraId="024EDE17" w14:textId="77777777">
      <w:r>
        <w:separator/>
      </w:r>
    </w:p>
  </w:endnote>
  <w:endnote w:type="continuationSeparator" w:id="0">
    <w:p w:rsidR="001E4D4D" w:rsidRDefault="001E4D4D" w14:paraId="7F0D3690" w14:textId="77777777">
      <w:r>
        <w:continuationSeparator/>
      </w:r>
    </w:p>
  </w:endnote>
  <w:endnote w:type="continuationNotice" w:id="1">
    <w:p w:rsidR="001E4D4D" w:rsidRDefault="001E4D4D" w14:paraId="62A6DD90" w14:textId="7777777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7416BB" w:rsidP="000F6B23" w:rsidRDefault="007416BB" w14:paraId="63B3D216" w14:textId="27D9FBBF">
    <w:pPr>
      <w:pStyle w:val="Footer"/>
      <w:jc w:val="right"/>
    </w:pPr>
    <w:r w:rsidRPr="009E1535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2231D9E" wp14:editId="6833ED78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4572000" cy="155448"/>
              <wp:effectExtent l="0" t="0" r="0" b="0"/>
              <wp:wrapNone/>
              <wp:docPr id="5" name="Footer Placeholder 3">
                <a:extLst xmlns:a="http://schemas.openxmlformats.org/drawingml/2006/main">
                  <a:ext uri="{FF2B5EF4-FFF2-40B4-BE49-F238E27FC236}">
                    <a16:creationId xmlns:a16="http://schemas.microsoft.com/office/drawing/2014/main" id="{CCAE8E6F-6F7E-482A-9303-FE498C93CD6D}"/>
                  </a:ext>
                </a:extLst>
              </wp:docPr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4572000" cy="15544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416BB" w:rsidP="000F6B23" w:rsidRDefault="007416BB" w14:paraId="4FC1A73C" w14:textId="1907CDC3">
                          <w:pPr>
                            <w:pStyle w:val="NormalWeb"/>
                            <w:spacing w:before="0" w:beforeAutospacing="0" w:after="0" w:afterAutospacing="0"/>
                          </w:pPr>
                        </w:p>
                      </w:txbxContent>
                    </wps:txbx>
                    <wps:bodyPr vert="horz" lIns="0" tIns="0" rIns="0" bIns="0" rtlCol="0" anchor="ctr"/>
                  </wps:wsp>
                </a:graphicData>
              </a:graphic>
            </wp:anchor>
          </w:drawing>
        </mc:Choice>
        <mc:Fallback>
          <w:pict>
            <v:rect id="Footer Placeholder 3" style="position:absolute;left:0;text-align:left;margin-left:0;margin-top:0;width:5in;height:12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5" filled="f" stroked="f" w14:anchorId="12231D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">
              <o:lock v:ext="edit" grouping="t"/>
              <v:textbox inset="0,0,0,0">
                <w:txbxContent>
                  <w:p w:rsidR="007416BB" w:rsidP="000F6B23" w:rsidRDefault="007416BB" w14:paraId="4FC1A73C" w14:textId="1907CDC3">
                    <w:pPr>
                      <w:pStyle w:val="NormalWeb"/>
                      <w:spacing w:before="0" w:beforeAutospacing="0" w:after="0" w:afterAutospacing="0"/>
                    </w:pPr>
                  </w:p>
                </w:txbxContent>
              </v:textbox>
            </v:rect>
          </w:pict>
        </mc:Fallback>
      </mc:AlternateContent>
    </w:r>
    <w:r>
      <w:rPr>
        <w:rFonts w:cs="Arial"/>
        <w:noProof/>
        <w:color w:val="000000"/>
      </w:rPr>
      <w:t xml:space="preserve"> </w:t>
    </w:r>
    <w:r>
      <w:rPr>
        <w:rFonts w:cs="Arial"/>
        <w:noProof/>
        <w:color w:val="000000"/>
      </w:rPr>
      <w:drawing>
        <wp:inline distT="0" distB="0" distL="0" distR="0" wp14:anchorId="2B2A01D7" wp14:editId="05956881">
          <wp:extent cx="2239010" cy="252095"/>
          <wp:effectExtent l="0" t="0" r="8890" b="0"/>
          <wp:docPr id="45" name="Picture 45" descr="cid:image002.png@01D488B8.D07E11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488B8.D07E11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D4D" w:rsidRDefault="001E4D4D" w14:paraId="4F372DBF" w14:textId="77777777">
      <w:r>
        <w:separator/>
      </w:r>
    </w:p>
  </w:footnote>
  <w:footnote w:type="continuationSeparator" w:id="0">
    <w:p w:rsidR="001E4D4D" w:rsidRDefault="001E4D4D" w14:paraId="23966203" w14:textId="77777777">
      <w:r>
        <w:continuationSeparator/>
      </w:r>
    </w:p>
  </w:footnote>
  <w:footnote w:type="continuationNotice" w:id="1">
    <w:p w:rsidR="001E4D4D" w:rsidRDefault="001E4D4D" w14:paraId="7864A78F" w14:textId="7777777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7416BB" w:rsidP="000F6B23" w:rsidRDefault="007416BB" w14:paraId="34B22350" w14:textId="165CCD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4CA3BCA" wp14:editId="7D64756B">
              <wp:simplePos x="0" y="0"/>
              <wp:positionH relativeFrom="column">
                <wp:posOffset>-631190</wp:posOffset>
              </wp:positionH>
              <wp:positionV relativeFrom="paragraph">
                <wp:posOffset>246380</wp:posOffset>
              </wp:positionV>
              <wp:extent cx="1628775" cy="215265"/>
              <wp:effectExtent l="0" t="0" r="9525" b="0"/>
              <wp:wrapNone/>
              <wp:docPr id="17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28775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16BB" w:rsidP="000F6B23" w:rsidRDefault="007416BB" w14:paraId="0FA23617" w14:textId="77777777">
                          <w:r>
                            <w:rPr>
                              <w:rFonts w:cs="Arial"/>
                              <w:noProof/>
                              <w:color w:val="000000"/>
                            </w:rPr>
                            <w:drawing>
                              <wp:inline distT="0" distB="0" distL="0" distR="0" wp14:anchorId="2791B640" wp14:editId="1C0987F9">
                                <wp:extent cx="1628775" cy="183387"/>
                                <wp:effectExtent l="0" t="0" r="0" b="7620"/>
                                <wp:docPr id="1" name="Picture 1" descr="cid:image002.png@01D488B8.D07E11B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 descr="cid:image002.png@01D488B8.D07E11B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r:link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8775" cy="18338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4CA3BCA">
              <v:stroke joinstyle="miter"/>
              <v:path gradientshapeok="t" o:connecttype="rect"/>
            </v:shapetype>
            <v:shape id="Text Box 18" style="position:absolute;margin-left:-49.7pt;margin-top:19.4pt;width:128.25pt;height:16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44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">
              <v:textbox inset="0,0,0,0">
                <w:txbxContent>
                  <w:p w:rsidR="007416BB" w:rsidP="000F6B23" w:rsidRDefault="007416BB" w14:paraId="0FA23617" w14:textId="77777777">
                    <w:r>
                      <w:rPr>
                        <w:rFonts w:cs="Arial"/>
                        <w:noProof/>
                        <w:color w:val="000000"/>
                      </w:rPr>
                      <w:drawing>
                        <wp:inline distT="0" distB="0" distL="0" distR="0" wp14:anchorId="2791B640" wp14:editId="1C0987F9">
                          <wp:extent cx="1628775" cy="183387"/>
                          <wp:effectExtent l="0" t="0" r="0" b="7620"/>
                          <wp:docPr id="1" name="Picture 1" descr="cid:image002.png@01D488B8.D07E11B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cid:image002.png@01D488B8.D07E11B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r:link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8775" cy="18338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11F97D30" wp14:editId="2B4462E5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0" t="0" r="0" b="0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rto="http://schemas.microsoft.com/office/word/2006/arto">
          <w:pict>
            <v:line id="Line 1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86.1pt,30pt" to="525.9pt,30pt" w14:anchorId="62B3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jy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aRI&#10;Bxo9C8VRNg+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92B777" wp14:editId="0C954CFD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0" t="0" r="0" b="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arto="http://schemas.microsoft.com/office/word/2006/arto">
          <w:pict>
            <v:line id="Line 1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from="-86.1pt,12pt" to="525.9pt,12pt" w14:anchorId="7F7A98B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"/>
          </w:pict>
        </mc:Fallback>
      </mc:AlternateContent>
    </w:r>
  </w:p>
  <w:p w:rsidR="00ED4D2F" w:rsidRDefault="00ED4D2F" w14:paraId="55F4F2A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DE58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F7CF99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5AB7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F5693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CE99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55ACB1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71A2F79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39A00F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03C88C9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002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6B42AA"/>
    <w:multiLevelType w:val="hybridMultilevel"/>
    <w:tmpl w:val="6C9C32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7DD49D6"/>
    <w:multiLevelType w:val="multilevel"/>
    <w:tmpl w:val="7556C96A"/>
    <w:lvl w:ilvl="0">
      <w:start w:val="1"/>
      <w:numFmt w:val="decimal"/>
      <w:pStyle w:val="BodyNum"/>
      <w:lvlText w:val="%1."/>
      <w:legacy w:legacy="1" w:legacySpace="0" w:legacyIndent="283"/>
      <w:lvlJc w:val="left"/>
      <w:pPr>
        <w:ind w:left="2645" w:hanging="283"/>
      </w:pPr>
    </w:lvl>
    <w:lvl w:ilvl="1">
      <w:numFmt w:val="decimal"/>
      <w:isLgl/>
      <w:lvlText w:val="%1.%2"/>
      <w:lvlJc w:val="left"/>
      <w:pPr>
        <w:tabs>
          <w:tab w:val="num" w:pos="3067"/>
        </w:tabs>
        <w:ind w:left="3067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082"/>
        </w:tabs>
        <w:ind w:left="30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442"/>
        </w:tabs>
        <w:ind w:left="344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802"/>
        </w:tabs>
        <w:ind w:left="38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02"/>
        </w:tabs>
        <w:ind w:left="3802" w:hanging="1440"/>
      </w:pPr>
      <w:rPr>
        <w:rFonts w:hint="default"/>
      </w:rPr>
    </w:lvl>
  </w:abstractNum>
  <w:abstractNum w:abstractNumId="12" w15:restartNumberingAfterBreak="0">
    <w:nsid w:val="09A0719B"/>
    <w:multiLevelType w:val="hybridMultilevel"/>
    <w:tmpl w:val="8160D80A"/>
    <w:lvl w:ilvl="0" w:tplc="C3BED412">
      <w:start w:val="1"/>
      <w:numFmt w:val="bullet"/>
      <w:pStyle w:val="BodyBull2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1" w:tplc="6E52D13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/>
      </w:rPr>
    </w:lvl>
    <w:lvl w:ilvl="2" w:tplc="4540155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AF8AE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B9326922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/>
      </w:rPr>
    </w:lvl>
    <w:lvl w:ilvl="5" w:tplc="D576BC5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EF8081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FE2EEB4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/>
      </w:rPr>
    </w:lvl>
    <w:lvl w:ilvl="8" w:tplc="FD8A384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3" w15:restartNumberingAfterBreak="0">
    <w:nsid w:val="10332310"/>
    <w:multiLevelType w:val="hybridMultilevel"/>
    <w:tmpl w:val="C07A8D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A94BEC"/>
    <w:multiLevelType w:val="hybridMultilevel"/>
    <w:tmpl w:val="BE38DCA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1550D36"/>
    <w:multiLevelType w:val="hybridMultilevel"/>
    <w:tmpl w:val="725246C0"/>
    <w:lvl w:ilvl="0" w:tplc="F9D63332">
      <w:start w:val="1"/>
      <w:numFmt w:val="bullet"/>
      <w:pStyle w:val="BodyBull1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1" w:tplc="54A838C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2" w:tplc="506495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3" w:tplc="6D606B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4" w:tplc="6F8007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5" w:tplc="5E6CC5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6" w:tplc="D34A51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  <w:lvl w:ilvl="7" w:tplc="5AB2FAA6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hint="default" w:ascii="Courier New" w:hAnsi="Courier New"/>
      </w:rPr>
    </w:lvl>
    <w:lvl w:ilvl="8" w:tplc="447CC8E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hint="default" w:ascii="Wingdings" w:hAnsi="Wingdings"/>
      </w:rPr>
    </w:lvl>
  </w:abstractNum>
  <w:abstractNum w:abstractNumId="16" w15:restartNumberingAfterBreak="0">
    <w:nsid w:val="171D6215"/>
    <w:multiLevelType w:val="hybridMultilevel"/>
    <w:tmpl w:val="130E4E28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96D0E61"/>
    <w:multiLevelType w:val="hybridMultilevel"/>
    <w:tmpl w:val="A45005A6"/>
    <w:lvl w:ilvl="0" w:tplc="4009000B">
      <w:start w:val="1"/>
      <w:numFmt w:val="bullet"/>
      <w:lvlText w:val=""/>
      <w:lvlJc w:val="left"/>
      <w:rPr>
        <w:rFonts w:hint="default" w:ascii="Wingdings" w:hAnsi="Wingdings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C9D6571"/>
    <w:multiLevelType w:val="hybridMultilevel"/>
    <w:tmpl w:val="C658CD9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E53040B"/>
    <w:multiLevelType w:val="hybridMultilevel"/>
    <w:tmpl w:val="94DEAC14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EEC07C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1F497D" w:themeColor="text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1" w15:restartNumberingAfterBreak="0">
    <w:nsid w:val="230C2FBF"/>
    <w:multiLevelType w:val="hybridMultilevel"/>
    <w:tmpl w:val="E0328B4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A827731"/>
    <w:multiLevelType w:val="hybridMultilevel"/>
    <w:tmpl w:val="BA18AAA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316D6979"/>
    <w:multiLevelType w:val="hybridMultilevel"/>
    <w:tmpl w:val="AF5A98FA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3127732"/>
    <w:multiLevelType w:val="hybridMultilevel"/>
    <w:tmpl w:val="F68266B2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A51037B"/>
    <w:multiLevelType w:val="hybridMultilevel"/>
    <w:tmpl w:val="6C7890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BB720D0"/>
    <w:multiLevelType w:val="hybridMultilevel"/>
    <w:tmpl w:val="F5A0B03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D8025B1"/>
    <w:multiLevelType w:val="hybridMultilevel"/>
    <w:tmpl w:val="4DEEF9B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0D72CEA"/>
    <w:multiLevelType w:val="hybridMultilevel"/>
    <w:tmpl w:val="89BC68E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1CE3545"/>
    <w:multiLevelType w:val="hybridMultilevel"/>
    <w:tmpl w:val="C54A38B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95D414F"/>
    <w:multiLevelType w:val="hybridMultilevel"/>
    <w:tmpl w:val="27B83968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1" w15:restartNumberingAfterBreak="0">
    <w:nsid w:val="4A5600E9"/>
    <w:multiLevelType w:val="hybridMultilevel"/>
    <w:tmpl w:val="4ABA57BA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1AB4D80"/>
    <w:multiLevelType w:val="hybridMultilevel"/>
    <w:tmpl w:val="CFC2C43C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A717670"/>
    <w:multiLevelType w:val="hybridMultilevel"/>
    <w:tmpl w:val="F1F4D91C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4" w15:restartNumberingAfterBreak="0">
    <w:nsid w:val="5D012770"/>
    <w:multiLevelType w:val="hybridMultilevel"/>
    <w:tmpl w:val="438A60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5F667B2"/>
    <w:multiLevelType w:val="hybridMultilevel"/>
    <w:tmpl w:val="1B54A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D3F6A"/>
    <w:multiLevelType w:val="hybridMultilevel"/>
    <w:tmpl w:val="0E0A14D2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8944483"/>
    <w:multiLevelType w:val="hybridMultilevel"/>
    <w:tmpl w:val="362EDFA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39228B"/>
    <w:multiLevelType w:val="hybridMultilevel"/>
    <w:tmpl w:val="511617EA"/>
    <w:lvl w:ilvl="0" w:tplc="04090001">
      <w:numFmt w:val="decimal"/>
      <w:lvlText w:val=""/>
      <w:lvlJc w:val="left"/>
    </w:lvl>
    <w:lvl w:ilvl="1" w:tplc="04090003">
      <w:numFmt w:val="decimal"/>
      <w:lvlText w:val=""/>
      <w:lvlJc w:val="left"/>
    </w:lvl>
    <w:lvl w:ilvl="2" w:tplc="04090005">
      <w:numFmt w:val="decimal"/>
      <w:lvlText w:val=""/>
      <w:lvlJc w:val="left"/>
    </w:lvl>
    <w:lvl w:ilvl="3" w:tplc="04090001">
      <w:numFmt w:val="decimal"/>
      <w:lvlText w:val=""/>
      <w:lvlJc w:val="left"/>
    </w:lvl>
    <w:lvl w:ilvl="4" w:tplc="04090003">
      <w:numFmt w:val="decimal"/>
      <w:lvlText w:val=""/>
      <w:lvlJc w:val="left"/>
    </w:lvl>
    <w:lvl w:ilvl="5" w:tplc="04090005">
      <w:numFmt w:val="decimal"/>
      <w:lvlText w:val=""/>
      <w:lvlJc w:val="left"/>
    </w:lvl>
    <w:lvl w:ilvl="6" w:tplc="04090001">
      <w:numFmt w:val="decimal"/>
      <w:lvlText w:val=""/>
      <w:lvlJc w:val="left"/>
    </w:lvl>
    <w:lvl w:ilvl="7" w:tplc="04090003">
      <w:numFmt w:val="decimal"/>
      <w:lvlText w:val=""/>
      <w:lvlJc w:val="left"/>
    </w:lvl>
    <w:lvl w:ilvl="8" w:tplc="04090005">
      <w:numFmt w:val="decimal"/>
      <w:lvlText w:val=""/>
      <w:lvlJc w:val="left"/>
    </w:lvl>
  </w:abstractNum>
  <w:abstractNum w:abstractNumId="39" w15:restartNumberingAfterBreak="0">
    <w:nsid w:val="6CED7DAA"/>
    <w:multiLevelType w:val="hybridMultilevel"/>
    <w:tmpl w:val="1B54A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737476"/>
    <w:multiLevelType w:val="hybridMultilevel"/>
    <w:tmpl w:val="6AA6BB1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EA87244"/>
    <w:multiLevelType w:val="hybridMultilevel"/>
    <w:tmpl w:val="C946F67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DE1042"/>
    <w:multiLevelType w:val="hybridMultilevel"/>
    <w:tmpl w:val="BE1021CE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2253A13"/>
    <w:multiLevelType w:val="hybridMultilevel"/>
    <w:tmpl w:val="7578F732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6B0000D"/>
    <w:multiLevelType w:val="hybridMultilevel"/>
    <w:tmpl w:val="66C643E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FB51861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1"/>
  </w:num>
  <w:num w:numId="3">
    <w:abstractNumId w:val="15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0"/>
  </w:num>
  <w:num w:numId="17">
    <w:abstractNumId w:val="13"/>
  </w:num>
  <w:num w:numId="18">
    <w:abstractNumId w:val="38"/>
  </w:num>
  <w:num w:numId="19">
    <w:abstractNumId w:val="38"/>
  </w:num>
  <w:num w:numId="20">
    <w:abstractNumId w:val="29"/>
  </w:num>
  <w:num w:numId="21">
    <w:abstractNumId w:val="25"/>
  </w:num>
  <w:num w:numId="22">
    <w:abstractNumId w:val="39"/>
  </w:num>
  <w:num w:numId="23">
    <w:abstractNumId w:val="28"/>
  </w:num>
  <w:num w:numId="24">
    <w:abstractNumId w:val="40"/>
  </w:num>
  <w:num w:numId="25">
    <w:abstractNumId w:val="35"/>
  </w:num>
  <w:num w:numId="26">
    <w:abstractNumId w:val="18"/>
  </w:num>
  <w:num w:numId="27">
    <w:abstractNumId w:val="34"/>
  </w:num>
  <w:num w:numId="28">
    <w:abstractNumId w:val="22"/>
  </w:num>
  <w:num w:numId="29">
    <w:abstractNumId w:val="10"/>
  </w:num>
  <w:num w:numId="30">
    <w:abstractNumId w:val="45"/>
  </w:num>
  <w:num w:numId="31">
    <w:abstractNumId w:val="16"/>
  </w:num>
  <w:num w:numId="32">
    <w:abstractNumId w:val="42"/>
  </w:num>
  <w:num w:numId="33">
    <w:abstractNumId w:val="36"/>
  </w:num>
  <w:num w:numId="34">
    <w:abstractNumId w:val="41"/>
  </w:num>
  <w:num w:numId="35">
    <w:abstractNumId w:val="26"/>
  </w:num>
  <w:num w:numId="36">
    <w:abstractNumId w:val="24"/>
  </w:num>
  <w:num w:numId="37">
    <w:abstractNumId w:val="21"/>
  </w:num>
  <w:num w:numId="38">
    <w:abstractNumId w:val="19"/>
  </w:num>
  <w:num w:numId="39">
    <w:abstractNumId w:val="43"/>
  </w:num>
  <w:num w:numId="40">
    <w:abstractNumId w:val="14"/>
  </w:num>
  <w:num w:numId="41">
    <w:abstractNumId w:val="23"/>
  </w:num>
  <w:num w:numId="42">
    <w:abstractNumId w:val="37"/>
  </w:num>
  <w:num w:numId="43">
    <w:abstractNumId w:val="17"/>
  </w:num>
  <w:num w:numId="44">
    <w:abstractNumId w:val="32"/>
  </w:num>
  <w:num w:numId="45">
    <w:abstractNumId w:val="27"/>
  </w:num>
  <w:num w:numId="46">
    <w:abstractNumId w:val="44"/>
  </w:num>
  <w:num w:numId="47">
    <w:abstractNumId w:val="31"/>
  </w:num>
  <w:num w:numId="48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3C1"/>
    <w:rsid w:val="00000378"/>
    <w:rsid w:val="00000718"/>
    <w:rsid w:val="00000C42"/>
    <w:rsid w:val="00000F46"/>
    <w:rsid w:val="000012D5"/>
    <w:rsid w:val="00001614"/>
    <w:rsid w:val="00001A30"/>
    <w:rsid w:val="00001E9E"/>
    <w:rsid w:val="00002890"/>
    <w:rsid w:val="00002F0D"/>
    <w:rsid w:val="00002FCD"/>
    <w:rsid w:val="00003229"/>
    <w:rsid w:val="00004137"/>
    <w:rsid w:val="0000469C"/>
    <w:rsid w:val="00004963"/>
    <w:rsid w:val="000055BE"/>
    <w:rsid w:val="00006391"/>
    <w:rsid w:val="00006F3B"/>
    <w:rsid w:val="000070C9"/>
    <w:rsid w:val="00010BDD"/>
    <w:rsid w:val="00010EAD"/>
    <w:rsid w:val="0001107A"/>
    <w:rsid w:val="0001111A"/>
    <w:rsid w:val="00012184"/>
    <w:rsid w:val="00012422"/>
    <w:rsid w:val="0001287E"/>
    <w:rsid w:val="0001347B"/>
    <w:rsid w:val="00014B11"/>
    <w:rsid w:val="00014BFD"/>
    <w:rsid w:val="00014F1D"/>
    <w:rsid w:val="0001515E"/>
    <w:rsid w:val="00016086"/>
    <w:rsid w:val="00017929"/>
    <w:rsid w:val="00017B4B"/>
    <w:rsid w:val="0002079F"/>
    <w:rsid w:val="00020BD6"/>
    <w:rsid w:val="000222B7"/>
    <w:rsid w:val="00022575"/>
    <w:rsid w:val="00022B50"/>
    <w:rsid w:val="00025193"/>
    <w:rsid w:val="000252DC"/>
    <w:rsid w:val="000259C8"/>
    <w:rsid w:val="00026EA7"/>
    <w:rsid w:val="00027570"/>
    <w:rsid w:val="0002759E"/>
    <w:rsid w:val="00030B31"/>
    <w:rsid w:val="00030F7F"/>
    <w:rsid w:val="000312BA"/>
    <w:rsid w:val="00035322"/>
    <w:rsid w:val="000353B0"/>
    <w:rsid w:val="000358E1"/>
    <w:rsid w:val="00035952"/>
    <w:rsid w:val="000359E2"/>
    <w:rsid w:val="000367F7"/>
    <w:rsid w:val="00036C41"/>
    <w:rsid w:val="000370A1"/>
    <w:rsid w:val="00037671"/>
    <w:rsid w:val="0003772A"/>
    <w:rsid w:val="000378A1"/>
    <w:rsid w:val="00040869"/>
    <w:rsid w:val="0004175E"/>
    <w:rsid w:val="000425A6"/>
    <w:rsid w:val="00042A2D"/>
    <w:rsid w:val="00043FC7"/>
    <w:rsid w:val="0004404F"/>
    <w:rsid w:val="0004501E"/>
    <w:rsid w:val="00045F6E"/>
    <w:rsid w:val="00046CC2"/>
    <w:rsid w:val="00046EC6"/>
    <w:rsid w:val="00047D50"/>
    <w:rsid w:val="000502E6"/>
    <w:rsid w:val="000515B3"/>
    <w:rsid w:val="00051B27"/>
    <w:rsid w:val="00052472"/>
    <w:rsid w:val="000530B3"/>
    <w:rsid w:val="00053206"/>
    <w:rsid w:val="00053876"/>
    <w:rsid w:val="00053934"/>
    <w:rsid w:val="00054453"/>
    <w:rsid w:val="0005470F"/>
    <w:rsid w:val="00054A8B"/>
    <w:rsid w:val="00054C03"/>
    <w:rsid w:val="00055369"/>
    <w:rsid w:val="00055535"/>
    <w:rsid w:val="00055AE8"/>
    <w:rsid w:val="00055C49"/>
    <w:rsid w:val="000563C8"/>
    <w:rsid w:val="00056469"/>
    <w:rsid w:val="00056970"/>
    <w:rsid w:val="00056C97"/>
    <w:rsid w:val="00057169"/>
    <w:rsid w:val="00057C1E"/>
    <w:rsid w:val="000601AA"/>
    <w:rsid w:val="00060F59"/>
    <w:rsid w:val="000616E0"/>
    <w:rsid w:val="000623C3"/>
    <w:rsid w:val="00062C06"/>
    <w:rsid w:val="000630B7"/>
    <w:rsid w:val="00063B18"/>
    <w:rsid w:val="00063CCD"/>
    <w:rsid w:val="00064087"/>
    <w:rsid w:val="000643E1"/>
    <w:rsid w:val="00070648"/>
    <w:rsid w:val="0007099D"/>
    <w:rsid w:val="000709AA"/>
    <w:rsid w:val="000713D3"/>
    <w:rsid w:val="00071CA9"/>
    <w:rsid w:val="00072226"/>
    <w:rsid w:val="000722AF"/>
    <w:rsid w:val="00072707"/>
    <w:rsid w:val="00073409"/>
    <w:rsid w:val="0007429F"/>
    <w:rsid w:val="00074FD2"/>
    <w:rsid w:val="000750E9"/>
    <w:rsid w:val="00075507"/>
    <w:rsid w:val="00075B9C"/>
    <w:rsid w:val="000768BF"/>
    <w:rsid w:val="00076A5C"/>
    <w:rsid w:val="00077491"/>
    <w:rsid w:val="00077598"/>
    <w:rsid w:val="00080426"/>
    <w:rsid w:val="00081B50"/>
    <w:rsid w:val="00081F4C"/>
    <w:rsid w:val="0008245C"/>
    <w:rsid w:val="00083ADB"/>
    <w:rsid w:val="00083CA8"/>
    <w:rsid w:val="00083F3B"/>
    <w:rsid w:val="00084325"/>
    <w:rsid w:val="00084900"/>
    <w:rsid w:val="00084A75"/>
    <w:rsid w:val="00084F4F"/>
    <w:rsid w:val="00085102"/>
    <w:rsid w:val="00085291"/>
    <w:rsid w:val="00085519"/>
    <w:rsid w:val="000861D2"/>
    <w:rsid w:val="0008622A"/>
    <w:rsid w:val="000866B8"/>
    <w:rsid w:val="00086899"/>
    <w:rsid w:val="000906FC"/>
    <w:rsid w:val="00090950"/>
    <w:rsid w:val="000923E3"/>
    <w:rsid w:val="00092CE1"/>
    <w:rsid w:val="0009321E"/>
    <w:rsid w:val="00093325"/>
    <w:rsid w:val="0009382F"/>
    <w:rsid w:val="00093E5B"/>
    <w:rsid w:val="00093E6A"/>
    <w:rsid w:val="00094059"/>
    <w:rsid w:val="0009459D"/>
    <w:rsid w:val="000957AC"/>
    <w:rsid w:val="00095E9A"/>
    <w:rsid w:val="0009626A"/>
    <w:rsid w:val="00096B73"/>
    <w:rsid w:val="000974D6"/>
    <w:rsid w:val="00097524"/>
    <w:rsid w:val="0009790F"/>
    <w:rsid w:val="000A0146"/>
    <w:rsid w:val="000A0CD8"/>
    <w:rsid w:val="000A1CDF"/>
    <w:rsid w:val="000A1E28"/>
    <w:rsid w:val="000A32F9"/>
    <w:rsid w:val="000A3D79"/>
    <w:rsid w:val="000A439A"/>
    <w:rsid w:val="000A45F8"/>
    <w:rsid w:val="000A4848"/>
    <w:rsid w:val="000A4EA2"/>
    <w:rsid w:val="000A5782"/>
    <w:rsid w:val="000A64D5"/>
    <w:rsid w:val="000A69E1"/>
    <w:rsid w:val="000A6C47"/>
    <w:rsid w:val="000A6DE0"/>
    <w:rsid w:val="000A7F88"/>
    <w:rsid w:val="000B021B"/>
    <w:rsid w:val="000B02C3"/>
    <w:rsid w:val="000B0EF0"/>
    <w:rsid w:val="000B155F"/>
    <w:rsid w:val="000B1F6C"/>
    <w:rsid w:val="000B2153"/>
    <w:rsid w:val="000B234D"/>
    <w:rsid w:val="000B2479"/>
    <w:rsid w:val="000B4291"/>
    <w:rsid w:val="000B505F"/>
    <w:rsid w:val="000B54B8"/>
    <w:rsid w:val="000B5EB7"/>
    <w:rsid w:val="000B618D"/>
    <w:rsid w:val="000B6548"/>
    <w:rsid w:val="000B6E3A"/>
    <w:rsid w:val="000B721F"/>
    <w:rsid w:val="000C0E66"/>
    <w:rsid w:val="000C1099"/>
    <w:rsid w:val="000C1117"/>
    <w:rsid w:val="000C1679"/>
    <w:rsid w:val="000C1A8F"/>
    <w:rsid w:val="000C1DE8"/>
    <w:rsid w:val="000C1E60"/>
    <w:rsid w:val="000C3499"/>
    <w:rsid w:val="000C36E2"/>
    <w:rsid w:val="000C3FC1"/>
    <w:rsid w:val="000C4F54"/>
    <w:rsid w:val="000C4F91"/>
    <w:rsid w:val="000C5265"/>
    <w:rsid w:val="000C5DB9"/>
    <w:rsid w:val="000C6379"/>
    <w:rsid w:val="000C64EE"/>
    <w:rsid w:val="000D107F"/>
    <w:rsid w:val="000D13B3"/>
    <w:rsid w:val="000D15AE"/>
    <w:rsid w:val="000D2A05"/>
    <w:rsid w:val="000D3ADF"/>
    <w:rsid w:val="000D3C12"/>
    <w:rsid w:val="000D44EA"/>
    <w:rsid w:val="000D486A"/>
    <w:rsid w:val="000D4BD7"/>
    <w:rsid w:val="000D634D"/>
    <w:rsid w:val="000D6B9D"/>
    <w:rsid w:val="000D7C85"/>
    <w:rsid w:val="000E05FA"/>
    <w:rsid w:val="000E08F9"/>
    <w:rsid w:val="000E0E97"/>
    <w:rsid w:val="000E14E3"/>
    <w:rsid w:val="000E1C99"/>
    <w:rsid w:val="000E1D49"/>
    <w:rsid w:val="000E1D61"/>
    <w:rsid w:val="000E24C4"/>
    <w:rsid w:val="000E3244"/>
    <w:rsid w:val="000E372E"/>
    <w:rsid w:val="000E3F66"/>
    <w:rsid w:val="000E490A"/>
    <w:rsid w:val="000E53C7"/>
    <w:rsid w:val="000E5D82"/>
    <w:rsid w:val="000E757D"/>
    <w:rsid w:val="000E7A71"/>
    <w:rsid w:val="000F03B0"/>
    <w:rsid w:val="000F1022"/>
    <w:rsid w:val="000F104D"/>
    <w:rsid w:val="000F17B9"/>
    <w:rsid w:val="000F19A2"/>
    <w:rsid w:val="000F1C98"/>
    <w:rsid w:val="000F22DD"/>
    <w:rsid w:val="000F2453"/>
    <w:rsid w:val="000F2827"/>
    <w:rsid w:val="000F34DD"/>
    <w:rsid w:val="000F35E7"/>
    <w:rsid w:val="000F3A2C"/>
    <w:rsid w:val="000F42F0"/>
    <w:rsid w:val="000F47EC"/>
    <w:rsid w:val="000F4FC2"/>
    <w:rsid w:val="000F511E"/>
    <w:rsid w:val="000F5380"/>
    <w:rsid w:val="000F5481"/>
    <w:rsid w:val="000F5C9A"/>
    <w:rsid w:val="000F6A92"/>
    <w:rsid w:val="000F6B23"/>
    <w:rsid w:val="000F6FD5"/>
    <w:rsid w:val="000F7429"/>
    <w:rsid w:val="001005BD"/>
    <w:rsid w:val="0010067C"/>
    <w:rsid w:val="00100F12"/>
    <w:rsid w:val="00101EFE"/>
    <w:rsid w:val="0010359F"/>
    <w:rsid w:val="00105404"/>
    <w:rsid w:val="001057F7"/>
    <w:rsid w:val="00105E0F"/>
    <w:rsid w:val="00105E94"/>
    <w:rsid w:val="00105F21"/>
    <w:rsid w:val="0010620B"/>
    <w:rsid w:val="0010630C"/>
    <w:rsid w:val="0010661F"/>
    <w:rsid w:val="00106FCF"/>
    <w:rsid w:val="00110B68"/>
    <w:rsid w:val="00110D34"/>
    <w:rsid w:val="00110F85"/>
    <w:rsid w:val="00112822"/>
    <w:rsid w:val="00112AF1"/>
    <w:rsid w:val="00113AE1"/>
    <w:rsid w:val="00113FF6"/>
    <w:rsid w:val="00114673"/>
    <w:rsid w:val="00115015"/>
    <w:rsid w:val="00115A31"/>
    <w:rsid w:val="00115EDA"/>
    <w:rsid w:val="001160D2"/>
    <w:rsid w:val="001162CC"/>
    <w:rsid w:val="00117465"/>
    <w:rsid w:val="0012033F"/>
    <w:rsid w:val="00120B14"/>
    <w:rsid w:val="001213FE"/>
    <w:rsid w:val="001216C6"/>
    <w:rsid w:val="001216E6"/>
    <w:rsid w:val="00122B8B"/>
    <w:rsid w:val="00123CCA"/>
    <w:rsid w:val="00124556"/>
    <w:rsid w:val="00124868"/>
    <w:rsid w:val="001249A8"/>
    <w:rsid w:val="00124E44"/>
    <w:rsid w:val="00124E63"/>
    <w:rsid w:val="0012622A"/>
    <w:rsid w:val="00126244"/>
    <w:rsid w:val="00127D31"/>
    <w:rsid w:val="0013040F"/>
    <w:rsid w:val="00130C9A"/>
    <w:rsid w:val="00132619"/>
    <w:rsid w:val="00132743"/>
    <w:rsid w:val="001327EE"/>
    <w:rsid w:val="0013285F"/>
    <w:rsid w:val="001329EF"/>
    <w:rsid w:val="00132BD2"/>
    <w:rsid w:val="00133630"/>
    <w:rsid w:val="00133CDB"/>
    <w:rsid w:val="00134290"/>
    <w:rsid w:val="00134666"/>
    <w:rsid w:val="00134883"/>
    <w:rsid w:val="00135153"/>
    <w:rsid w:val="0013581B"/>
    <w:rsid w:val="001365B1"/>
    <w:rsid w:val="001368EA"/>
    <w:rsid w:val="00136D8B"/>
    <w:rsid w:val="00136FA0"/>
    <w:rsid w:val="00137C4D"/>
    <w:rsid w:val="001419A5"/>
    <w:rsid w:val="00141A8D"/>
    <w:rsid w:val="00141D58"/>
    <w:rsid w:val="00142641"/>
    <w:rsid w:val="00142C0A"/>
    <w:rsid w:val="00142D8B"/>
    <w:rsid w:val="00142E0C"/>
    <w:rsid w:val="00143EF2"/>
    <w:rsid w:val="0014465A"/>
    <w:rsid w:val="00144F4B"/>
    <w:rsid w:val="00145327"/>
    <w:rsid w:val="00145B0E"/>
    <w:rsid w:val="00146367"/>
    <w:rsid w:val="0014654A"/>
    <w:rsid w:val="00147193"/>
    <w:rsid w:val="00147533"/>
    <w:rsid w:val="00147A7F"/>
    <w:rsid w:val="0015002B"/>
    <w:rsid w:val="00150510"/>
    <w:rsid w:val="001508EE"/>
    <w:rsid w:val="00150A10"/>
    <w:rsid w:val="0015118E"/>
    <w:rsid w:val="0015123A"/>
    <w:rsid w:val="001521A6"/>
    <w:rsid w:val="00152556"/>
    <w:rsid w:val="00152A3B"/>
    <w:rsid w:val="00152D08"/>
    <w:rsid w:val="00152E14"/>
    <w:rsid w:val="00152EDE"/>
    <w:rsid w:val="00153961"/>
    <w:rsid w:val="001539B5"/>
    <w:rsid w:val="001576F4"/>
    <w:rsid w:val="00160FE4"/>
    <w:rsid w:val="0016136E"/>
    <w:rsid w:val="001613E7"/>
    <w:rsid w:val="00161B56"/>
    <w:rsid w:val="00161E99"/>
    <w:rsid w:val="0016237D"/>
    <w:rsid w:val="00162A81"/>
    <w:rsid w:val="00162E0F"/>
    <w:rsid w:val="00163030"/>
    <w:rsid w:val="00163D08"/>
    <w:rsid w:val="00164300"/>
    <w:rsid w:val="001644F0"/>
    <w:rsid w:val="00166597"/>
    <w:rsid w:val="00166806"/>
    <w:rsid w:val="0017028C"/>
    <w:rsid w:val="00170299"/>
    <w:rsid w:val="001705BF"/>
    <w:rsid w:val="001707CD"/>
    <w:rsid w:val="001717E3"/>
    <w:rsid w:val="00172046"/>
    <w:rsid w:val="0017245E"/>
    <w:rsid w:val="001737D9"/>
    <w:rsid w:val="001743A9"/>
    <w:rsid w:val="001751E4"/>
    <w:rsid w:val="0017538A"/>
    <w:rsid w:val="001757D1"/>
    <w:rsid w:val="00176342"/>
    <w:rsid w:val="001773B7"/>
    <w:rsid w:val="001775BE"/>
    <w:rsid w:val="00180423"/>
    <w:rsid w:val="00181181"/>
    <w:rsid w:val="001812CC"/>
    <w:rsid w:val="00181462"/>
    <w:rsid w:val="00181613"/>
    <w:rsid w:val="00181FE6"/>
    <w:rsid w:val="0018290C"/>
    <w:rsid w:val="0018297E"/>
    <w:rsid w:val="00182B01"/>
    <w:rsid w:val="00182B36"/>
    <w:rsid w:val="00182F79"/>
    <w:rsid w:val="00183183"/>
    <w:rsid w:val="0018343C"/>
    <w:rsid w:val="0018345D"/>
    <w:rsid w:val="0018370B"/>
    <w:rsid w:val="001839E9"/>
    <w:rsid w:val="00183D2C"/>
    <w:rsid w:val="00183EE7"/>
    <w:rsid w:val="00184C25"/>
    <w:rsid w:val="0018550B"/>
    <w:rsid w:val="001856EF"/>
    <w:rsid w:val="00185F06"/>
    <w:rsid w:val="001867AF"/>
    <w:rsid w:val="00187062"/>
    <w:rsid w:val="00187A5E"/>
    <w:rsid w:val="00187CD4"/>
    <w:rsid w:val="0019007C"/>
    <w:rsid w:val="0019023B"/>
    <w:rsid w:val="001906F5"/>
    <w:rsid w:val="00190BC0"/>
    <w:rsid w:val="00192631"/>
    <w:rsid w:val="00192BD5"/>
    <w:rsid w:val="00193208"/>
    <w:rsid w:val="00193211"/>
    <w:rsid w:val="00193F0A"/>
    <w:rsid w:val="00194454"/>
    <w:rsid w:val="001948C3"/>
    <w:rsid w:val="0019614D"/>
    <w:rsid w:val="00196A59"/>
    <w:rsid w:val="0019700C"/>
    <w:rsid w:val="00197188"/>
    <w:rsid w:val="00197AEA"/>
    <w:rsid w:val="00197FB4"/>
    <w:rsid w:val="001A0271"/>
    <w:rsid w:val="001A07BA"/>
    <w:rsid w:val="001A0B56"/>
    <w:rsid w:val="001A0CF3"/>
    <w:rsid w:val="001A139C"/>
    <w:rsid w:val="001A190D"/>
    <w:rsid w:val="001A333A"/>
    <w:rsid w:val="001A37A7"/>
    <w:rsid w:val="001A37BC"/>
    <w:rsid w:val="001A396E"/>
    <w:rsid w:val="001A45BC"/>
    <w:rsid w:val="001A4AC6"/>
    <w:rsid w:val="001A4D20"/>
    <w:rsid w:val="001A4D3D"/>
    <w:rsid w:val="001A5F6A"/>
    <w:rsid w:val="001A6600"/>
    <w:rsid w:val="001B02B2"/>
    <w:rsid w:val="001B0D9B"/>
    <w:rsid w:val="001B10EE"/>
    <w:rsid w:val="001B28F2"/>
    <w:rsid w:val="001B29B3"/>
    <w:rsid w:val="001B347F"/>
    <w:rsid w:val="001B3C2F"/>
    <w:rsid w:val="001B4024"/>
    <w:rsid w:val="001B46FA"/>
    <w:rsid w:val="001B49AB"/>
    <w:rsid w:val="001B4E3B"/>
    <w:rsid w:val="001B4FF7"/>
    <w:rsid w:val="001B50EF"/>
    <w:rsid w:val="001B5E98"/>
    <w:rsid w:val="001B5EDD"/>
    <w:rsid w:val="001B6006"/>
    <w:rsid w:val="001B6787"/>
    <w:rsid w:val="001B6CB2"/>
    <w:rsid w:val="001B6F9B"/>
    <w:rsid w:val="001B77EB"/>
    <w:rsid w:val="001B7A92"/>
    <w:rsid w:val="001C015A"/>
    <w:rsid w:val="001C11C8"/>
    <w:rsid w:val="001C1259"/>
    <w:rsid w:val="001C14B4"/>
    <w:rsid w:val="001C1BF9"/>
    <w:rsid w:val="001C1D57"/>
    <w:rsid w:val="001C1DE1"/>
    <w:rsid w:val="001C2138"/>
    <w:rsid w:val="001C28BD"/>
    <w:rsid w:val="001C3461"/>
    <w:rsid w:val="001C3706"/>
    <w:rsid w:val="001C3DB7"/>
    <w:rsid w:val="001C5253"/>
    <w:rsid w:val="001C5519"/>
    <w:rsid w:val="001C5917"/>
    <w:rsid w:val="001C77F7"/>
    <w:rsid w:val="001C7BED"/>
    <w:rsid w:val="001C7DB3"/>
    <w:rsid w:val="001C7F45"/>
    <w:rsid w:val="001D0E4A"/>
    <w:rsid w:val="001D0FA3"/>
    <w:rsid w:val="001D1364"/>
    <w:rsid w:val="001D1A74"/>
    <w:rsid w:val="001D2726"/>
    <w:rsid w:val="001D3C90"/>
    <w:rsid w:val="001D41FE"/>
    <w:rsid w:val="001D4E4A"/>
    <w:rsid w:val="001D530D"/>
    <w:rsid w:val="001D5D12"/>
    <w:rsid w:val="001D66FB"/>
    <w:rsid w:val="001D6B19"/>
    <w:rsid w:val="001D798B"/>
    <w:rsid w:val="001D7A5D"/>
    <w:rsid w:val="001D7BB0"/>
    <w:rsid w:val="001E063D"/>
    <w:rsid w:val="001E0BC3"/>
    <w:rsid w:val="001E0CD4"/>
    <w:rsid w:val="001E14B0"/>
    <w:rsid w:val="001E197C"/>
    <w:rsid w:val="001E1DF0"/>
    <w:rsid w:val="001E324D"/>
    <w:rsid w:val="001E361D"/>
    <w:rsid w:val="001E3E83"/>
    <w:rsid w:val="001E4659"/>
    <w:rsid w:val="001E4D4D"/>
    <w:rsid w:val="001E504A"/>
    <w:rsid w:val="001E570F"/>
    <w:rsid w:val="001E5928"/>
    <w:rsid w:val="001E59DD"/>
    <w:rsid w:val="001E65D7"/>
    <w:rsid w:val="001E67D4"/>
    <w:rsid w:val="001E6E2C"/>
    <w:rsid w:val="001E71ED"/>
    <w:rsid w:val="001E769A"/>
    <w:rsid w:val="001E7B3A"/>
    <w:rsid w:val="001F046F"/>
    <w:rsid w:val="001F1342"/>
    <w:rsid w:val="001F239F"/>
    <w:rsid w:val="001F3097"/>
    <w:rsid w:val="001F3854"/>
    <w:rsid w:val="001F3B9F"/>
    <w:rsid w:val="001F44C0"/>
    <w:rsid w:val="001F470D"/>
    <w:rsid w:val="001F4807"/>
    <w:rsid w:val="001F4FAA"/>
    <w:rsid w:val="001F5251"/>
    <w:rsid w:val="001F53D5"/>
    <w:rsid w:val="001F59B7"/>
    <w:rsid w:val="001F5D92"/>
    <w:rsid w:val="001F69A8"/>
    <w:rsid w:val="001F6D50"/>
    <w:rsid w:val="001F7652"/>
    <w:rsid w:val="0020004D"/>
    <w:rsid w:val="002006C6"/>
    <w:rsid w:val="00201801"/>
    <w:rsid w:val="002019C6"/>
    <w:rsid w:val="00201F7B"/>
    <w:rsid w:val="00202644"/>
    <w:rsid w:val="002026F0"/>
    <w:rsid w:val="002028BD"/>
    <w:rsid w:val="00202B55"/>
    <w:rsid w:val="00203306"/>
    <w:rsid w:val="00203505"/>
    <w:rsid w:val="002043DA"/>
    <w:rsid w:val="00204F15"/>
    <w:rsid w:val="00205403"/>
    <w:rsid w:val="00205A85"/>
    <w:rsid w:val="0020619C"/>
    <w:rsid w:val="0020672F"/>
    <w:rsid w:val="00206C45"/>
    <w:rsid w:val="0020736D"/>
    <w:rsid w:val="0020745B"/>
    <w:rsid w:val="00207D0E"/>
    <w:rsid w:val="00210A90"/>
    <w:rsid w:val="00210F88"/>
    <w:rsid w:val="002110BF"/>
    <w:rsid w:val="00211CCD"/>
    <w:rsid w:val="00212136"/>
    <w:rsid w:val="002125E4"/>
    <w:rsid w:val="002126DE"/>
    <w:rsid w:val="002131E8"/>
    <w:rsid w:val="0021455A"/>
    <w:rsid w:val="00214DFE"/>
    <w:rsid w:val="002154FF"/>
    <w:rsid w:val="00216B70"/>
    <w:rsid w:val="00217256"/>
    <w:rsid w:val="00217483"/>
    <w:rsid w:val="0021776C"/>
    <w:rsid w:val="00217FA1"/>
    <w:rsid w:val="00220299"/>
    <w:rsid w:val="00220302"/>
    <w:rsid w:val="00221DF3"/>
    <w:rsid w:val="0022234B"/>
    <w:rsid w:val="00222FBC"/>
    <w:rsid w:val="00223431"/>
    <w:rsid w:val="0022499D"/>
    <w:rsid w:val="00224DE6"/>
    <w:rsid w:val="00224F86"/>
    <w:rsid w:val="00224FA9"/>
    <w:rsid w:val="002253AD"/>
    <w:rsid w:val="002255BB"/>
    <w:rsid w:val="0022587A"/>
    <w:rsid w:val="00225E77"/>
    <w:rsid w:val="00226134"/>
    <w:rsid w:val="002269E1"/>
    <w:rsid w:val="00227676"/>
    <w:rsid w:val="00227859"/>
    <w:rsid w:val="00230573"/>
    <w:rsid w:val="00231311"/>
    <w:rsid w:val="002319DE"/>
    <w:rsid w:val="002326C4"/>
    <w:rsid w:val="0023274C"/>
    <w:rsid w:val="00232849"/>
    <w:rsid w:val="00232C6C"/>
    <w:rsid w:val="0023349F"/>
    <w:rsid w:val="00233A99"/>
    <w:rsid w:val="00233CA6"/>
    <w:rsid w:val="002344CF"/>
    <w:rsid w:val="002353CD"/>
    <w:rsid w:val="00235650"/>
    <w:rsid w:val="002356BA"/>
    <w:rsid w:val="002357EE"/>
    <w:rsid w:val="00235914"/>
    <w:rsid w:val="0023605F"/>
    <w:rsid w:val="00236096"/>
    <w:rsid w:val="0023610B"/>
    <w:rsid w:val="00237F16"/>
    <w:rsid w:val="00240DC7"/>
    <w:rsid w:val="00240F9E"/>
    <w:rsid w:val="002411F2"/>
    <w:rsid w:val="002411F5"/>
    <w:rsid w:val="0024142E"/>
    <w:rsid w:val="00241A6F"/>
    <w:rsid w:val="00242017"/>
    <w:rsid w:val="00242E15"/>
    <w:rsid w:val="0024366E"/>
    <w:rsid w:val="002439F5"/>
    <w:rsid w:val="002441B9"/>
    <w:rsid w:val="0024446E"/>
    <w:rsid w:val="0024456E"/>
    <w:rsid w:val="00244810"/>
    <w:rsid w:val="00245351"/>
    <w:rsid w:val="0024570E"/>
    <w:rsid w:val="00246B7A"/>
    <w:rsid w:val="00246B88"/>
    <w:rsid w:val="00246D67"/>
    <w:rsid w:val="00246EDD"/>
    <w:rsid w:val="002473AF"/>
    <w:rsid w:val="00247906"/>
    <w:rsid w:val="00247B24"/>
    <w:rsid w:val="0025068A"/>
    <w:rsid w:val="00250D54"/>
    <w:rsid w:val="00251C4F"/>
    <w:rsid w:val="002525FD"/>
    <w:rsid w:val="0025294C"/>
    <w:rsid w:val="00252A72"/>
    <w:rsid w:val="00252B16"/>
    <w:rsid w:val="00252BFE"/>
    <w:rsid w:val="00252E0B"/>
    <w:rsid w:val="00253EBF"/>
    <w:rsid w:val="002543DA"/>
    <w:rsid w:val="00254818"/>
    <w:rsid w:val="002549AE"/>
    <w:rsid w:val="00254B87"/>
    <w:rsid w:val="00254CCA"/>
    <w:rsid w:val="00256563"/>
    <w:rsid w:val="002567CB"/>
    <w:rsid w:val="002568ED"/>
    <w:rsid w:val="002573B4"/>
    <w:rsid w:val="00257543"/>
    <w:rsid w:val="00257C6B"/>
    <w:rsid w:val="00257FEF"/>
    <w:rsid w:val="002603CD"/>
    <w:rsid w:val="00260521"/>
    <w:rsid w:val="00261AE7"/>
    <w:rsid w:val="00261D3A"/>
    <w:rsid w:val="00262A59"/>
    <w:rsid w:val="00264300"/>
    <w:rsid w:val="00264F5C"/>
    <w:rsid w:val="00265823"/>
    <w:rsid w:val="00266DA9"/>
    <w:rsid w:val="00270BC5"/>
    <w:rsid w:val="00271187"/>
    <w:rsid w:val="00272526"/>
    <w:rsid w:val="00272E0A"/>
    <w:rsid w:val="00272F40"/>
    <w:rsid w:val="002733CE"/>
    <w:rsid w:val="002733F3"/>
    <w:rsid w:val="00273D24"/>
    <w:rsid w:val="002759F4"/>
    <w:rsid w:val="00276898"/>
    <w:rsid w:val="00276D0E"/>
    <w:rsid w:val="00276E25"/>
    <w:rsid w:val="00276F5D"/>
    <w:rsid w:val="0027725E"/>
    <w:rsid w:val="002773A5"/>
    <w:rsid w:val="00277DF4"/>
    <w:rsid w:val="00280032"/>
    <w:rsid w:val="0028017D"/>
    <w:rsid w:val="002801F0"/>
    <w:rsid w:val="00280202"/>
    <w:rsid w:val="00280217"/>
    <w:rsid w:val="00280462"/>
    <w:rsid w:val="00280F13"/>
    <w:rsid w:val="00282454"/>
    <w:rsid w:val="002828B7"/>
    <w:rsid w:val="00283189"/>
    <w:rsid w:val="002840EC"/>
    <w:rsid w:val="00286B6F"/>
    <w:rsid w:val="00287BA6"/>
    <w:rsid w:val="00287CEA"/>
    <w:rsid w:val="00287EBB"/>
    <w:rsid w:val="002909D8"/>
    <w:rsid w:val="00290CB5"/>
    <w:rsid w:val="00290E5E"/>
    <w:rsid w:val="00291052"/>
    <w:rsid w:val="00291112"/>
    <w:rsid w:val="002919C5"/>
    <w:rsid w:val="00291AFE"/>
    <w:rsid w:val="00291E5C"/>
    <w:rsid w:val="002920C3"/>
    <w:rsid w:val="00292B58"/>
    <w:rsid w:val="00293479"/>
    <w:rsid w:val="00293BF0"/>
    <w:rsid w:val="00293EC9"/>
    <w:rsid w:val="002942C9"/>
    <w:rsid w:val="00294792"/>
    <w:rsid w:val="00294836"/>
    <w:rsid w:val="00294920"/>
    <w:rsid w:val="00294EE5"/>
    <w:rsid w:val="00295694"/>
    <w:rsid w:val="00295CC2"/>
    <w:rsid w:val="00295D4A"/>
    <w:rsid w:val="00296DB6"/>
    <w:rsid w:val="00296EB2"/>
    <w:rsid w:val="00297889"/>
    <w:rsid w:val="002978C9"/>
    <w:rsid w:val="00297C8F"/>
    <w:rsid w:val="00297CC9"/>
    <w:rsid w:val="00297E33"/>
    <w:rsid w:val="002A0838"/>
    <w:rsid w:val="002A106C"/>
    <w:rsid w:val="002A1EC5"/>
    <w:rsid w:val="002A3B45"/>
    <w:rsid w:val="002A525B"/>
    <w:rsid w:val="002A621C"/>
    <w:rsid w:val="002A6445"/>
    <w:rsid w:val="002A64A1"/>
    <w:rsid w:val="002A764E"/>
    <w:rsid w:val="002A7938"/>
    <w:rsid w:val="002A7BA9"/>
    <w:rsid w:val="002A7D4F"/>
    <w:rsid w:val="002B0472"/>
    <w:rsid w:val="002B07F2"/>
    <w:rsid w:val="002B0EBA"/>
    <w:rsid w:val="002B214F"/>
    <w:rsid w:val="002B24DE"/>
    <w:rsid w:val="002B4507"/>
    <w:rsid w:val="002B4E6B"/>
    <w:rsid w:val="002B4F7D"/>
    <w:rsid w:val="002B5038"/>
    <w:rsid w:val="002B6101"/>
    <w:rsid w:val="002B663B"/>
    <w:rsid w:val="002B67B1"/>
    <w:rsid w:val="002B7077"/>
    <w:rsid w:val="002B71E9"/>
    <w:rsid w:val="002B7D71"/>
    <w:rsid w:val="002B7E70"/>
    <w:rsid w:val="002C0772"/>
    <w:rsid w:val="002C1181"/>
    <w:rsid w:val="002C11CF"/>
    <w:rsid w:val="002C184B"/>
    <w:rsid w:val="002C1C75"/>
    <w:rsid w:val="002C2101"/>
    <w:rsid w:val="002C29A9"/>
    <w:rsid w:val="002C2F45"/>
    <w:rsid w:val="002C3895"/>
    <w:rsid w:val="002C3DF5"/>
    <w:rsid w:val="002C41D1"/>
    <w:rsid w:val="002C466F"/>
    <w:rsid w:val="002C5418"/>
    <w:rsid w:val="002C578D"/>
    <w:rsid w:val="002C591D"/>
    <w:rsid w:val="002C624B"/>
    <w:rsid w:val="002C64CD"/>
    <w:rsid w:val="002C7634"/>
    <w:rsid w:val="002D023B"/>
    <w:rsid w:val="002D2148"/>
    <w:rsid w:val="002D2AAA"/>
    <w:rsid w:val="002D2B07"/>
    <w:rsid w:val="002D3CA8"/>
    <w:rsid w:val="002D5918"/>
    <w:rsid w:val="002D6418"/>
    <w:rsid w:val="002D6917"/>
    <w:rsid w:val="002D6ED0"/>
    <w:rsid w:val="002D711B"/>
    <w:rsid w:val="002D79EC"/>
    <w:rsid w:val="002D7B05"/>
    <w:rsid w:val="002E01EE"/>
    <w:rsid w:val="002E099E"/>
    <w:rsid w:val="002E1281"/>
    <w:rsid w:val="002E152E"/>
    <w:rsid w:val="002E2BAB"/>
    <w:rsid w:val="002E39AA"/>
    <w:rsid w:val="002E4636"/>
    <w:rsid w:val="002E46B6"/>
    <w:rsid w:val="002E4B36"/>
    <w:rsid w:val="002E4DEC"/>
    <w:rsid w:val="002E53AA"/>
    <w:rsid w:val="002E5DE3"/>
    <w:rsid w:val="002E6514"/>
    <w:rsid w:val="002E78B8"/>
    <w:rsid w:val="002E7C29"/>
    <w:rsid w:val="002F0014"/>
    <w:rsid w:val="002F04A7"/>
    <w:rsid w:val="002F04E7"/>
    <w:rsid w:val="002F0DD0"/>
    <w:rsid w:val="002F13FA"/>
    <w:rsid w:val="002F2BD6"/>
    <w:rsid w:val="002F30A8"/>
    <w:rsid w:val="002F3AEF"/>
    <w:rsid w:val="002F3F4B"/>
    <w:rsid w:val="002F405D"/>
    <w:rsid w:val="002F4A44"/>
    <w:rsid w:val="002F5AB6"/>
    <w:rsid w:val="002F6C05"/>
    <w:rsid w:val="002F6DEA"/>
    <w:rsid w:val="002F7468"/>
    <w:rsid w:val="002F77A7"/>
    <w:rsid w:val="002F7981"/>
    <w:rsid w:val="002F7987"/>
    <w:rsid w:val="002F799E"/>
    <w:rsid w:val="002F7A85"/>
    <w:rsid w:val="002F7CFB"/>
    <w:rsid w:val="002F7EE7"/>
    <w:rsid w:val="002F7F51"/>
    <w:rsid w:val="00300780"/>
    <w:rsid w:val="003008C1"/>
    <w:rsid w:val="00300AFD"/>
    <w:rsid w:val="003013F5"/>
    <w:rsid w:val="003019B9"/>
    <w:rsid w:val="00301BC7"/>
    <w:rsid w:val="00301CED"/>
    <w:rsid w:val="0030255D"/>
    <w:rsid w:val="00303116"/>
    <w:rsid w:val="00303465"/>
    <w:rsid w:val="0030359E"/>
    <w:rsid w:val="003035A3"/>
    <w:rsid w:val="0030451E"/>
    <w:rsid w:val="003046BC"/>
    <w:rsid w:val="00305007"/>
    <w:rsid w:val="003052FC"/>
    <w:rsid w:val="003057FD"/>
    <w:rsid w:val="00305C63"/>
    <w:rsid w:val="00305D07"/>
    <w:rsid w:val="00305D9E"/>
    <w:rsid w:val="00305F7C"/>
    <w:rsid w:val="00306F17"/>
    <w:rsid w:val="003110A3"/>
    <w:rsid w:val="003115D1"/>
    <w:rsid w:val="00311611"/>
    <w:rsid w:val="00311F6A"/>
    <w:rsid w:val="00311FF1"/>
    <w:rsid w:val="00312608"/>
    <w:rsid w:val="003128A7"/>
    <w:rsid w:val="00312C37"/>
    <w:rsid w:val="00313797"/>
    <w:rsid w:val="00313AF4"/>
    <w:rsid w:val="00313BAC"/>
    <w:rsid w:val="00313C19"/>
    <w:rsid w:val="00313C6D"/>
    <w:rsid w:val="0031481A"/>
    <w:rsid w:val="00314C5F"/>
    <w:rsid w:val="00314CF0"/>
    <w:rsid w:val="00314E51"/>
    <w:rsid w:val="00314F71"/>
    <w:rsid w:val="00315F1B"/>
    <w:rsid w:val="00316959"/>
    <w:rsid w:val="00316D91"/>
    <w:rsid w:val="003217C6"/>
    <w:rsid w:val="003221C0"/>
    <w:rsid w:val="003246B7"/>
    <w:rsid w:val="00324843"/>
    <w:rsid w:val="00324879"/>
    <w:rsid w:val="003249C2"/>
    <w:rsid w:val="00324ACD"/>
    <w:rsid w:val="003258F1"/>
    <w:rsid w:val="00325B53"/>
    <w:rsid w:val="00326014"/>
    <w:rsid w:val="003260BB"/>
    <w:rsid w:val="00326371"/>
    <w:rsid w:val="003267CF"/>
    <w:rsid w:val="003267FE"/>
    <w:rsid w:val="003269CC"/>
    <w:rsid w:val="00326A4B"/>
    <w:rsid w:val="00326A8B"/>
    <w:rsid w:val="00326DEE"/>
    <w:rsid w:val="00327C66"/>
    <w:rsid w:val="00327FFE"/>
    <w:rsid w:val="00330896"/>
    <w:rsid w:val="00331500"/>
    <w:rsid w:val="00331BF3"/>
    <w:rsid w:val="0033206A"/>
    <w:rsid w:val="0033291C"/>
    <w:rsid w:val="00332AA5"/>
    <w:rsid w:val="00332D4C"/>
    <w:rsid w:val="00333170"/>
    <w:rsid w:val="00333AD3"/>
    <w:rsid w:val="00333BA6"/>
    <w:rsid w:val="00333DFE"/>
    <w:rsid w:val="003340E0"/>
    <w:rsid w:val="00334319"/>
    <w:rsid w:val="003343EE"/>
    <w:rsid w:val="0033498A"/>
    <w:rsid w:val="00334FCA"/>
    <w:rsid w:val="00335844"/>
    <w:rsid w:val="00336438"/>
    <w:rsid w:val="00336477"/>
    <w:rsid w:val="00336E56"/>
    <w:rsid w:val="003379A5"/>
    <w:rsid w:val="00337B43"/>
    <w:rsid w:val="00337FB2"/>
    <w:rsid w:val="00340371"/>
    <w:rsid w:val="003411F1"/>
    <w:rsid w:val="003414F9"/>
    <w:rsid w:val="0034175B"/>
    <w:rsid w:val="003417B8"/>
    <w:rsid w:val="0034306E"/>
    <w:rsid w:val="0034369D"/>
    <w:rsid w:val="00343C69"/>
    <w:rsid w:val="0034476D"/>
    <w:rsid w:val="003448CD"/>
    <w:rsid w:val="00344A80"/>
    <w:rsid w:val="00344BFB"/>
    <w:rsid w:val="00345291"/>
    <w:rsid w:val="00345862"/>
    <w:rsid w:val="00346457"/>
    <w:rsid w:val="00346796"/>
    <w:rsid w:val="00346CF7"/>
    <w:rsid w:val="003471E4"/>
    <w:rsid w:val="00347391"/>
    <w:rsid w:val="00347D08"/>
    <w:rsid w:val="00347E58"/>
    <w:rsid w:val="00350427"/>
    <w:rsid w:val="00350DE6"/>
    <w:rsid w:val="00350F2E"/>
    <w:rsid w:val="00351B36"/>
    <w:rsid w:val="003527C8"/>
    <w:rsid w:val="00352842"/>
    <w:rsid w:val="00352ADB"/>
    <w:rsid w:val="00352C91"/>
    <w:rsid w:val="00352DF2"/>
    <w:rsid w:val="00352E22"/>
    <w:rsid w:val="00353010"/>
    <w:rsid w:val="003534D8"/>
    <w:rsid w:val="0035372B"/>
    <w:rsid w:val="0035378B"/>
    <w:rsid w:val="00353EE5"/>
    <w:rsid w:val="00354812"/>
    <w:rsid w:val="00355215"/>
    <w:rsid w:val="0035591E"/>
    <w:rsid w:val="00356B9D"/>
    <w:rsid w:val="00356C7A"/>
    <w:rsid w:val="003572D6"/>
    <w:rsid w:val="0035754F"/>
    <w:rsid w:val="0035776F"/>
    <w:rsid w:val="003578A1"/>
    <w:rsid w:val="00357E4F"/>
    <w:rsid w:val="00357FC8"/>
    <w:rsid w:val="00360417"/>
    <w:rsid w:val="00361066"/>
    <w:rsid w:val="00361525"/>
    <w:rsid w:val="00361690"/>
    <w:rsid w:val="00361717"/>
    <w:rsid w:val="003619AF"/>
    <w:rsid w:val="00361FAE"/>
    <w:rsid w:val="00362632"/>
    <w:rsid w:val="00363185"/>
    <w:rsid w:val="00363FEB"/>
    <w:rsid w:val="003646B7"/>
    <w:rsid w:val="00364A3D"/>
    <w:rsid w:val="003650E6"/>
    <w:rsid w:val="00365816"/>
    <w:rsid w:val="003661E3"/>
    <w:rsid w:val="00366567"/>
    <w:rsid w:val="003707C5"/>
    <w:rsid w:val="0037087B"/>
    <w:rsid w:val="0037120C"/>
    <w:rsid w:val="00371642"/>
    <w:rsid w:val="00372196"/>
    <w:rsid w:val="003732DE"/>
    <w:rsid w:val="00373DF1"/>
    <w:rsid w:val="0037412E"/>
    <w:rsid w:val="00374A8C"/>
    <w:rsid w:val="00375424"/>
    <w:rsid w:val="003772E6"/>
    <w:rsid w:val="003772E8"/>
    <w:rsid w:val="003775BE"/>
    <w:rsid w:val="00377AC5"/>
    <w:rsid w:val="00377BC4"/>
    <w:rsid w:val="00377D48"/>
    <w:rsid w:val="0038055C"/>
    <w:rsid w:val="00380DA9"/>
    <w:rsid w:val="00381B87"/>
    <w:rsid w:val="00382534"/>
    <w:rsid w:val="0038313D"/>
    <w:rsid w:val="00383A42"/>
    <w:rsid w:val="00383D9C"/>
    <w:rsid w:val="003856C5"/>
    <w:rsid w:val="00386A65"/>
    <w:rsid w:val="0038741E"/>
    <w:rsid w:val="0038797F"/>
    <w:rsid w:val="00387AC1"/>
    <w:rsid w:val="00390B28"/>
    <w:rsid w:val="00390C32"/>
    <w:rsid w:val="00391028"/>
    <w:rsid w:val="00391B4F"/>
    <w:rsid w:val="00392432"/>
    <w:rsid w:val="003933C7"/>
    <w:rsid w:val="00393C0A"/>
    <w:rsid w:val="00393F58"/>
    <w:rsid w:val="00394354"/>
    <w:rsid w:val="003943C7"/>
    <w:rsid w:val="003944CF"/>
    <w:rsid w:val="003947BE"/>
    <w:rsid w:val="00394834"/>
    <w:rsid w:val="003948EC"/>
    <w:rsid w:val="00394F50"/>
    <w:rsid w:val="003964BE"/>
    <w:rsid w:val="00396D28"/>
    <w:rsid w:val="00397583"/>
    <w:rsid w:val="0039770D"/>
    <w:rsid w:val="00397A01"/>
    <w:rsid w:val="00397D63"/>
    <w:rsid w:val="003A01F9"/>
    <w:rsid w:val="003A08FE"/>
    <w:rsid w:val="003A0E9D"/>
    <w:rsid w:val="003A1F24"/>
    <w:rsid w:val="003A21BB"/>
    <w:rsid w:val="003A26E2"/>
    <w:rsid w:val="003A274F"/>
    <w:rsid w:val="003A297E"/>
    <w:rsid w:val="003A2D10"/>
    <w:rsid w:val="003A4437"/>
    <w:rsid w:val="003A5417"/>
    <w:rsid w:val="003A6215"/>
    <w:rsid w:val="003A62FF"/>
    <w:rsid w:val="003A635B"/>
    <w:rsid w:val="003A6391"/>
    <w:rsid w:val="003A76CA"/>
    <w:rsid w:val="003B0803"/>
    <w:rsid w:val="003B0DF0"/>
    <w:rsid w:val="003B0FA8"/>
    <w:rsid w:val="003B11E5"/>
    <w:rsid w:val="003B2707"/>
    <w:rsid w:val="003B2CEB"/>
    <w:rsid w:val="003B34F3"/>
    <w:rsid w:val="003B38EF"/>
    <w:rsid w:val="003B3FAE"/>
    <w:rsid w:val="003B511E"/>
    <w:rsid w:val="003B6102"/>
    <w:rsid w:val="003B67E1"/>
    <w:rsid w:val="003B72AD"/>
    <w:rsid w:val="003B74C9"/>
    <w:rsid w:val="003B7752"/>
    <w:rsid w:val="003C0F66"/>
    <w:rsid w:val="003C1A12"/>
    <w:rsid w:val="003C1A53"/>
    <w:rsid w:val="003C2BF9"/>
    <w:rsid w:val="003C2FBD"/>
    <w:rsid w:val="003C3DAF"/>
    <w:rsid w:val="003C404B"/>
    <w:rsid w:val="003C456B"/>
    <w:rsid w:val="003C48FF"/>
    <w:rsid w:val="003C4CA6"/>
    <w:rsid w:val="003C4FA2"/>
    <w:rsid w:val="003C554F"/>
    <w:rsid w:val="003C5A62"/>
    <w:rsid w:val="003C5CE6"/>
    <w:rsid w:val="003C5DD1"/>
    <w:rsid w:val="003C5EFE"/>
    <w:rsid w:val="003C6F6B"/>
    <w:rsid w:val="003C721D"/>
    <w:rsid w:val="003C77F1"/>
    <w:rsid w:val="003D105A"/>
    <w:rsid w:val="003D108F"/>
    <w:rsid w:val="003D18E1"/>
    <w:rsid w:val="003D194C"/>
    <w:rsid w:val="003D2221"/>
    <w:rsid w:val="003D2249"/>
    <w:rsid w:val="003D3397"/>
    <w:rsid w:val="003D3672"/>
    <w:rsid w:val="003D37B6"/>
    <w:rsid w:val="003D3C6B"/>
    <w:rsid w:val="003D3CC3"/>
    <w:rsid w:val="003D3EA1"/>
    <w:rsid w:val="003D42DB"/>
    <w:rsid w:val="003D4EB9"/>
    <w:rsid w:val="003D55BE"/>
    <w:rsid w:val="003D5920"/>
    <w:rsid w:val="003D6265"/>
    <w:rsid w:val="003D66E5"/>
    <w:rsid w:val="003D6FC9"/>
    <w:rsid w:val="003D7411"/>
    <w:rsid w:val="003D7FED"/>
    <w:rsid w:val="003E0417"/>
    <w:rsid w:val="003E068C"/>
    <w:rsid w:val="003E0A40"/>
    <w:rsid w:val="003E0A86"/>
    <w:rsid w:val="003E121F"/>
    <w:rsid w:val="003E182A"/>
    <w:rsid w:val="003E24C5"/>
    <w:rsid w:val="003E2B06"/>
    <w:rsid w:val="003E49AF"/>
    <w:rsid w:val="003E4AB4"/>
    <w:rsid w:val="003E5875"/>
    <w:rsid w:val="003E6789"/>
    <w:rsid w:val="003E6C26"/>
    <w:rsid w:val="003E70C8"/>
    <w:rsid w:val="003E78B5"/>
    <w:rsid w:val="003E7D47"/>
    <w:rsid w:val="003E7ED5"/>
    <w:rsid w:val="003F0B05"/>
    <w:rsid w:val="003F0B57"/>
    <w:rsid w:val="003F17E6"/>
    <w:rsid w:val="003F1803"/>
    <w:rsid w:val="003F1D12"/>
    <w:rsid w:val="003F1FA7"/>
    <w:rsid w:val="003F2D89"/>
    <w:rsid w:val="003F3202"/>
    <w:rsid w:val="003F340C"/>
    <w:rsid w:val="003F35D2"/>
    <w:rsid w:val="003F46D6"/>
    <w:rsid w:val="003F64B5"/>
    <w:rsid w:val="003F6B54"/>
    <w:rsid w:val="003F798E"/>
    <w:rsid w:val="003F7AC7"/>
    <w:rsid w:val="00400528"/>
    <w:rsid w:val="0040061A"/>
    <w:rsid w:val="00400D7C"/>
    <w:rsid w:val="00401018"/>
    <w:rsid w:val="00401E6F"/>
    <w:rsid w:val="00402E9F"/>
    <w:rsid w:val="00403381"/>
    <w:rsid w:val="00403490"/>
    <w:rsid w:val="004034B8"/>
    <w:rsid w:val="00403C83"/>
    <w:rsid w:val="00403D69"/>
    <w:rsid w:val="00404230"/>
    <w:rsid w:val="00405239"/>
    <w:rsid w:val="0040528E"/>
    <w:rsid w:val="0040587C"/>
    <w:rsid w:val="00405C5C"/>
    <w:rsid w:val="0040620E"/>
    <w:rsid w:val="004064B0"/>
    <w:rsid w:val="00406866"/>
    <w:rsid w:val="00407396"/>
    <w:rsid w:val="00407426"/>
    <w:rsid w:val="00407F3D"/>
    <w:rsid w:val="00410861"/>
    <w:rsid w:val="00410970"/>
    <w:rsid w:val="00410B52"/>
    <w:rsid w:val="004112D1"/>
    <w:rsid w:val="00413381"/>
    <w:rsid w:val="00413958"/>
    <w:rsid w:val="00413ACF"/>
    <w:rsid w:val="00413E88"/>
    <w:rsid w:val="00414538"/>
    <w:rsid w:val="004145B1"/>
    <w:rsid w:val="0041549C"/>
    <w:rsid w:val="0041578E"/>
    <w:rsid w:val="00416503"/>
    <w:rsid w:val="00416E70"/>
    <w:rsid w:val="004171BB"/>
    <w:rsid w:val="004173C3"/>
    <w:rsid w:val="004179C7"/>
    <w:rsid w:val="00420873"/>
    <w:rsid w:val="00420B0E"/>
    <w:rsid w:val="00420CF9"/>
    <w:rsid w:val="00421130"/>
    <w:rsid w:val="004218D1"/>
    <w:rsid w:val="004221A6"/>
    <w:rsid w:val="00423543"/>
    <w:rsid w:val="0042399B"/>
    <w:rsid w:val="00423F83"/>
    <w:rsid w:val="004246A4"/>
    <w:rsid w:val="0042515A"/>
    <w:rsid w:val="0042570C"/>
    <w:rsid w:val="004257B8"/>
    <w:rsid w:val="00425A53"/>
    <w:rsid w:val="00425B64"/>
    <w:rsid w:val="004260C1"/>
    <w:rsid w:val="00426CBD"/>
    <w:rsid w:val="0042721E"/>
    <w:rsid w:val="00427994"/>
    <w:rsid w:val="00430545"/>
    <w:rsid w:val="0043071E"/>
    <w:rsid w:val="00431663"/>
    <w:rsid w:val="00431AEF"/>
    <w:rsid w:val="00431C56"/>
    <w:rsid w:val="00431C8A"/>
    <w:rsid w:val="004322E6"/>
    <w:rsid w:val="004326D0"/>
    <w:rsid w:val="004327BF"/>
    <w:rsid w:val="00432D79"/>
    <w:rsid w:val="0043371C"/>
    <w:rsid w:val="00433C2D"/>
    <w:rsid w:val="00434518"/>
    <w:rsid w:val="0043496E"/>
    <w:rsid w:val="004353F5"/>
    <w:rsid w:val="0043661B"/>
    <w:rsid w:val="00437167"/>
    <w:rsid w:val="004371FC"/>
    <w:rsid w:val="004374D5"/>
    <w:rsid w:val="004376EA"/>
    <w:rsid w:val="0043798D"/>
    <w:rsid w:val="00437C9B"/>
    <w:rsid w:val="0044004F"/>
    <w:rsid w:val="004407FA"/>
    <w:rsid w:val="0044109B"/>
    <w:rsid w:val="00441765"/>
    <w:rsid w:val="00441A05"/>
    <w:rsid w:val="00441D2D"/>
    <w:rsid w:val="004424FF"/>
    <w:rsid w:val="0044276E"/>
    <w:rsid w:val="0044285B"/>
    <w:rsid w:val="00442E1B"/>
    <w:rsid w:val="00443966"/>
    <w:rsid w:val="00443D90"/>
    <w:rsid w:val="00445B53"/>
    <w:rsid w:val="00445B63"/>
    <w:rsid w:val="0044658D"/>
    <w:rsid w:val="00446724"/>
    <w:rsid w:val="00446EB1"/>
    <w:rsid w:val="00447AAE"/>
    <w:rsid w:val="00450712"/>
    <w:rsid w:val="00450D46"/>
    <w:rsid w:val="00450F9B"/>
    <w:rsid w:val="0045163D"/>
    <w:rsid w:val="00451805"/>
    <w:rsid w:val="0045183B"/>
    <w:rsid w:val="00451C00"/>
    <w:rsid w:val="00451F22"/>
    <w:rsid w:val="004525B9"/>
    <w:rsid w:val="00452906"/>
    <w:rsid w:val="00453B3D"/>
    <w:rsid w:val="0045474C"/>
    <w:rsid w:val="0045528A"/>
    <w:rsid w:val="00455D1A"/>
    <w:rsid w:val="00456A61"/>
    <w:rsid w:val="004576AA"/>
    <w:rsid w:val="00457936"/>
    <w:rsid w:val="004608A6"/>
    <w:rsid w:val="00460D97"/>
    <w:rsid w:val="00462361"/>
    <w:rsid w:val="004630F2"/>
    <w:rsid w:val="0046371D"/>
    <w:rsid w:val="00463A74"/>
    <w:rsid w:val="00464EDF"/>
    <w:rsid w:val="0046515A"/>
    <w:rsid w:val="00465DBB"/>
    <w:rsid w:val="0046722E"/>
    <w:rsid w:val="004674D8"/>
    <w:rsid w:val="0047058D"/>
    <w:rsid w:val="00470E17"/>
    <w:rsid w:val="00471211"/>
    <w:rsid w:val="0047138A"/>
    <w:rsid w:val="00471A09"/>
    <w:rsid w:val="00471A1B"/>
    <w:rsid w:val="00471D12"/>
    <w:rsid w:val="00471F45"/>
    <w:rsid w:val="0047231E"/>
    <w:rsid w:val="0047282D"/>
    <w:rsid w:val="00472BAE"/>
    <w:rsid w:val="00473897"/>
    <w:rsid w:val="00473A6B"/>
    <w:rsid w:val="0047536E"/>
    <w:rsid w:val="00476FCC"/>
    <w:rsid w:val="004772EA"/>
    <w:rsid w:val="00477858"/>
    <w:rsid w:val="0048170D"/>
    <w:rsid w:val="00482D35"/>
    <w:rsid w:val="00483488"/>
    <w:rsid w:val="00483E94"/>
    <w:rsid w:val="00484072"/>
    <w:rsid w:val="00485B7D"/>
    <w:rsid w:val="00485F9D"/>
    <w:rsid w:val="00485FB7"/>
    <w:rsid w:val="00490178"/>
    <w:rsid w:val="00490DBE"/>
    <w:rsid w:val="00490FC7"/>
    <w:rsid w:val="0049168A"/>
    <w:rsid w:val="00491FFD"/>
    <w:rsid w:val="0049240D"/>
    <w:rsid w:val="004924F8"/>
    <w:rsid w:val="00492DC2"/>
    <w:rsid w:val="00493629"/>
    <w:rsid w:val="00493ADB"/>
    <w:rsid w:val="00494130"/>
    <w:rsid w:val="0049425C"/>
    <w:rsid w:val="00494744"/>
    <w:rsid w:val="00494FD0"/>
    <w:rsid w:val="0049525B"/>
    <w:rsid w:val="004953AC"/>
    <w:rsid w:val="004953C3"/>
    <w:rsid w:val="00495449"/>
    <w:rsid w:val="0049591C"/>
    <w:rsid w:val="00495C33"/>
    <w:rsid w:val="00496D77"/>
    <w:rsid w:val="004976DF"/>
    <w:rsid w:val="004977A0"/>
    <w:rsid w:val="00497948"/>
    <w:rsid w:val="00497DB2"/>
    <w:rsid w:val="004A10CA"/>
    <w:rsid w:val="004A1347"/>
    <w:rsid w:val="004A1A05"/>
    <w:rsid w:val="004A1BCB"/>
    <w:rsid w:val="004A1D82"/>
    <w:rsid w:val="004A20AC"/>
    <w:rsid w:val="004A20B2"/>
    <w:rsid w:val="004A3262"/>
    <w:rsid w:val="004A358C"/>
    <w:rsid w:val="004A3BEB"/>
    <w:rsid w:val="004A4191"/>
    <w:rsid w:val="004A41CC"/>
    <w:rsid w:val="004A4A69"/>
    <w:rsid w:val="004A52FC"/>
    <w:rsid w:val="004A5893"/>
    <w:rsid w:val="004A5C89"/>
    <w:rsid w:val="004A5E24"/>
    <w:rsid w:val="004A6040"/>
    <w:rsid w:val="004A64DA"/>
    <w:rsid w:val="004A6633"/>
    <w:rsid w:val="004A6682"/>
    <w:rsid w:val="004A67BD"/>
    <w:rsid w:val="004A681F"/>
    <w:rsid w:val="004B0CC1"/>
    <w:rsid w:val="004B2E00"/>
    <w:rsid w:val="004B2EDF"/>
    <w:rsid w:val="004B3715"/>
    <w:rsid w:val="004B3A43"/>
    <w:rsid w:val="004B439C"/>
    <w:rsid w:val="004B450E"/>
    <w:rsid w:val="004B467A"/>
    <w:rsid w:val="004B4E4A"/>
    <w:rsid w:val="004B5B2A"/>
    <w:rsid w:val="004B6388"/>
    <w:rsid w:val="004B73E4"/>
    <w:rsid w:val="004B7E1E"/>
    <w:rsid w:val="004B7FAB"/>
    <w:rsid w:val="004C0833"/>
    <w:rsid w:val="004C14B5"/>
    <w:rsid w:val="004C1D97"/>
    <w:rsid w:val="004C2C95"/>
    <w:rsid w:val="004C2F2A"/>
    <w:rsid w:val="004C2FCF"/>
    <w:rsid w:val="004C36F1"/>
    <w:rsid w:val="004C4060"/>
    <w:rsid w:val="004C4517"/>
    <w:rsid w:val="004C468F"/>
    <w:rsid w:val="004C52D1"/>
    <w:rsid w:val="004C54E2"/>
    <w:rsid w:val="004C55F4"/>
    <w:rsid w:val="004C6460"/>
    <w:rsid w:val="004C6D57"/>
    <w:rsid w:val="004C78C2"/>
    <w:rsid w:val="004C7BB4"/>
    <w:rsid w:val="004D05B5"/>
    <w:rsid w:val="004D0B9E"/>
    <w:rsid w:val="004D0DA9"/>
    <w:rsid w:val="004D1051"/>
    <w:rsid w:val="004D12F6"/>
    <w:rsid w:val="004D14FA"/>
    <w:rsid w:val="004D1B0F"/>
    <w:rsid w:val="004D1E78"/>
    <w:rsid w:val="004D1F93"/>
    <w:rsid w:val="004D23A6"/>
    <w:rsid w:val="004D25C5"/>
    <w:rsid w:val="004D2639"/>
    <w:rsid w:val="004D2BB3"/>
    <w:rsid w:val="004D4666"/>
    <w:rsid w:val="004D4803"/>
    <w:rsid w:val="004D49BE"/>
    <w:rsid w:val="004D4FB4"/>
    <w:rsid w:val="004D5BBE"/>
    <w:rsid w:val="004D671C"/>
    <w:rsid w:val="004D6D5B"/>
    <w:rsid w:val="004D76A1"/>
    <w:rsid w:val="004D7A7C"/>
    <w:rsid w:val="004D7A8F"/>
    <w:rsid w:val="004D7DB9"/>
    <w:rsid w:val="004D7F72"/>
    <w:rsid w:val="004E0096"/>
    <w:rsid w:val="004E016C"/>
    <w:rsid w:val="004E14D5"/>
    <w:rsid w:val="004E1BB2"/>
    <w:rsid w:val="004E3430"/>
    <w:rsid w:val="004E405B"/>
    <w:rsid w:val="004E42AC"/>
    <w:rsid w:val="004E5480"/>
    <w:rsid w:val="004E6D9B"/>
    <w:rsid w:val="004E6F71"/>
    <w:rsid w:val="004E7AB8"/>
    <w:rsid w:val="004E7D3C"/>
    <w:rsid w:val="004F0691"/>
    <w:rsid w:val="004F06F9"/>
    <w:rsid w:val="004F11C0"/>
    <w:rsid w:val="004F17C4"/>
    <w:rsid w:val="004F1C26"/>
    <w:rsid w:val="004F275E"/>
    <w:rsid w:val="004F2958"/>
    <w:rsid w:val="004F2D68"/>
    <w:rsid w:val="004F2F7D"/>
    <w:rsid w:val="004F30C7"/>
    <w:rsid w:val="004F3165"/>
    <w:rsid w:val="004F3711"/>
    <w:rsid w:val="004F3A1F"/>
    <w:rsid w:val="004F41C7"/>
    <w:rsid w:val="004F4445"/>
    <w:rsid w:val="004F4642"/>
    <w:rsid w:val="004F46B5"/>
    <w:rsid w:val="004F46D1"/>
    <w:rsid w:val="004F46DC"/>
    <w:rsid w:val="004F4904"/>
    <w:rsid w:val="004F4A13"/>
    <w:rsid w:val="004F4ECD"/>
    <w:rsid w:val="004F53DD"/>
    <w:rsid w:val="004F5ABA"/>
    <w:rsid w:val="004F5C0D"/>
    <w:rsid w:val="004F69C6"/>
    <w:rsid w:val="004F7153"/>
    <w:rsid w:val="004F7E40"/>
    <w:rsid w:val="005007D4"/>
    <w:rsid w:val="00500E3E"/>
    <w:rsid w:val="00501291"/>
    <w:rsid w:val="005012C1"/>
    <w:rsid w:val="005012E5"/>
    <w:rsid w:val="00501EDB"/>
    <w:rsid w:val="005028C2"/>
    <w:rsid w:val="005030B9"/>
    <w:rsid w:val="005034C8"/>
    <w:rsid w:val="005038FA"/>
    <w:rsid w:val="005051FC"/>
    <w:rsid w:val="00505409"/>
    <w:rsid w:val="0050593E"/>
    <w:rsid w:val="00505B4A"/>
    <w:rsid w:val="005065CE"/>
    <w:rsid w:val="00506AD8"/>
    <w:rsid w:val="005078E3"/>
    <w:rsid w:val="005079D5"/>
    <w:rsid w:val="00507C91"/>
    <w:rsid w:val="00510B55"/>
    <w:rsid w:val="00512270"/>
    <w:rsid w:val="0051306F"/>
    <w:rsid w:val="00514412"/>
    <w:rsid w:val="005147E8"/>
    <w:rsid w:val="00514AF2"/>
    <w:rsid w:val="00514B49"/>
    <w:rsid w:val="005154AF"/>
    <w:rsid w:val="00516AFB"/>
    <w:rsid w:val="00516D53"/>
    <w:rsid w:val="00516F74"/>
    <w:rsid w:val="005172E5"/>
    <w:rsid w:val="00517530"/>
    <w:rsid w:val="00517C45"/>
    <w:rsid w:val="005204D5"/>
    <w:rsid w:val="00520E97"/>
    <w:rsid w:val="00521A44"/>
    <w:rsid w:val="00522138"/>
    <w:rsid w:val="005224F7"/>
    <w:rsid w:val="005229B8"/>
    <w:rsid w:val="00522CAE"/>
    <w:rsid w:val="00524484"/>
    <w:rsid w:val="00524829"/>
    <w:rsid w:val="00526360"/>
    <w:rsid w:val="005275F6"/>
    <w:rsid w:val="00527C65"/>
    <w:rsid w:val="00530411"/>
    <w:rsid w:val="005304E7"/>
    <w:rsid w:val="005305E2"/>
    <w:rsid w:val="00530641"/>
    <w:rsid w:val="005307ED"/>
    <w:rsid w:val="00530A1C"/>
    <w:rsid w:val="00530AFC"/>
    <w:rsid w:val="00530C5B"/>
    <w:rsid w:val="00530ED3"/>
    <w:rsid w:val="00531067"/>
    <w:rsid w:val="00531D9B"/>
    <w:rsid w:val="005320E7"/>
    <w:rsid w:val="00532346"/>
    <w:rsid w:val="005324B5"/>
    <w:rsid w:val="0053292B"/>
    <w:rsid w:val="0053298B"/>
    <w:rsid w:val="00532A39"/>
    <w:rsid w:val="00532F1D"/>
    <w:rsid w:val="0053314E"/>
    <w:rsid w:val="005331C2"/>
    <w:rsid w:val="0053394E"/>
    <w:rsid w:val="00534D4C"/>
    <w:rsid w:val="00535462"/>
    <w:rsid w:val="005354D3"/>
    <w:rsid w:val="0053587C"/>
    <w:rsid w:val="00535AB2"/>
    <w:rsid w:val="00535D17"/>
    <w:rsid w:val="00536AB1"/>
    <w:rsid w:val="00537E98"/>
    <w:rsid w:val="0054069C"/>
    <w:rsid w:val="005406FB"/>
    <w:rsid w:val="0054136D"/>
    <w:rsid w:val="00541F4E"/>
    <w:rsid w:val="00541F70"/>
    <w:rsid w:val="005429C8"/>
    <w:rsid w:val="00542BB2"/>
    <w:rsid w:val="00542F98"/>
    <w:rsid w:val="005431A5"/>
    <w:rsid w:val="005432A8"/>
    <w:rsid w:val="00543860"/>
    <w:rsid w:val="005442E5"/>
    <w:rsid w:val="0054483A"/>
    <w:rsid w:val="00544AC4"/>
    <w:rsid w:val="00544BA6"/>
    <w:rsid w:val="00544BE5"/>
    <w:rsid w:val="00545188"/>
    <w:rsid w:val="005456AA"/>
    <w:rsid w:val="00545B08"/>
    <w:rsid w:val="00545E59"/>
    <w:rsid w:val="0054672A"/>
    <w:rsid w:val="005469B5"/>
    <w:rsid w:val="005505B7"/>
    <w:rsid w:val="0055080E"/>
    <w:rsid w:val="00550D0C"/>
    <w:rsid w:val="00550DCC"/>
    <w:rsid w:val="00551366"/>
    <w:rsid w:val="0055219C"/>
    <w:rsid w:val="00552B8B"/>
    <w:rsid w:val="00552BAA"/>
    <w:rsid w:val="0055347C"/>
    <w:rsid w:val="00553659"/>
    <w:rsid w:val="00554118"/>
    <w:rsid w:val="0055413C"/>
    <w:rsid w:val="005542AE"/>
    <w:rsid w:val="00554859"/>
    <w:rsid w:val="0055582A"/>
    <w:rsid w:val="0055682F"/>
    <w:rsid w:val="00556B14"/>
    <w:rsid w:val="00556DC6"/>
    <w:rsid w:val="0055705D"/>
    <w:rsid w:val="00557835"/>
    <w:rsid w:val="00557D9D"/>
    <w:rsid w:val="00560056"/>
    <w:rsid w:val="00561183"/>
    <w:rsid w:val="00561D18"/>
    <w:rsid w:val="0056315F"/>
    <w:rsid w:val="005636D8"/>
    <w:rsid w:val="00563BB0"/>
    <w:rsid w:val="00563D1A"/>
    <w:rsid w:val="0056410F"/>
    <w:rsid w:val="00564A11"/>
    <w:rsid w:val="00564FB6"/>
    <w:rsid w:val="0056630B"/>
    <w:rsid w:val="005665AD"/>
    <w:rsid w:val="00566A51"/>
    <w:rsid w:val="00566C17"/>
    <w:rsid w:val="00566C73"/>
    <w:rsid w:val="0056735A"/>
    <w:rsid w:val="00567FDB"/>
    <w:rsid w:val="00570007"/>
    <w:rsid w:val="00570449"/>
    <w:rsid w:val="005713D2"/>
    <w:rsid w:val="00571CB5"/>
    <w:rsid w:val="00572BED"/>
    <w:rsid w:val="00572C00"/>
    <w:rsid w:val="00572E1B"/>
    <w:rsid w:val="00573375"/>
    <w:rsid w:val="00574505"/>
    <w:rsid w:val="00574DD8"/>
    <w:rsid w:val="0057503C"/>
    <w:rsid w:val="00575443"/>
    <w:rsid w:val="00576C85"/>
    <w:rsid w:val="0057766C"/>
    <w:rsid w:val="00577BF8"/>
    <w:rsid w:val="00580E62"/>
    <w:rsid w:val="00581E04"/>
    <w:rsid w:val="0058236B"/>
    <w:rsid w:val="005824CC"/>
    <w:rsid w:val="00582ABE"/>
    <w:rsid w:val="00582FC4"/>
    <w:rsid w:val="00583223"/>
    <w:rsid w:val="005849AC"/>
    <w:rsid w:val="00584C40"/>
    <w:rsid w:val="00585C19"/>
    <w:rsid w:val="00585F1B"/>
    <w:rsid w:val="00586961"/>
    <w:rsid w:val="0058743F"/>
    <w:rsid w:val="00587C7B"/>
    <w:rsid w:val="0059012A"/>
    <w:rsid w:val="00590A74"/>
    <w:rsid w:val="00590CD0"/>
    <w:rsid w:val="00592207"/>
    <w:rsid w:val="00592242"/>
    <w:rsid w:val="005922B5"/>
    <w:rsid w:val="00592966"/>
    <w:rsid w:val="005935BA"/>
    <w:rsid w:val="0059443B"/>
    <w:rsid w:val="0059459F"/>
    <w:rsid w:val="00595BB1"/>
    <w:rsid w:val="00596319"/>
    <w:rsid w:val="00596DC0"/>
    <w:rsid w:val="005975F7"/>
    <w:rsid w:val="0059792C"/>
    <w:rsid w:val="005A0174"/>
    <w:rsid w:val="005A099C"/>
    <w:rsid w:val="005A13E8"/>
    <w:rsid w:val="005A1567"/>
    <w:rsid w:val="005A17A8"/>
    <w:rsid w:val="005A2995"/>
    <w:rsid w:val="005A2AB4"/>
    <w:rsid w:val="005A2E5F"/>
    <w:rsid w:val="005A3256"/>
    <w:rsid w:val="005A3285"/>
    <w:rsid w:val="005A4104"/>
    <w:rsid w:val="005A44B0"/>
    <w:rsid w:val="005A49AB"/>
    <w:rsid w:val="005A4AB3"/>
    <w:rsid w:val="005A5319"/>
    <w:rsid w:val="005A5727"/>
    <w:rsid w:val="005A57C7"/>
    <w:rsid w:val="005A5F2E"/>
    <w:rsid w:val="005A6500"/>
    <w:rsid w:val="005A6A8F"/>
    <w:rsid w:val="005A6C76"/>
    <w:rsid w:val="005A7930"/>
    <w:rsid w:val="005A7B95"/>
    <w:rsid w:val="005B0335"/>
    <w:rsid w:val="005B1A52"/>
    <w:rsid w:val="005B1C40"/>
    <w:rsid w:val="005B1FD0"/>
    <w:rsid w:val="005B2341"/>
    <w:rsid w:val="005B3430"/>
    <w:rsid w:val="005B46BC"/>
    <w:rsid w:val="005B47DF"/>
    <w:rsid w:val="005B489B"/>
    <w:rsid w:val="005B55FB"/>
    <w:rsid w:val="005B5818"/>
    <w:rsid w:val="005B5868"/>
    <w:rsid w:val="005B5A92"/>
    <w:rsid w:val="005B624C"/>
    <w:rsid w:val="005B66C3"/>
    <w:rsid w:val="005B68A9"/>
    <w:rsid w:val="005B6C59"/>
    <w:rsid w:val="005B79EF"/>
    <w:rsid w:val="005C0021"/>
    <w:rsid w:val="005C06CB"/>
    <w:rsid w:val="005C0853"/>
    <w:rsid w:val="005C08BA"/>
    <w:rsid w:val="005C0A75"/>
    <w:rsid w:val="005C0D6F"/>
    <w:rsid w:val="005C1171"/>
    <w:rsid w:val="005C1CD6"/>
    <w:rsid w:val="005C1DE4"/>
    <w:rsid w:val="005C225D"/>
    <w:rsid w:val="005C2444"/>
    <w:rsid w:val="005C29CB"/>
    <w:rsid w:val="005C34CC"/>
    <w:rsid w:val="005C3807"/>
    <w:rsid w:val="005C3ECC"/>
    <w:rsid w:val="005C4921"/>
    <w:rsid w:val="005C59E1"/>
    <w:rsid w:val="005C5D73"/>
    <w:rsid w:val="005C6DAC"/>
    <w:rsid w:val="005C6FFA"/>
    <w:rsid w:val="005D0482"/>
    <w:rsid w:val="005D0A74"/>
    <w:rsid w:val="005D15AC"/>
    <w:rsid w:val="005D1644"/>
    <w:rsid w:val="005D1862"/>
    <w:rsid w:val="005D1CE4"/>
    <w:rsid w:val="005D220A"/>
    <w:rsid w:val="005D23F1"/>
    <w:rsid w:val="005D25E4"/>
    <w:rsid w:val="005D284C"/>
    <w:rsid w:val="005D31DD"/>
    <w:rsid w:val="005D434B"/>
    <w:rsid w:val="005D4BD5"/>
    <w:rsid w:val="005D4D31"/>
    <w:rsid w:val="005D52CC"/>
    <w:rsid w:val="005D6D5A"/>
    <w:rsid w:val="005D725A"/>
    <w:rsid w:val="005D73C7"/>
    <w:rsid w:val="005E0EAE"/>
    <w:rsid w:val="005E21E5"/>
    <w:rsid w:val="005E2F90"/>
    <w:rsid w:val="005E3A87"/>
    <w:rsid w:val="005E40E1"/>
    <w:rsid w:val="005E4B35"/>
    <w:rsid w:val="005E4E19"/>
    <w:rsid w:val="005E6199"/>
    <w:rsid w:val="005E6614"/>
    <w:rsid w:val="005E6775"/>
    <w:rsid w:val="005E722D"/>
    <w:rsid w:val="005E763E"/>
    <w:rsid w:val="005F0274"/>
    <w:rsid w:val="005F076F"/>
    <w:rsid w:val="005F0ADA"/>
    <w:rsid w:val="005F0C1A"/>
    <w:rsid w:val="005F1653"/>
    <w:rsid w:val="005F1B48"/>
    <w:rsid w:val="005F1CB2"/>
    <w:rsid w:val="005F1CDB"/>
    <w:rsid w:val="005F2272"/>
    <w:rsid w:val="005F281B"/>
    <w:rsid w:val="005F3665"/>
    <w:rsid w:val="005F474C"/>
    <w:rsid w:val="005F47A4"/>
    <w:rsid w:val="005F49D0"/>
    <w:rsid w:val="005F4A2E"/>
    <w:rsid w:val="005F5620"/>
    <w:rsid w:val="005F5C81"/>
    <w:rsid w:val="005F5C9A"/>
    <w:rsid w:val="005F5F52"/>
    <w:rsid w:val="005F6693"/>
    <w:rsid w:val="005F6F47"/>
    <w:rsid w:val="005F7322"/>
    <w:rsid w:val="0060357F"/>
    <w:rsid w:val="00604060"/>
    <w:rsid w:val="00604617"/>
    <w:rsid w:val="00604CBF"/>
    <w:rsid w:val="00604CC6"/>
    <w:rsid w:val="00604DC2"/>
    <w:rsid w:val="00606A59"/>
    <w:rsid w:val="00606D34"/>
    <w:rsid w:val="0060716C"/>
    <w:rsid w:val="00607ACD"/>
    <w:rsid w:val="00607B25"/>
    <w:rsid w:val="006101BB"/>
    <w:rsid w:val="00610699"/>
    <w:rsid w:val="00610DCE"/>
    <w:rsid w:val="006119E6"/>
    <w:rsid w:val="00611ADF"/>
    <w:rsid w:val="00611CEE"/>
    <w:rsid w:val="00611EAF"/>
    <w:rsid w:val="00612138"/>
    <w:rsid w:val="00613015"/>
    <w:rsid w:val="00613843"/>
    <w:rsid w:val="006145C0"/>
    <w:rsid w:val="006145DD"/>
    <w:rsid w:val="006161C5"/>
    <w:rsid w:val="0061780D"/>
    <w:rsid w:val="00621B7A"/>
    <w:rsid w:val="0062266F"/>
    <w:rsid w:val="00623E15"/>
    <w:rsid w:val="006243D8"/>
    <w:rsid w:val="0062460A"/>
    <w:rsid w:val="00624BEF"/>
    <w:rsid w:val="00625E72"/>
    <w:rsid w:val="00626776"/>
    <w:rsid w:val="00626B79"/>
    <w:rsid w:val="006301BA"/>
    <w:rsid w:val="006304B0"/>
    <w:rsid w:val="006316CE"/>
    <w:rsid w:val="00631B7F"/>
    <w:rsid w:val="00632520"/>
    <w:rsid w:val="00632BFF"/>
    <w:rsid w:val="006335CB"/>
    <w:rsid w:val="00633B36"/>
    <w:rsid w:val="00634438"/>
    <w:rsid w:val="006344B4"/>
    <w:rsid w:val="00635063"/>
    <w:rsid w:val="00635B40"/>
    <w:rsid w:val="00636D78"/>
    <w:rsid w:val="00636E42"/>
    <w:rsid w:val="00637478"/>
    <w:rsid w:val="006376E2"/>
    <w:rsid w:val="00637A28"/>
    <w:rsid w:val="006409D9"/>
    <w:rsid w:val="00640B10"/>
    <w:rsid w:val="006411AC"/>
    <w:rsid w:val="00641AA1"/>
    <w:rsid w:val="00641D7A"/>
    <w:rsid w:val="006424E3"/>
    <w:rsid w:val="006424EB"/>
    <w:rsid w:val="00643040"/>
    <w:rsid w:val="006430E7"/>
    <w:rsid w:val="00643155"/>
    <w:rsid w:val="00643B82"/>
    <w:rsid w:val="00643E85"/>
    <w:rsid w:val="0064451C"/>
    <w:rsid w:val="006451B8"/>
    <w:rsid w:val="00646453"/>
    <w:rsid w:val="00646A33"/>
    <w:rsid w:val="00646CC0"/>
    <w:rsid w:val="00646EE9"/>
    <w:rsid w:val="00647299"/>
    <w:rsid w:val="00647580"/>
    <w:rsid w:val="00647A0E"/>
    <w:rsid w:val="00647C55"/>
    <w:rsid w:val="00647E5A"/>
    <w:rsid w:val="006507E3"/>
    <w:rsid w:val="00650870"/>
    <w:rsid w:val="00650C97"/>
    <w:rsid w:val="00650EEB"/>
    <w:rsid w:val="00650FBA"/>
    <w:rsid w:val="00651F39"/>
    <w:rsid w:val="0065226C"/>
    <w:rsid w:val="00653A55"/>
    <w:rsid w:val="00653B51"/>
    <w:rsid w:val="00653FC7"/>
    <w:rsid w:val="006542AB"/>
    <w:rsid w:val="006546FD"/>
    <w:rsid w:val="00654C1B"/>
    <w:rsid w:val="00655710"/>
    <w:rsid w:val="0065594E"/>
    <w:rsid w:val="00655FC9"/>
    <w:rsid w:val="006569C1"/>
    <w:rsid w:val="00661E34"/>
    <w:rsid w:val="0066204E"/>
    <w:rsid w:val="00662715"/>
    <w:rsid w:val="00662F15"/>
    <w:rsid w:val="00663215"/>
    <w:rsid w:val="00663275"/>
    <w:rsid w:val="006636A4"/>
    <w:rsid w:val="006640B5"/>
    <w:rsid w:val="00664EC0"/>
    <w:rsid w:val="00666330"/>
    <w:rsid w:val="0066732C"/>
    <w:rsid w:val="00667515"/>
    <w:rsid w:val="006679C4"/>
    <w:rsid w:val="00667D53"/>
    <w:rsid w:val="00670139"/>
    <w:rsid w:val="00670A49"/>
    <w:rsid w:val="00670AD9"/>
    <w:rsid w:val="00670CE9"/>
    <w:rsid w:val="00670FA0"/>
    <w:rsid w:val="00671102"/>
    <w:rsid w:val="0067155A"/>
    <w:rsid w:val="0067158A"/>
    <w:rsid w:val="0067191D"/>
    <w:rsid w:val="00671BD9"/>
    <w:rsid w:val="00671D08"/>
    <w:rsid w:val="00672829"/>
    <w:rsid w:val="00672E7B"/>
    <w:rsid w:val="006733FA"/>
    <w:rsid w:val="0067357F"/>
    <w:rsid w:val="006747F8"/>
    <w:rsid w:val="00674D5A"/>
    <w:rsid w:val="006753C1"/>
    <w:rsid w:val="006753DD"/>
    <w:rsid w:val="006754C6"/>
    <w:rsid w:val="00675EEF"/>
    <w:rsid w:val="00676D48"/>
    <w:rsid w:val="006771F9"/>
    <w:rsid w:val="00677531"/>
    <w:rsid w:val="00677815"/>
    <w:rsid w:val="00680280"/>
    <w:rsid w:val="006813C7"/>
    <w:rsid w:val="00681D09"/>
    <w:rsid w:val="00682343"/>
    <w:rsid w:val="00682770"/>
    <w:rsid w:val="00682878"/>
    <w:rsid w:val="0068299F"/>
    <w:rsid w:val="00682D9B"/>
    <w:rsid w:val="00684317"/>
    <w:rsid w:val="00684BBA"/>
    <w:rsid w:val="006850A0"/>
    <w:rsid w:val="00686657"/>
    <w:rsid w:val="0068677A"/>
    <w:rsid w:val="00686EB0"/>
    <w:rsid w:val="006871B9"/>
    <w:rsid w:val="00687365"/>
    <w:rsid w:val="006874D5"/>
    <w:rsid w:val="00687A72"/>
    <w:rsid w:val="0069008D"/>
    <w:rsid w:val="00690126"/>
    <w:rsid w:val="00690476"/>
    <w:rsid w:val="00690516"/>
    <w:rsid w:val="006909B3"/>
    <w:rsid w:val="00690E51"/>
    <w:rsid w:val="0069158E"/>
    <w:rsid w:val="006920DF"/>
    <w:rsid w:val="006925D4"/>
    <w:rsid w:val="0069306F"/>
    <w:rsid w:val="00693873"/>
    <w:rsid w:val="00693DC0"/>
    <w:rsid w:val="0069408E"/>
    <w:rsid w:val="006941DA"/>
    <w:rsid w:val="00694288"/>
    <w:rsid w:val="006948D7"/>
    <w:rsid w:val="00694C81"/>
    <w:rsid w:val="0069548F"/>
    <w:rsid w:val="00695B27"/>
    <w:rsid w:val="00695C9F"/>
    <w:rsid w:val="00695D8C"/>
    <w:rsid w:val="00696737"/>
    <w:rsid w:val="00696AE5"/>
    <w:rsid w:val="00696DC3"/>
    <w:rsid w:val="00697340"/>
    <w:rsid w:val="0069793A"/>
    <w:rsid w:val="006979D0"/>
    <w:rsid w:val="006A0491"/>
    <w:rsid w:val="006A051B"/>
    <w:rsid w:val="006A1288"/>
    <w:rsid w:val="006A2061"/>
    <w:rsid w:val="006A2248"/>
    <w:rsid w:val="006A36EF"/>
    <w:rsid w:val="006A3A56"/>
    <w:rsid w:val="006A3F26"/>
    <w:rsid w:val="006A40CD"/>
    <w:rsid w:val="006A4347"/>
    <w:rsid w:val="006A4393"/>
    <w:rsid w:val="006A43EE"/>
    <w:rsid w:val="006A5188"/>
    <w:rsid w:val="006A52EA"/>
    <w:rsid w:val="006A6A25"/>
    <w:rsid w:val="006A6C6B"/>
    <w:rsid w:val="006A707E"/>
    <w:rsid w:val="006A76ED"/>
    <w:rsid w:val="006A77B3"/>
    <w:rsid w:val="006B0293"/>
    <w:rsid w:val="006B0B2C"/>
    <w:rsid w:val="006B1194"/>
    <w:rsid w:val="006B1D76"/>
    <w:rsid w:val="006B23D6"/>
    <w:rsid w:val="006B2493"/>
    <w:rsid w:val="006B2F6E"/>
    <w:rsid w:val="006B30DC"/>
    <w:rsid w:val="006B3281"/>
    <w:rsid w:val="006B3BEC"/>
    <w:rsid w:val="006B43E3"/>
    <w:rsid w:val="006B46EE"/>
    <w:rsid w:val="006B4CE8"/>
    <w:rsid w:val="006B5BB9"/>
    <w:rsid w:val="006B63A3"/>
    <w:rsid w:val="006B6552"/>
    <w:rsid w:val="006B6907"/>
    <w:rsid w:val="006B696B"/>
    <w:rsid w:val="006B6B0A"/>
    <w:rsid w:val="006B6B30"/>
    <w:rsid w:val="006B73BB"/>
    <w:rsid w:val="006C072F"/>
    <w:rsid w:val="006C147C"/>
    <w:rsid w:val="006C2BD6"/>
    <w:rsid w:val="006C2C2E"/>
    <w:rsid w:val="006C3155"/>
    <w:rsid w:val="006C3DF6"/>
    <w:rsid w:val="006C3FFB"/>
    <w:rsid w:val="006C43E8"/>
    <w:rsid w:val="006C47DB"/>
    <w:rsid w:val="006C4B58"/>
    <w:rsid w:val="006C4CC8"/>
    <w:rsid w:val="006C4DBA"/>
    <w:rsid w:val="006C4F7A"/>
    <w:rsid w:val="006C540B"/>
    <w:rsid w:val="006C5694"/>
    <w:rsid w:val="006C6074"/>
    <w:rsid w:val="006C61BD"/>
    <w:rsid w:val="006C678A"/>
    <w:rsid w:val="006C6A3D"/>
    <w:rsid w:val="006C6C2D"/>
    <w:rsid w:val="006C6DEA"/>
    <w:rsid w:val="006C71DD"/>
    <w:rsid w:val="006C7484"/>
    <w:rsid w:val="006C760F"/>
    <w:rsid w:val="006D057D"/>
    <w:rsid w:val="006D06D1"/>
    <w:rsid w:val="006D0B2E"/>
    <w:rsid w:val="006D101D"/>
    <w:rsid w:val="006D1D34"/>
    <w:rsid w:val="006D39A5"/>
    <w:rsid w:val="006D413E"/>
    <w:rsid w:val="006D415F"/>
    <w:rsid w:val="006D65D9"/>
    <w:rsid w:val="006D6E5B"/>
    <w:rsid w:val="006D6F99"/>
    <w:rsid w:val="006D7143"/>
    <w:rsid w:val="006D7557"/>
    <w:rsid w:val="006D798E"/>
    <w:rsid w:val="006E0181"/>
    <w:rsid w:val="006E038F"/>
    <w:rsid w:val="006E03F6"/>
    <w:rsid w:val="006E0BC3"/>
    <w:rsid w:val="006E1481"/>
    <w:rsid w:val="006E1DAB"/>
    <w:rsid w:val="006E2243"/>
    <w:rsid w:val="006E2258"/>
    <w:rsid w:val="006E29B0"/>
    <w:rsid w:val="006E30A3"/>
    <w:rsid w:val="006E316F"/>
    <w:rsid w:val="006E425B"/>
    <w:rsid w:val="006E433A"/>
    <w:rsid w:val="006E4771"/>
    <w:rsid w:val="006E4927"/>
    <w:rsid w:val="006E4D71"/>
    <w:rsid w:val="006E50F2"/>
    <w:rsid w:val="006E703C"/>
    <w:rsid w:val="006E7729"/>
    <w:rsid w:val="006E7D52"/>
    <w:rsid w:val="006F03D0"/>
    <w:rsid w:val="006F14CA"/>
    <w:rsid w:val="006F25E8"/>
    <w:rsid w:val="006F32DA"/>
    <w:rsid w:val="006F470F"/>
    <w:rsid w:val="006F4DDE"/>
    <w:rsid w:val="006F5A86"/>
    <w:rsid w:val="006F5AFE"/>
    <w:rsid w:val="006F6108"/>
    <w:rsid w:val="006F6799"/>
    <w:rsid w:val="006F6A49"/>
    <w:rsid w:val="006F6A7A"/>
    <w:rsid w:val="006F6F8B"/>
    <w:rsid w:val="006F74B1"/>
    <w:rsid w:val="006F7EE2"/>
    <w:rsid w:val="0070095C"/>
    <w:rsid w:val="00701CEF"/>
    <w:rsid w:val="00701E72"/>
    <w:rsid w:val="0070215C"/>
    <w:rsid w:val="007029A1"/>
    <w:rsid w:val="007036BB"/>
    <w:rsid w:val="00704013"/>
    <w:rsid w:val="00704482"/>
    <w:rsid w:val="007048C9"/>
    <w:rsid w:val="00704DE1"/>
    <w:rsid w:val="0070524C"/>
    <w:rsid w:val="00705D42"/>
    <w:rsid w:val="007067DE"/>
    <w:rsid w:val="00706907"/>
    <w:rsid w:val="00706E19"/>
    <w:rsid w:val="00711046"/>
    <w:rsid w:val="007115A7"/>
    <w:rsid w:val="00711720"/>
    <w:rsid w:val="007117BB"/>
    <w:rsid w:val="00711859"/>
    <w:rsid w:val="007125CD"/>
    <w:rsid w:val="007129D6"/>
    <w:rsid w:val="007129E5"/>
    <w:rsid w:val="00713401"/>
    <w:rsid w:val="007137CB"/>
    <w:rsid w:val="0071472C"/>
    <w:rsid w:val="00714803"/>
    <w:rsid w:val="007153AB"/>
    <w:rsid w:val="00715469"/>
    <w:rsid w:val="0071546C"/>
    <w:rsid w:val="0071599A"/>
    <w:rsid w:val="00715B37"/>
    <w:rsid w:val="00717A90"/>
    <w:rsid w:val="00717AAA"/>
    <w:rsid w:val="00717B45"/>
    <w:rsid w:val="00717FBD"/>
    <w:rsid w:val="0072001F"/>
    <w:rsid w:val="007200F4"/>
    <w:rsid w:val="00720818"/>
    <w:rsid w:val="00720FA7"/>
    <w:rsid w:val="00721167"/>
    <w:rsid w:val="0072140F"/>
    <w:rsid w:val="00721996"/>
    <w:rsid w:val="00722041"/>
    <w:rsid w:val="007228D1"/>
    <w:rsid w:val="00722A28"/>
    <w:rsid w:val="00722FD3"/>
    <w:rsid w:val="00723556"/>
    <w:rsid w:val="00723C4B"/>
    <w:rsid w:val="00723D15"/>
    <w:rsid w:val="0072451F"/>
    <w:rsid w:val="00724EC3"/>
    <w:rsid w:val="00725432"/>
    <w:rsid w:val="00726935"/>
    <w:rsid w:val="00727157"/>
    <w:rsid w:val="00727F9E"/>
    <w:rsid w:val="00730C70"/>
    <w:rsid w:val="00731577"/>
    <w:rsid w:val="00731A01"/>
    <w:rsid w:val="00731B17"/>
    <w:rsid w:val="00731D99"/>
    <w:rsid w:val="0073245B"/>
    <w:rsid w:val="0073282C"/>
    <w:rsid w:val="00732923"/>
    <w:rsid w:val="00733B54"/>
    <w:rsid w:val="00734CBA"/>
    <w:rsid w:val="00735A9F"/>
    <w:rsid w:val="00735B65"/>
    <w:rsid w:val="00735D7D"/>
    <w:rsid w:val="00735DCE"/>
    <w:rsid w:val="00736182"/>
    <w:rsid w:val="0073628F"/>
    <w:rsid w:val="00736612"/>
    <w:rsid w:val="00736BB6"/>
    <w:rsid w:val="00737518"/>
    <w:rsid w:val="007375BD"/>
    <w:rsid w:val="00737798"/>
    <w:rsid w:val="00737828"/>
    <w:rsid w:val="00740238"/>
    <w:rsid w:val="00740383"/>
    <w:rsid w:val="00740724"/>
    <w:rsid w:val="00740983"/>
    <w:rsid w:val="00740DBB"/>
    <w:rsid w:val="007416BB"/>
    <w:rsid w:val="00741775"/>
    <w:rsid w:val="007417E7"/>
    <w:rsid w:val="007417FA"/>
    <w:rsid w:val="00741A29"/>
    <w:rsid w:val="00741EB5"/>
    <w:rsid w:val="00743538"/>
    <w:rsid w:val="00743AFD"/>
    <w:rsid w:val="00743C63"/>
    <w:rsid w:val="00744791"/>
    <w:rsid w:val="00744C1E"/>
    <w:rsid w:val="00744D94"/>
    <w:rsid w:val="00745512"/>
    <w:rsid w:val="00746099"/>
    <w:rsid w:val="00746203"/>
    <w:rsid w:val="007463C3"/>
    <w:rsid w:val="00747B5D"/>
    <w:rsid w:val="00747C51"/>
    <w:rsid w:val="0075014C"/>
    <w:rsid w:val="00750773"/>
    <w:rsid w:val="00751385"/>
    <w:rsid w:val="007513CD"/>
    <w:rsid w:val="00752216"/>
    <w:rsid w:val="007525DC"/>
    <w:rsid w:val="00752F54"/>
    <w:rsid w:val="007537BC"/>
    <w:rsid w:val="00753AD7"/>
    <w:rsid w:val="00754B2F"/>
    <w:rsid w:val="0075570B"/>
    <w:rsid w:val="00755ECF"/>
    <w:rsid w:val="007567D9"/>
    <w:rsid w:val="007571ED"/>
    <w:rsid w:val="00757200"/>
    <w:rsid w:val="0075735D"/>
    <w:rsid w:val="007575D0"/>
    <w:rsid w:val="0075775A"/>
    <w:rsid w:val="00757E7C"/>
    <w:rsid w:val="00757FC2"/>
    <w:rsid w:val="00760F5F"/>
    <w:rsid w:val="007614A4"/>
    <w:rsid w:val="00761B69"/>
    <w:rsid w:val="007623A6"/>
    <w:rsid w:val="007623CD"/>
    <w:rsid w:val="0076295A"/>
    <w:rsid w:val="00762AB5"/>
    <w:rsid w:val="00763E72"/>
    <w:rsid w:val="00764326"/>
    <w:rsid w:val="0076462F"/>
    <w:rsid w:val="00765F25"/>
    <w:rsid w:val="0076616E"/>
    <w:rsid w:val="0076654A"/>
    <w:rsid w:val="007666CF"/>
    <w:rsid w:val="0076730A"/>
    <w:rsid w:val="007676BB"/>
    <w:rsid w:val="00770C2F"/>
    <w:rsid w:val="007712F8"/>
    <w:rsid w:val="0077142B"/>
    <w:rsid w:val="0077169C"/>
    <w:rsid w:val="00771BBA"/>
    <w:rsid w:val="007723C5"/>
    <w:rsid w:val="00772A84"/>
    <w:rsid w:val="00772E6E"/>
    <w:rsid w:val="00773055"/>
    <w:rsid w:val="00773A94"/>
    <w:rsid w:val="00773B56"/>
    <w:rsid w:val="00775681"/>
    <w:rsid w:val="0077580C"/>
    <w:rsid w:val="0077609E"/>
    <w:rsid w:val="00776599"/>
    <w:rsid w:val="007765CF"/>
    <w:rsid w:val="00776839"/>
    <w:rsid w:val="00776D20"/>
    <w:rsid w:val="007775D6"/>
    <w:rsid w:val="007800D5"/>
    <w:rsid w:val="00780150"/>
    <w:rsid w:val="007804CE"/>
    <w:rsid w:val="0078088A"/>
    <w:rsid w:val="00781038"/>
    <w:rsid w:val="00782719"/>
    <w:rsid w:val="007847C3"/>
    <w:rsid w:val="00784B9A"/>
    <w:rsid w:val="007864F7"/>
    <w:rsid w:val="00786C02"/>
    <w:rsid w:val="00786FD6"/>
    <w:rsid w:val="007876CB"/>
    <w:rsid w:val="00790258"/>
    <w:rsid w:val="00790EE6"/>
    <w:rsid w:val="0079180C"/>
    <w:rsid w:val="00791A54"/>
    <w:rsid w:val="00791E8A"/>
    <w:rsid w:val="00793057"/>
    <w:rsid w:val="007951DE"/>
    <w:rsid w:val="00795C34"/>
    <w:rsid w:val="007962C9"/>
    <w:rsid w:val="007963F9"/>
    <w:rsid w:val="00796430"/>
    <w:rsid w:val="00796951"/>
    <w:rsid w:val="00796F31"/>
    <w:rsid w:val="0079716E"/>
    <w:rsid w:val="0079733C"/>
    <w:rsid w:val="0079741C"/>
    <w:rsid w:val="007974F5"/>
    <w:rsid w:val="007976AF"/>
    <w:rsid w:val="007A04F7"/>
    <w:rsid w:val="007A0884"/>
    <w:rsid w:val="007A0DAC"/>
    <w:rsid w:val="007A0ED1"/>
    <w:rsid w:val="007A140D"/>
    <w:rsid w:val="007A2698"/>
    <w:rsid w:val="007A28E7"/>
    <w:rsid w:val="007A308A"/>
    <w:rsid w:val="007A3122"/>
    <w:rsid w:val="007A3A49"/>
    <w:rsid w:val="007A51B9"/>
    <w:rsid w:val="007A52B5"/>
    <w:rsid w:val="007A553E"/>
    <w:rsid w:val="007A5762"/>
    <w:rsid w:val="007A5996"/>
    <w:rsid w:val="007A71AF"/>
    <w:rsid w:val="007A7CA4"/>
    <w:rsid w:val="007B013B"/>
    <w:rsid w:val="007B1BD2"/>
    <w:rsid w:val="007B2AED"/>
    <w:rsid w:val="007B2D59"/>
    <w:rsid w:val="007B3422"/>
    <w:rsid w:val="007B3477"/>
    <w:rsid w:val="007B43A6"/>
    <w:rsid w:val="007B4437"/>
    <w:rsid w:val="007B4450"/>
    <w:rsid w:val="007B4AE5"/>
    <w:rsid w:val="007B4E1D"/>
    <w:rsid w:val="007B6A77"/>
    <w:rsid w:val="007B6CF2"/>
    <w:rsid w:val="007B7215"/>
    <w:rsid w:val="007B74A5"/>
    <w:rsid w:val="007B7E95"/>
    <w:rsid w:val="007C04A4"/>
    <w:rsid w:val="007C04E7"/>
    <w:rsid w:val="007C083B"/>
    <w:rsid w:val="007C0963"/>
    <w:rsid w:val="007C0BE0"/>
    <w:rsid w:val="007C1AD2"/>
    <w:rsid w:val="007C1D8B"/>
    <w:rsid w:val="007C35E9"/>
    <w:rsid w:val="007C3A2E"/>
    <w:rsid w:val="007C4378"/>
    <w:rsid w:val="007C49AD"/>
    <w:rsid w:val="007C57C2"/>
    <w:rsid w:val="007C6263"/>
    <w:rsid w:val="007C7312"/>
    <w:rsid w:val="007D0237"/>
    <w:rsid w:val="007D0367"/>
    <w:rsid w:val="007D1221"/>
    <w:rsid w:val="007D169A"/>
    <w:rsid w:val="007D1DEA"/>
    <w:rsid w:val="007D2090"/>
    <w:rsid w:val="007D38EC"/>
    <w:rsid w:val="007D3F9D"/>
    <w:rsid w:val="007D4177"/>
    <w:rsid w:val="007D43DA"/>
    <w:rsid w:val="007D4599"/>
    <w:rsid w:val="007D4835"/>
    <w:rsid w:val="007D506D"/>
    <w:rsid w:val="007D54D3"/>
    <w:rsid w:val="007D557B"/>
    <w:rsid w:val="007D56E7"/>
    <w:rsid w:val="007D5D0F"/>
    <w:rsid w:val="007D5F05"/>
    <w:rsid w:val="007D6540"/>
    <w:rsid w:val="007D68FC"/>
    <w:rsid w:val="007D71FA"/>
    <w:rsid w:val="007D744E"/>
    <w:rsid w:val="007D7612"/>
    <w:rsid w:val="007D7C43"/>
    <w:rsid w:val="007E138F"/>
    <w:rsid w:val="007E17DD"/>
    <w:rsid w:val="007E18D8"/>
    <w:rsid w:val="007E18FB"/>
    <w:rsid w:val="007E1CB2"/>
    <w:rsid w:val="007E211A"/>
    <w:rsid w:val="007E279A"/>
    <w:rsid w:val="007E2BED"/>
    <w:rsid w:val="007E38F3"/>
    <w:rsid w:val="007E3C6A"/>
    <w:rsid w:val="007E45AC"/>
    <w:rsid w:val="007E4B5B"/>
    <w:rsid w:val="007E52FE"/>
    <w:rsid w:val="007E5564"/>
    <w:rsid w:val="007E56B0"/>
    <w:rsid w:val="007E5DBF"/>
    <w:rsid w:val="007E5DDB"/>
    <w:rsid w:val="007E7318"/>
    <w:rsid w:val="007E7F6C"/>
    <w:rsid w:val="007F0A04"/>
    <w:rsid w:val="007F237D"/>
    <w:rsid w:val="007F2399"/>
    <w:rsid w:val="007F28BD"/>
    <w:rsid w:val="007F30DA"/>
    <w:rsid w:val="007F3C83"/>
    <w:rsid w:val="007F479D"/>
    <w:rsid w:val="007F4B67"/>
    <w:rsid w:val="007F4B9D"/>
    <w:rsid w:val="007F6C0D"/>
    <w:rsid w:val="00801C04"/>
    <w:rsid w:val="0080219A"/>
    <w:rsid w:val="00802828"/>
    <w:rsid w:val="00803991"/>
    <w:rsid w:val="008045DB"/>
    <w:rsid w:val="008046F6"/>
    <w:rsid w:val="00805134"/>
    <w:rsid w:val="00805214"/>
    <w:rsid w:val="008057C6"/>
    <w:rsid w:val="00806B61"/>
    <w:rsid w:val="00806C37"/>
    <w:rsid w:val="0081061B"/>
    <w:rsid w:val="00810DB0"/>
    <w:rsid w:val="00811518"/>
    <w:rsid w:val="00811548"/>
    <w:rsid w:val="00811ABA"/>
    <w:rsid w:val="00812A5D"/>
    <w:rsid w:val="00812EBF"/>
    <w:rsid w:val="0081409D"/>
    <w:rsid w:val="00814E6B"/>
    <w:rsid w:val="0081576D"/>
    <w:rsid w:val="008162AA"/>
    <w:rsid w:val="00816A7C"/>
    <w:rsid w:val="008209F9"/>
    <w:rsid w:val="00820CA4"/>
    <w:rsid w:val="00820DAA"/>
    <w:rsid w:val="008212F3"/>
    <w:rsid w:val="00822093"/>
    <w:rsid w:val="00822148"/>
    <w:rsid w:val="0082284F"/>
    <w:rsid w:val="008235CA"/>
    <w:rsid w:val="00824530"/>
    <w:rsid w:val="008250B0"/>
    <w:rsid w:val="00825105"/>
    <w:rsid w:val="0082544A"/>
    <w:rsid w:val="0082566F"/>
    <w:rsid w:val="00825F67"/>
    <w:rsid w:val="00825F8F"/>
    <w:rsid w:val="00826191"/>
    <w:rsid w:val="0082673A"/>
    <w:rsid w:val="00827225"/>
    <w:rsid w:val="0082748C"/>
    <w:rsid w:val="00830AC8"/>
    <w:rsid w:val="00830BC1"/>
    <w:rsid w:val="008315CA"/>
    <w:rsid w:val="00831ADA"/>
    <w:rsid w:val="00833CF2"/>
    <w:rsid w:val="00834DD2"/>
    <w:rsid w:val="0083567A"/>
    <w:rsid w:val="00836518"/>
    <w:rsid w:val="008366F6"/>
    <w:rsid w:val="00837214"/>
    <w:rsid w:val="00837307"/>
    <w:rsid w:val="00837C30"/>
    <w:rsid w:val="00840629"/>
    <w:rsid w:val="0084085B"/>
    <w:rsid w:val="008412EC"/>
    <w:rsid w:val="00842264"/>
    <w:rsid w:val="008422D2"/>
    <w:rsid w:val="00842899"/>
    <w:rsid w:val="00842C94"/>
    <w:rsid w:val="008430F8"/>
    <w:rsid w:val="00843485"/>
    <w:rsid w:val="00843BDF"/>
    <w:rsid w:val="008445B9"/>
    <w:rsid w:val="008449F0"/>
    <w:rsid w:val="00845521"/>
    <w:rsid w:val="00845792"/>
    <w:rsid w:val="008458D4"/>
    <w:rsid w:val="008458EC"/>
    <w:rsid w:val="00845B16"/>
    <w:rsid w:val="00845FED"/>
    <w:rsid w:val="00846465"/>
    <w:rsid w:val="008472B3"/>
    <w:rsid w:val="00847F91"/>
    <w:rsid w:val="008504E8"/>
    <w:rsid w:val="0085163F"/>
    <w:rsid w:val="00851704"/>
    <w:rsid w:val="00851BAB"/>
    <w:rsid w:val="00851E7A"/>
    <w:rsid w:val="00852844"/>
    <w:rsid w:val="008537F0"/>
    <w:rsid w:val="008540A3"/>
    <w:rsid w:val="00854D69"/>
    <w:rsid w:val="00855900"/>
    <w:rsid w:val="008565A9"/>
    <w:rsid w:val="00856A6F"/>
    <w:rsid w:val="00856E25"/>
    <w:rsid w:val="00857164"/>
    <w:rsid w:val="00857314"/>
    <w:rsid w:val="00857428"/>
    <w:rsid w:val="008574AB"/>
    <w:rsid w:val="008612C2"/>
    <w:rsid w:val="008616FC"/>
    <w:rsid w:val="00861F49"/>
    <w:rsid w:val="00862577"/>
    <w:rsid w:val="008626AF"/>
    <w:rsid w:val="008626E6"/>
    <w:rsid w:val="00862915"/>
    <w:rsid w:val="00862F37"/>
    <w:rsid w:val="00865508"/>
    <w:rsid w:val="00866066"/>
    <w:rsid w:val="00866FEF"/>
    <w:rsid w:val="008677AA"/>
    <w:rsid w:val="008700B9"/>
    <w:rsid w:val="0087043A"/>
    <w:rsid w:val="00870522"/>
    <w:rsid w:val="00870555"/>
    <w:rsid w:val="008705B3"/>
    <w:rsid w:val="0087062E"/>
    <w:rsid w:val="008714A9"/>
    <w:rsid w:val="00872268"/>
    <w:rsid w:val="008722AD"/>
    <w:rsid w:val="00872390"/>
    <w:rsid w:val="00872CD7"/>
    <w:rsid w:val="00874AE8"/>
    <w:rsid w:val="00875081"/>
    <w:rsid w:val="008750B2"/>
    <w:rsid w:val="00875505"/>
    <w:rsid w:val="00875633"/>
    <w:rsid w:val="00875B75"/>
    <w:rsid w:val="0087648F"/>
    <w:rsid w:val="008765A4"/>
    <w:rsid w:val="00876CA9"/>
    <w:rsid w:val="00880796"/>
    <w:rsid w:val="008807E6"/>
    <w:rsid w:val="0088106E"/>
    <w:rsid w:val="00881524"/>
    <w:rsid w:val="00881E4D"/>
    <w:rsid w:val="008820E8"/>
    <w:rsid w:val="00882297"/>
    <w:rsid w:val="00882B4E"/>
    <w:rsid w:val="00882B8B"/>
    <w:rsid w:val="00883163"/>
    <w:rsid w:val="00883526"/>
    <w:rsid w:val="0088355A"/>
    <w:rsid w:val="0088393F"/>
    <w:rsid w:val="00883D90"/>
    <w:rsid w:val="00883E7C"/>
    <w:rsid w:val="00884DB2"/>
    <w:rsid w:val="008853D1"/>
    <w:rsid w:val="008856C7"/>
    <w:rsid w:val="008856D8"/>
    <w:rsid w:val="0088577F"/>
    <w:rsid w:val="00885E0C"/>
    <w:rsid w:val="00886788"/>
    <w:rsid w:val="00886899"/>
    <w:rsid w:val="00886B89"/>
    <w:rsid w:val="00887C0D"/>
    <w:rsid w:val="00890B2A"/>
    <w:rsid w:val="00890F0F"/>
    <w:rsid w:val="00891EFA"/>
    <w:rsid w:val="0089290F"/>
    <w:rsid w:val="00892C8F"/>
    <w:rsid w:val="00892E7F"/>
    <w:rsid w:val="00893218"/>
    <w:rsid w:val="00893A52"/>
    <w:rsid w:val="00893A8C"/>
    <w:rsid w:val="008945EA"/>
    <w:rsid w:val="0089586C"/>
    <w:rsid w:val="00895D77"/>
    <w:rsid w:val="0089611F"/>
    <w:rsid w:val="00896190"/>
    <w:rsid w:val="00896A54"/>
    <w:rsid w:val="00896B1E"/>
    <w:rsid w:val="008971E3"/>
    <w:rsid w:val="00897B7B"/>
    <w:rsid w:val="008A01CE"/>
    <w:rsid w:val="008A05EC"/>
    <w:rsid w:val="008A0658"/>
    <w:rsid w:val="008A0A73"/>
    <w:rsid w:val="008A112A"/>
    <w:rsid w:val="008A12E8"/>
    <w:rsid w:val="008A137E"/>
    <w:rsid w:val="008A2338"/>
    <w:rsid w:val="008A2846"/>
    <w:rsid w:val="008A2882"/>
    <w:rsid w:val="008A2C4C"/>
    <w:rsid w:val="008A2D69"/>
    <w:rsid w:val="008A33B4"/>
    <w:rsid w:val="008A4301"/>
    <w:rsid w:val="008A43FC"/>
    <w:rsid w:val="008A4801"/>
    <w:rsid w:val="008A4B9B"/>
    <w:rsid w:val="008A4FB1"/>
    <w:rsid w:val="008A77D8"/>
    <w:rsid w:val="008A78B9"/>
    <w:rsid w:val="008A793E"/>
    <w:rsid w:val="008A79D2"/>
    <w:rsid w:val="008B0389"/>
    <w:rsid w:val="008B053C"/>
    <w:rsid w:val="008B0A2C"/>
    <w:rsid w:val="008B0B06"/>
    <w:rsid w:val="008B0D2A"/>
    <w:rsid w:val="008B1931"/>
    <w:rsid w:val="008B19E7"/>
    <w:rsid w:val="008B2319"/>
    <w:rsid w:val="008B254A"/>
    <w:rsid w:val="008B25A9"/>
    <w:rsid w:val="008B2C19"/>
    <w:rsid w:val="008B38EE"/>
    <w:rsid w:val="008B3C54"/>
    <w:rsid w:val="008B3CF9"/>
    <w:rsid w:val="008B3F89"/>
    <w:rsid w:val="008B4199"/>
    <w:rsid w:val="008B42BA"/>
    <w:rsid w:val="008B5D44"/>
    <w:rsid w:val="008B6053"/>
    <w:rsid w:val="008B60D8"/>
    <w:rsid w:val="008C031A"/>
    <w:rsid w:val="008C073C"/>
    <w:rsid w:val="008C10B9"/>
    <w:rsid w:val="008C15F2"/>
    <w:rsid w:val="008C1712"/>
    <w:rsid w:val="008C1B3D"/>
    <w:rsid w:val="008C24A2"/>
    <w:rsid w:val="008C2688"/>
    <w:rsid w:val="008C28B9"/>
    <w:rsid w:val="008C2DB8"/>
    <w:rsid w:val="008C3BD1"/>
    <w:rsid w:val="008C4217"/>
    <w:rsid w:val="008C470E"/>
    <w:rsid w:val="008C4FFE"/>
    <w:rsid w:val="008C527D"/>
    <w:rsid w:val="008C5C45"/>
    <w:rsid w:val="008C6CEC"/>
    <w:rsid w:val="008C7FD4"/>
    <w:rsid w:val="008D0123"/>
    <w:rsid w:val="008D0C41"/>
    <w:rsid w:val="008D0D8F"/>
    <w:rsid w:val="008D0EFD"/>
    <w:rsid w:val="008D11FD"/>
    <w:rsid w:val="008D1510"/>
    <w:rsid w:val="008D2108"/>
    <w:rsid w:val="008D23B6"/>
    <w:rsid w:val="008D29EC"/>
    <w:rsid w:val="008D2E68"/>
    <w:rsid w:val="008D2F77"/>
    <w:rsid w:val="008D3058"/>
    <w:rsid w:val="008D337A"/>
    <w:rsid w:val="008D34EC"/>
    <w:rsid w:val="008D3B70"/>
    <w:rsid w:val="008D4049"/>
    <w:rsid w:val="008D40C7"/>
    <w:rsid w:val="008D449E"/>
    <w:rsid w:val="008D469A"/>
    <w:rsid w:val="008D56A3"/>
    <w:rsid w:val="008D596B"/>
    <w:rsid w:val="008D6848"/>
    <w:rsid w:val="008D7097"/>
    <w:rsid w:val="008E14C9"/>
    <w:rsid w:val="008E16FF"/>
    <w:rsid w:val="008E1BF2"/>
    <w:rsid w:val="008E1C4F"/>
    <w:rsid w:val="008E1E60"/>
    <w:rsid w:val="008E1EB7"/>
    <w:rsid w:val="008E20B9"/>
    <w:rsid w:val="008E2431"/>
    <w:rsid w:val="008E2474"/>
    <w:rsid w:val="008E24F7"/>
    <w:rsid w:val="008E3B24"/>
    <w:rsid w:val="008E3B9C"/>
    <w:rsid w:val="008E61F8"/>
    <w:rsid w:val="008E6AC9"/>
    <w:rsid w:val="008E70F9"/>
    <w:rsid w:val="008E763E"/>
    <w:rsid w:val="008E7FB7"/>
    <w:rsid w:val="008F0296"/>
    <w:rsid w:val="008F039F"/>
    <w:rsid w:val="008F1D5F"/>
    <w:rsid w:val="008F1EF8"/>
    <w:rsid w:val="008F38DB"/>
    <w:rsid w:val="008F3F24"/>
    <w:rsid w:val="008F3F94"/>
    <w:rsid w:val="008F4A9C"/>
    <w:rsid w:val="008F4F75"/>
    <w:rsid w:val="008F55BA"/>
    <w:rsid w:val="008F58E1"/>
    <w:rsid w:val="008F6615"/>
    <w:rsid w:val="008F6778"/>
    <w:rsid w:val="008F6C53"/>
    <w:rsid w:val="008F6D2D"/>
    <w:rsid w:val="008F6DF6"/>
    <w:rsid w:val="008F7508"/>
    <w:rsid w:val="008F774A"/>
    <w:rsid w:val="008F7F10"/>
    <w:rsid w:val="0090071A"/>
    <w:rsid w:val="00900824"/>
    <w:rsid w:val="00900889"/>
    <w:rsid w:val="00900FEE"/>
    <w:rsid w:val="00901111"/>
    <w:rsid w:val="0090161B"/>
    <w:rsid w:val="00903552"/>
    <w:rsid w:val="00904148"/>
    <w:rsid w:val="00904704"/>
    <w:rsid w:val="00904F46"/>
    <w:rsid w:val="00905632"/>
    <w:rsid w:val="0090583B"/>
    <w:rsid w:val="0090612C"/>
    <w:rsid w:val="00906578"/>
    <w:rsid w:val="00906E23"/>
    <w:rsid w:val="00906EF9"/>
    <w:rsid w:val="0090717F"/>
    <w:rsid w:val="00907873"/>
    <w:rsid w:val="00912941"/>
    <w:rsid w:val="009129DC"/>
    <w:rsid w:val="009137A7"/>
    <w:rsid w:val="00913B5A"/>
    <w:rsid w:val="00914174"/>
    <w:rsid w:val="009144FF"/>
    <w:rsid w:val="0091599F"/>
    <w:rsid w:val="00915B32"/>
    <w:rsid w:val="00916B14"/>
    <w:rsid w:val="00916E05"/>
    <w:rsid w:val="009179B9"/>
    <w:rsid w:val="0092145D"/>
    <w:rsid w:val="0092178C"/>
    <w:rsid w:val="009224CB"/>
    <w:rsid w:val="00923CD2"/>
    <w:rsid w:val="00925F50"/>
    <w:rsid w:val="00926470"/>
    <w:rsid w:val="009269F5"/>
    <w:rsid w:val="00927126"/>
    <w:rsid w:val="00927D2D"/>
    <w:rsid w:val="00932463"/>
    <w:rsid w:val="009324CC"/>
    <w:rsid w:val="00932682"/>
    <w:rsid w:val="00934C33"/>
    <w:rsid w:val="00934D92"/>
    <w:rsid w:val="00934FDD"/>
    <w:rsid w:val="009350CC"/>
    <w:rsid w:val="00935362"/>
    <w:rsid w:val="00935772"/>
    <w:rsid w:val="00935DE1"/>
    <w:rsid w:val="00936957"/>
    <w:rsid w:val="009369BC"/>
    <w:rsid w:val="00937101"/>
    <w:rsid w:val="009379A7"/>
    <w:rsid w:val="00937AFE"/>
    <w:rsid w:val="00940537"/>
    <w:rsid w:val="009407AF"/>
    <w:rsid w:val="00940ED7"/>
    <w:rsid w:val="00940ED8"/>
    <w:rsid w:val="00941835"/>
    <w:rsid w:val="00941ABF"/>
    <w:rsid w:val="0094208B"/>
    <w:rsid w:val="009421A4"/>
    <w:rsid w:val="0094226F"/>
    <w:rsid w:val="0094246C"/>
    <w:rsid w:val="0094271E"/>
    <w:rsid w:val="0094292C"/>
    <w:rsid w:val="00942E39"/>
    <w:rsid w:val="00943198"/>
    <w:rsid w:val="00943DA6"/>
    <w:rsid w:val="00944A24"/>
    <w:rsid w:val="00945735"/>
    <w:rsid w:val="00945D12"/>
    <w:rsid w:val="00946044"/>
    <w:rsid w:val="00946C20"/>
    <w:rsid w:val="00946D8E"/>
    <w:rsid w:val="0095023E"/>
    <w:rsid w:val="009504B2"/>
    <w:rsid w:val="009509D3"/>
    <w:rsid w:val="00950FBB"/>
    <w:rsid w:val="00950FE2"/>
    <w:rsid w:val="00951F17"/>
    <w:rsid w:val="00952032"/>
    <w:rsid w:val="009522DE"/>
    <w:rsid w:val="0095262D"/>
    <w:rsid w:val="00952B02"/>
    <w:rsid w:val="00952E2D"/>
    <w:rsid w:val="009539A9"/>
    <w:rsid w:val="00953D66"/>
    <w:rsid w:val="00954C2F"/>
    <w:rsid w:val="00954E3D"/>
    <w:rsid w:val="00955A2C"/>
    <w:rsid w:val="00955BAB"/>
    <w:rsid w:val="00955DA8"/>
    <w:rsid w:val="00955DDC"/>
    <w:rsid w:val="00955E63"/>
    <w:rsid w:val="00956154"/>
    <w:rsid w:val="00956172"/>
    <w:rsid w:val="009567CF"/>
    <w:rsid w:val="009578AD"/>
    <w:rsid w:val="00960723"/>
    <w:rsid w:val="00961243"/>
    <w:rsid w:val="009615A1"/>
    <w:rsid w:val="00961869"/>
    <w:rsid w:val="00962931"/>
    <w:rsid w:val="00962D77"/>
    <w:rsid w:val="009633C2"/>
    <w:rsid w:val="0096488B"/>
    <w:rsid w:val="00964B97"/>
    <w:rsid w:val="0096503E"/>
    <w:rsid w:val="00965A91"/>
    <w:rsid w:val="00965C7E"/>
    <w:rsid w:val="009669CF"/>
    <w:rsid w:val="00966E9B"/>
    <w:rsid w:val="00966F65"/>
    <w:rsid w:val="00967657"/>
    <w:rsid w:val="0096794E"/>
    <w:rsid w:val="00967DBB"/>
    <w:rsid w:val="00967DCE"/>
    <w:rsid w:val="00967EFA"/>
    <w:rsid w:val="00970051"/>
    <w:rsid w:val="00970FF7"/>
    <w:rsid w:val="00971058"/>
    <w:rsid w:val="009714A1"/>
    <w:rsid w:val="0097155A"/>
    <w:rsid w:val="009718F3"/>
    <w:rsid w:val="00971AF8"/>
    <w:rsid w:val="00972F59"/>
    <w:rsid w:val="00973398"/>
    <w:rsid w:val="00973C8E"/>
    <w:rsid w:val="0097416F"/>
    <w:rsid w:val="0097511D"/>
    <w:rsid w:val="00975CCF"/>
    <w:rsid w:val="00976F7D"/>
    <w:rsid w:val="009772C5"/>
    <w:rsid w:val="00977338"/>
    <w:rsid w:val="0097799C"/>
    <w:rsid w:val="009779FD"/>
    <w:rsid w:val="009809AA"/>
    <w:rsid w:val="00980D54"/>
    <w:rsid w:val="00981364"/>
    <w:rsid w:val="009813D2"/>
    <w:rsid w:val="0098149E"/>
    <w:rsid w:val="00981932"/>
    <w:rsid w:val="009827CD"/>
    <w:rsid w:val="00982C2C"/>
    <w:rsid w:val="0098369D"/>
    <w:rsid w:val="009845D9"/>
    <w:rsid w:val="00984BD4"/>
    <w:rsid w:val="00984E94"/>
    <w:rsid w:val="00985E00"/>
    <w:rsid w:val="009863FA"/>
    <w:rsid w:val="009869F2"/>
    <w:rsid w:val="00986BE6"/>
    <w:rsid w:val="00986E0C"/>
    <w:rsid w:val="00986EB1"/>
    <w:rsid w:val="00990333"/>
    <w:rsid w:val="0099042E"/>
    <w:rsid w:val="0099058B"/>
    <w:rsid w:val="009912F9"/>
    <w:rsid w:val="00991440"/>
    <w:rsid w:val="00991C5A"/>
    <w:rsid w:val="0099236E"/>
    <w:rsid w:val="009935DB"/>
    <w:rsid w:val="00994D3A"/>
    <w:rsid w:val="00995508"/>
    <w:rsid w:val="00996559"/>
    <w:rsid w:val="009966A4"/>
    <w:rsid w:val="00997843"/>
    <w:rsid w:val="009A0394"/>
    <w:rsid w:val="009A0A4D"/>
    <w:rsid w:val="009A1292"/>
    <w:rsid w:val="009A1A4A"/>
    <w:rsid w:val="009A2C65"/>
    <w:rsid w:val="009A2E19"/>
    <w:rsid w:val="009A3A5E"/>
    <w:rsid w:val="009A3DD3"/>
    <w:rsid w:val="009A3E6E"/>
    <w:rsid w:val="009A49A0"/>
    <w:rsid w:val="009A5358"/>
    <w:rsid w:val="009A5E4B"/>
    <w:rsid w:val="009A6102"/>
    <w:rsid w:val="009B02AC"/>
    <w:rsid w:val="009B126B"/>
    <w:rsid w:val="009B1C12"/>
    <w:rsid w:val="009B256B"/>
    <w:rsid w:val="009B2E13"/>
    <w:rsid w:val="009B2F41"/>
    <w:rsid w:val="009B542E"/>
    <w:rsid w:val="009B5707"/>
    <w:rsid w:val="009B7766"/>
    <w:rsid w:val="009C024B"/>
    <w:rsid w:val="009C189D"/>
    <w:rsid w:val="009C19EE"/>
    <w:rsid w:val="009C1DCE"/>
    <w:rsid w:val="009C1F2E"/>
    <w:rsid w:val="009C2F98"/>
    <w:rsid w:val="009C3058"/>
    <w:rsid w:val="009C45BB"/>
    <w:rsid w:val="009C4634"/>
    <w:rsid w:val="009C618C"/>
    <w:rsid w:val="009C647D"/>
    <w:rsid w:val="009C6E02"/>
    <w:rsid w:val="009C6F5C"/>
    <w:rsid w:val="009C7353"/>
    <w:rsid w:val="009C7E99"/>
    <w:rsid w:val="009D00F5"/>
    <w:rsid w:val="009D0550"/>
    <w:rsid w:val="009D06DB"/>
    <w:rsid w:val="009D077C"/>
    <w:rsid w:val="009D14B7"/>
    <w:rsid w:val="009D173B"/>
    <w:rsid w:val="009D1BBE"/>
    <w:rsid w:val="009D29FD"/>
    <w:rsid w:val="009D2BFA"/>
    <w:rsid w:val="009D38E0"/>
    <w:rsid w:val="009D3BB1"/>
    <w:rsid w:val="009D3F90"/>
    <w:rsid w:val="009D49D9"/>
    <w:rsid w:val="009D52F6"/>
    <w:rsid w:val="009D567E"/>
    <w:rsid w:val="009D568D"/>
    <w:rsid w:val="009D56DE"/>
    <w:rsid w:val="009D6705"/>
    <w:rsid w:val="009D720B"/>
    <w:rsid w:val="009D75FE"/>
    <w:rsid w:val="009D76AF"/>
    <w:rsid w:val="009D7ED4"/>
    <w:rsid w:val="009E0963"/>
    <w:rsid w:val="009E1348"/>
    <w:rsid w:val="009E1ADF"/>
    <w:rsid w:val="009E24FF"/>
    <w:rsid w:val="009E27F5"/>
    <w:rsid w:val="009E2ECB"/>
    <w:rsid w:val="009E3674"/>
    <w:rsid w:val="009E3F0D"/>
    <w:rsid w:val="009E445A"/>
    <w:rsid w:val="009E5DDF"/>
    <w:rsid w:val="009E5EA3"/>
    <w:rsid w:val="009E60ED"/>
    <w:rsid w:val="009E618B"/>
    <w:rsid w:val="009E699E"/>
    <w:rsid w:val="009E6CF2"/>
    <w:rsid w:val="009E7B1E"/>
    <w:rsid w:val="009F0DF1"/>
    <w:rsid w:val="009F1212"/>
    <w:rsid w:val="009F191D"/>
    <w:rsid w:val="009F242A"/>
    <w:rsid w:val="009F2448"/>
    <w:rsid w:val="009F2B5D"/>
    <w:rsid w:val="009F3768"/>
    <w:rsid w:val="009F3BBA"/>
    <w:rsid w:val="009F3DFA"/>
    <w:rsid w:val="009F3E94"/>
    <w:rsid w:val="009F416F"/>
    <w:rsid w:val="009F438A"/>
    <w:rsid w:val="009F4C70"/>
    <w:rsid w:val="009F4DA1"/>
    <w:rsid w:val="009F53A7"/>
    <w:rsid w:val="009F6154"/>
    <w:rsid w:val="009F6189"/>
    <w:rsid w:val="00A00782"/>
    <w:rsid w:val="00A00B8A"/>
    <w:rsid w:val="00A00FB0"/>
    <w:rsid w:val="00A01E8C"/>
    <w:rsid w:val="00A02785"/>
    <w:rsid w:val="00A027AE"/>
    <w:rsid w:val="00A02B10"/>
    <w:rsid w:val="00A02B79"/>
    <w:rsid w:val="00A02CFB"/>
    <w:rsid w:val="00A02DDD"/>
    <w:rsid w:val="00A03156"/>
    <w:rsid w:val="00A03831"/>
    <w:rsid w:val="00A03D90"/>
    <w:rsid w:val="00A03F69"/>
    <w:rsid w:val="00A05403"/>
    <w:rsid w:val="00A056C1"/>
    <w:rsid w:val="00A058D2"/>
    <w:rsid w:val="00A05967"/>
    <w:rsid w:val="00A05A42"/>
    <w:rsid w:val="00A05A7F"/>
    <w:rsid w:val="00A06096"/>
    <w:rsid w:val="00A0631C"/>
    <w:rsid w:val="00A066CC"/>
    <w:rsid w:val="00A06F2F"/>
    <w:rsid w:val="00A073D7"/>
    <w:rsid w:val="00A10A91"/>
    <w:rsid w:val="00A115D9"/>
    <w:rsid w:val="00A11BBC"/>
    <w:rsid w:val="00A12C76"/>
    <w:rsid w:val="00A135B9"/>
    <w:rsid w:val="00A136B9"/>
    <w:rsid w:val="00A13A30"/>
    <w:rsid w:val="00A13A6F"/>
    <w:rsid w:val="00A14295"/>
    <w:rsid w:val="00A14BF6"/>
    <w:rsid w:val="00A1501B"/>
    <w:rsid w:val="00A1670A"/>
    <w:rsid w:val="00A16A85"/>
    <w:rsid w:val="00A1713D"/>
    <w:rsid w:val="00A17637"/>
    <w:rsid w:val="00A20407"/>
    <w:rsid w:val="00A205A8"/>
    <w:rsid w:val="00A2086F"/>
    <w:rsid w:val="00A20EF7"/>
    <w:rsid w:val="00A21201"/>
    <w:rsid w:val="00A217F1"/>
    <w:rsid w:val="00A217F6"/>
    <w:rsid w:val="00A21821"/>
    <w:rsid w:val="00A21B23"/>
    <w:rsid w:val="00A234F5"/>
    <w:rsid w:val="00A23645"/>
    <w:rsid w:val="00A23B16"/>
    <w:rsid w:val="00A23CA4"/>
    <w:rsid w:val="00A24142"/>
    <w:rsid w:val="00A24276"/>
    <w:rsid w:val="00A243FF"/>
    <w:rsid w:val="00A249BB"/>
    <w:rsid w:val="00A25504"/>
    <w:rsid w:val="00A257A1"/>
    <w:rsid w:val="00A25D7E"/>
    <w:rsid w:val="00A2652C"/>
    <w:rsid w:val="00A27E2A"/>
    <w:rsid w:val="00A30642"/>
    <w:rsid w:val="00A307ED"/>
    <w:rsid w:val="00A31B48"/>
    <w:rsid w:val="00A32102"/>
    <w:rsid w:val="00A32AD9"/>
    <w:rsid w:val="00A32EA4"/>
    <w:rsid w:val="00A33379"/>
    <w:rsid w:val="00A3392F"/>
    <w:rsid w:val="00A33DB5"/>
    <w:rsid w:val="00A33F0B"/>
    <w:rsid w:val="00A34683"/>
    <w:rsid w:val="00A349F1"/>
    <w:rsid w:val="00A34FCE"/>
    <w:rsid w:val="00A3542C"/>
    <w:rsid w:val="00A354FB"/>
    <w:rsid w:val="00A3563E"/>
    <w:rsid w:val="00A35989"/>
    <w:rsid w:val="00A35B69"/>
    <w:rsid w:val="00A36A80"/>
    <w:rsid w:val="00A37E43"/>
    <w:rsid w:val="00A40431"/>
    <w:rsid w:val="00A40674"/>
    <w:rsid w:val="00A40B7C"/>
    <w:rsid w:val="00A413BD"/>
    <w:rsid w:val="00A419F6"/>
    <w:rsid w:val="00A424D9"/>
    <w:rsid w:val="00A43384"/>
    <w:rsid w:val="00A43926"/>
    <w:rsid w:val="00A44520"/>
    <w:rsid w:val="00A45432"/>
    <w:rsid w:val="00A47804"/>
    <w:rsid w:val="00A5013D"/>
    <w:rsid w:val="00A508FC"/>
    <w:rsid w:val="00A50ED3"/>
    <w:rsid w:val="00A510CB"/>
    <w:rsid w:val="00A5264A"/>
    <w:rsid w:val="00A5274C"/>
    <w:rsid w:val="00A52882"/>
    <w:rsid w:val="00A52C49"/>
    <w:rsid w:val="00A52CAE"/>
    <w:rsid w:val="00A52D84"/>
    <w:rsid w:val="00A53EBE"/>
    <w:rsid w:val="00A5425C"/>
    <w:rsid w:val="00A54C58"/>
    <w:rsid w:val="00A54E1D"/>
    <w:rsid w:val="00A550BB"/>
    <w:rsid w:val="00A552F0"/>
    <w:rsid w:val="00A55B31"/>
    <w:rsid w:val="00A55E38"/>
    <w:rsid w:val="00A56E0E"/>
    <w:rsid w:val="00A56F22"/>
    <w:rsid w:val="00A571D9"/>
    <w:rsid w:val="00A60C01"/>
    <w:rsid w:val="00A61B7F"/>
    <w:rsid w:val="00A61E6D"/>
    <w:rsid w:val="00A6244F"/>
    <w:rsid w:val="00A6272E"/>
    <w:rsid w:val="00A628C5"/>
    <w:rsid w:val="00A62C38"/>
    <w:rsid w:val="00A63074"/>
    <w:rsid w:val="00A6315F"/>
    <w:rsid w:val="00A631F8"/>
    <w:rsid w:val="00A634C5"/>
    <w:rsid w:val="00A63DD0"/>
    <w:rsid w:val="00A64684"/>
    <w:rsid w:val="00A647D4"/>
    <w:rsid w:val="00A6498A"/>
    <w:rsid w:val="00A64C0E"/>
    <w:rsid w:val="00A64E33"/>
    <w:rsid w:val="00A64E42"/>
    <w:rsid w:val="00A65620"/>
    <w:rsid w:val="00A659A9"/>
    <w:rsid w:val="00A6696E"/>
    <w:rsid w:val="00A67392"/>
    <w:rsid w:val="00A673CC"/>
    <w:rsid w:val="00A6740F"/>
    <w:rsid w:val="00A676F1"/>
    <w:rsid w:val="00A679E4"/>
    <w:rsid w:val="00A67F8E"/>
    <w:rsid w:val="00A70B07"/>
    <w:rsid w:val="00A71ABF"/>
    <w:rsid w:val="00A724D3"/>
    <w:rsid w:val="00A72636"/>
    <w:rsid w:val="00A72D53"/>
    <w:rsid w:val="00A73169"/>
    <w:rsid w:val="00A73428"/>
    <w:rsid w:val="00A7359E"/>
    <w:rsid w:val="00A73767"/>
    <w:rsid w:val="00A7478E"/>
    <w:rsid w:val="00A754E6"/>
    <w:rsid w:val="00A761B7"/>
    <w:rsid w:val="00A7644E"/>
    <w:rsid w:val="00A76BBB"/>
    <w:rsid w:val="00A76BF3"/>
    <w:rsid w:val="00A76ED8"/>
    <w:rsid w:val="00A7702A"/>
    <w:rsid w:val="00A7740C"/>
    <w:rsid w:val="00A779A8"/>
    <w:rsid w:val="00A77AF0"/>
    <w:rsid w:val="00A8033F"/>
    <w:rsid w:val="00A8090F"/>
    <w:rsid w:val="00A81E4D"/>
    <w:rsid w:val="00A821F4"/>
    <w:rsid w:val="00A82797"/>
    <w:rsid w:val="00A82E92"/>
    <w:rsid w:val="00A832A0"/>
    <w:rsid w:val="00A843B1"/>
    <w:rsid w:val="00A8443B"/>
    <w:rsid w:val="00A84A4E"/>
    <w:rsid w:val="00A856F8"/>
    <w:rsid w:val="00A86754"/>
    <w:rsid w:val="00A86C9D"/>
    <w:rsid w:val="00A86FE2"/>
    <w:rsid w:val="00A902C4"/>
    <w:rsid w:val="00A91141"/>
    <w:rsid w:val="00A91525"/>
    <w:rsid w:val="00A91728"/>
    <w:rsid w:val="00A91EEF"/>
    <w:rsid w:val="00A91EF4"/>
    <w:rsid w:val="00A9228A"/>
    <w:rsid w:val="00A93FF8"/>
    <w:rsid w:val="00A9422F"/>
    <w:rsid w:val="00A94723"/>
    <w:rsid w:val="00A94D02"/>
    <w:rsid w:val="00A95D1E"/>
    <w:rsid w:val="00A95EAC"/>
    <w:rsid w:val="00A9727E"/>
    <w:rsid w:val="00AA001F"/>
    <w:rsid w:val="00AA1A10"/>
    <w:rsid w:val="00AA1C5E"/>
    <w:rsid w:val="00AA2047"/>
    <w:rsid w:val="00AA214E"/>
    <w:rsid w:val="00AA2295"/>
    <w:rsid w:val="00AA2DCF"/>
    <w:rsid w:val="00AA3342"/>
    <w:rsid w:val="00AA3C78"/>
    <w:rsid w:val="00AA42CD"/>
    <w:rsid w:val="00AA462B"/>
    <w:rsid w:val="00AA47AB"/>
    <w:rsid w:val="00AA4D17"/>
    <w:rsid w:val="00AA60F5"/>
    <w:rsid w:val="00AA60F9"/>
    <w:rsid w:val="00AA630B"/>
    <w:rsid w:val="00AB01B4"/>
    <w:rsid w:val="00AB055A"/>
    <w:rsid w:val="00AB15E8"/>
    <w:rsid w:val="00AB1778"/>
    <w:rsid w:val="00AB197C"/>
    <w:rsid w:val="00AB311B"/>
    <w:rsid w:val="00AB33A6"/>
    <w:rsid w:val="00AB3C69"/>
    <w:rsid w:val="00AB3F13"/>
    <w:rsid w:val="00AB565E"/>
    <w:rsid w:val="00AB57AB"/>
    <w:rsid w:val="00AB582B"/>
    <w:rsid w:val="00AB58F3"/>
    <w:rsid w:val="00AB69B9"/>
    <w:rsid w:val="00AB6A67"/>
    <w:rsid w:val="00AB75EC"/>
    <w:rsid w:val="00AB77DD"/>
    <w:rsid w:val="00AB7B29"/>
    <w:rsid w:val="00AB7FBE"/>
    <w:rsid w:val="00AC044C"/>
    <w:rsid w:val="00AC214B"/>
    <w:rsid w:val="00AC228B"/>
    <w:rsid w:val="00AC343A"/>
    <w:rsid w:val="00AC34D8"/>
    <w:rsid w:val="00AC3685"/>
    <w:rsid w:val="00AC3753"/>
    <w:rsid w:val="00AC3C41"/>
    <w:rsid w:val="00AC45C6"/>
    <w:rsid w:val="00AC48FF"/>
    <w:rsid w:val="00AC5CCE"/>
    <w:rsid w:val="00AC71DA"/>
    <w:rsid w:val="00AC752F"/>
    <w:rsid w:val="00AC78A8"/>
    <w:rsid w:val="00AC79FD"/>
    <w:rsid w:val="00AD0363"/>
    <w:rsid w:val="00AD067D"/>
    <w:rsid w:val="00AD0C8F"/>
    <w:rsid w:val="00AD100B"/>
    <w:rsid w:val="00AD103A"/>
    <w:rsid w:val="00AD1304"/>
    <w:rsid w:val="00AD1A9C"/>
    <w:rsid w:val="00AD1CE9"/>
    <w:rsid w:val="00AD252C"/>
    <w:rsid w:val="00AD2D17"/>
    <w:rsid w:val="00AD3846"/>
    <w:rsid w:val="00AD4696"/>
    <w:rsid w:val="00AD5C76"/>
    <w:rsid w:val="00AD60AF"/>
    <w:rsid w:val="00AD76BA"/>
    <w:rsid w:val="00AD7972"/>
    <w:rsid w:val="00AD7B8F"/>
    <w:rsid w:val="00AE0D4E"/>
    <w:rsid w:val="00AE124A"/>
    <w:rsid w:val="00AE14ED"/>
    <w:rsid w:val="00AE1F3C"/>
    <w:rsid w:val="00AE256D"/>
    <w:rsid w:val="00AE4CB1"/>
    <w:rsid w:val="00AE6EE6"/>
    <w:rsid w:val="00AE72DC"/>
    <w:rsid w:val="00AE73BA"/>
    <w:rsid w:val="00AE73D9"/>
    <w:rsid w:val="00AF0754"/>
    <w:rsid w:val="00AF08F5"/>
    <w:rsid w:val="00AF1638"/>
    <w:rsid w:val="00AF18F0"/>
    <w:rsid w:val="00AF19C2"/>
    <w:rsid w:val="00AF3081"/>
    <w:rsid w:val="00AF3C08"/>
    <w:rsid w:val="00AF3D19"/>
    <w:rsid w:val="00AF41B0"/>
    <w:rsid w:val="00AF4291"/>
    <w:rsid w:val="00AF4517"/>
    <w:rsid w:val="00AF4563"/>
    <w:rsid w:val="00AF4B7A"/>
    <w:rsid w:val="00AF4C76"/>
    <w:rsid w:val="00AF52E4"/>
    <w:rsid w:val="00AF576E"/>
    <w:rsid w:val="00AF6BE2"/>
    <w:rsid w:val="00AF6E13"/>
    <w:rsid w:val="00AF7304"/>
    <w:rsid w:val="00AF74E2"/>
    <w:rsid w:val="00AF79B5"/>
    <w:rsid w:val="00AF7A35"/>
    <w:rsid w:val="00B006CD"/>
    <w:rsid w:val="00B00ABE"/>
    <w:rsid w:val="00B00AC3"/>
    <w:rsid w:val="00B00C25"/>
    <w:rsid w:val="00B00F08"/>
    <w:rsid w:val="00B00F6F"/>
    <w:rsid w:val="00B012C2"/>
    <w:rsid w:val="00B015DF"/>
    <w:rsid w:val="00B02F49"/>
    <w:rsid w:val="00B03752"/>
    <w:rsid w:val="00B03766"/>
    <w:rsid w:val="00B040AF"/>
    <w:rsid w:val="00B0497C"/>
    <w:rsid w:val="00B0498F"/>
    <w:rsid w:val="00B05150"/>
    <w:rsid w:val="00B05665"/>
    <w:rsid w:val="00B05675"/>
    <w:rsid w:val="00B056A0"/>
    <w:rsid w:val="00B05DE8"/>
    <w:rsid w:val="00B0609B"/>
    <w:rsid w:val="00B06104"/>
    <w:rsid w:val="00B06A93"/>
    <w:rsid w:val="00B06F02"/>
    <w:rsid w:val="00B0702B"/>
    <w:rsid w:val="00B071E6"/>
    <w:rsid w:val="00B07D87"/>
    <w:rsid w:val="00B10621"/>
    <w:rsid w:val="00B10C7F"/>
    <w:rsid w:val="00B134D4"/>
    <w:rsid w:val="00B13964"/>
    <w:rsid w:val="00B13B29"/>
    <w:rsid w:val="00B1429E"/>
    <w:rsid w:val="00B14E1C"/>
    <w:rsid w:val="00B14F37"/>
    <w:rsid w:val="00B15EEB"/>
    <w:rsid w:val="00B15F7A"/>
    <w:rsid w:val="00B176B7"/>
    <w:rsid w:val="00B208DB"/>
    <w:rsid w:val="00B20AA3"/>
    <w:rsid w:val="00B2167F"/>
    <w:rsid w:val="00B219B5"/>
    <w:rsid w:val="00B21ACC"/>
    <w:rsid w:val="00B2200E"/>
    <w:rsid w:val="00B22822"/>
    <w:rsid w:val="00B233D7"/>
    <w:rsid w:val="00B24F3A"/>
    <w:rsid w:val="00B251E7"/>
    <w:rsid w:val="00B255B8"/>
    <w:rsid w:val="00B25B6F"/>
    <w:rsid w:val="00B25FDC"/>
    <w:rsid w:val="00B27D90"/>
    <w:rsid w:val="00B30148"/>
    <w:rsid w:val="00B30799"/>
    <w:rsid w:val="00B30B48"/>
    <w:rsid w:val="00B30FFD"/>
    <w:rsid w:val="00B31150"/>
    <w:rsid w:val="00B311C4"/>
    <w:rsid w:val="00B315DE"/>
    <w:rsid w:val="00B31B9E"/>
    <w:rsid w:val="00B31F6E"/>
    <w:rsid w:val="00B32869"/>
    <w:rsid w:val="00B32F5C"/>
    <w:rsid w:val="00B33046"/>
    <w:rsid w:val="00B336DD"/>
    <w:rsid w:val="00B33957"/>
    <w:rsid w:val="00B33AB4"/>
    <w:rsid w:val="00B33EBE"/>
    <w:rsid w:val="00B344F3"/>
    <w:rsid w:val="00B34A27"/>
    <w:rsid w:val="00B34D89"/>
    <w:rsid w:val="00B35DE2"/>
    <w:rsid w:val="00B37397"/>
    <w:rsid w:val="00B37CA8"/>
    <w:rsid w:val="00B40EAE"/>
    <w:rsid w:val="00B40FC6"/>
    <w:rsid w:val="00B42BC3"/>
    <w:rsid w:val="00B4335B"/>
    <w:rsid w:val="00B435F7"/>
    <w:rsid w:val="00B444A9"/>
    <w:rsid w:val="00B447A6"/>
    <w:rsid w:val="00B44B0C"/>
    <w:rsid w:val="00B45131"/>
    <w:rsid w:val="00B4557A"/>
    <w:rsid w:val="00B45AD8"/>
    <w:rsid w:val="00B461FC"/>
    <w:rsid w:val="00B4626D"/>
    <w:rsid w:val="00B46596"/>
    <w:rsid w:val="00B468D4"/>
    <w:rsid w:val="00B46C4E"/>
    <w:rsid w:val="00B46EBC"/>
    <w:rsid w:val="00B47020"/>
    <w:rsid w:val="00B47CA6"/>
    <w:rsid w:val="00B506D5"/>
    <w:rsid w:val="00B50E4E"/>
    <w:rsid w:val="00B514EF"/>
    <w:rsid w:val="00B51AB4"/>
    <w:rsid w:val="00B52572"/>
    <w:rsid w:val="00B528F2"/>
    <w:rsid w:val="00B52A36"/>
    <w:rsid w:val="00B53290"/>
    <w:rsid w:val="00B53C2F"/>
    <w:rsid w:val="00B53E5A"/>
    <w:rsid w:val="00B54359"/>
    <w:rsid w:val="00B54E19"/>
    <w:rsid w:val="00B5586C"/>
    <w:rsid w:val="00B56A72"/>
    <w:rsid w:val="00B56DE7"/>
    <w:rsid w:val="00B56EAE"/>
    <w:rsid w:val="00B56F4B"/>
    <w:rsid w:val="00B57A05"/>
    <w:rsid w:val="00B57B5A"/>
    <w:rsid w:val="00B57ED4"/>
    <w:rsid w:val="00B60141"/>
    <w:rsid w:val="00B613EC"/>
    <w:rsid w:val="00B61734"/>
    <w:rsid w:val="00B61A27"/>
    <w:rsid w:val="00B62022"/>
    <w:rsid w:val="00B62F9D"/>
    <w:rsid w:val="00B631FD"/>
    <w:rsid w:val="00B6397A"/>
    <w:rsid w:val="00B63AEC"/>
    <w:rsid w:val="00B63C7E"/>
    <w:rsid w:val="00B64013"/>
    <w:rsid w:val="00B6425D"/>
    <w:rsid w:val="00B64493"/>
    <w:rsid w:val="00B644B1"/>
    <w:rsid w:val="00B64795"/>
    <w:rsid w:val="00B64981"/>
    <w:rsid w:val="00B65226"/>
    <w:rsid w:val="00B6523E"/>
    <w:rsid w:val="00B65BC5"/>
    <w:rsid w:val="00B66ECB"/>
    <w:rsid w:val="00B67A90"/>
    <w:rsid w:val="00B67C27"/>
    <w:rsid w:val="00B70115"/>
    <w:rsid w:val="00B7045C"/>
    <w:rsid w:val="00B70FB1"/>
    <w:rsid w:val="00B73035"/>
    <w:rsid w:val="00B73E26"/>
    <w:rsid w:val="00B747F2"/>
    <w:rsid w:val="00B7551E"/>
    <w:rsid w:val="00B756E0"/>
    <w:rsid w:val="00B76D52"/>
    <w:rsid w:val="00B77967"/>
    <w:rsid w:val="00B804F7"/>
    <w:rsid w:val="00B80829"/>
    <w:rsid w:val="00B80EE3"/>
    <w:rsid w:val="00B81551"/>
    <w:rsid w:val="00B82140"/>
    <w:rsid w:val="00B8222F"/>
    <w:rsid w:val="00B82247"/>
    <w:rsid w:val="00B82B11"/>
    <w:rsid w:val="00B83CFC"/>
    <w:rsid w:val="00B83DB6"/>
    <w:rsid w:val="00B841F0"/>
    <w:rsid w:val="00B84C96"/>
    <w:rsid w:val="00B854C3"/>
    <w:rsid w:val="00B855EE"/>
    <w:rsid w:val="00B85D87"/>
    <w:rsid w:val="00B86A6E"/>
    <w:rsid w:val="00B86B9F"/>
    <w:rsid w:val="00B87022"/>
    <w:rsid w:val="00B87693"/>
    <w:rsid w:val="00B8793D"/>
    <w:rsid w:val="00B87CA9"/>
    <w:rsid w:val="00B87FF1"/>
    <w:rsid w:val="00B92AF3"/>
    <w:rsid w:val="00B92EB9"/>
    <w:rsid w:val="00B93BDD"/>
    <w:rsid w:val="00B93E8C"/>
    <w:rsid w:val="00B93EA0"/>
    <w:rsid w:val="00B95338"/>
    <w:rsid w:val="00B956C5"/>
    <w:rsid w:val="00B959D5"/>
    <w:rsid w:val="00B96119"/>
    <w:rsid w:val="00B964C4"/>
    <w:rsid w:val="00B968D3"/>
    <w:rsid w:val="00B96971"/>
    <w:rsid w:val="00B96BAE"/>
    <w:rsid w:val="00B96BE7"/>
    <w:rsid w:val="00B97790"/>
    <w:rsid w:val="00B97BB0"/>
    <w:rsid w:val="00B97E3E"/>
    <w:rsid w:val="00BA0229"/>
    <w:rsid w:val="00BA05F1"/>
    <w:rsid w:val="00BA1669"/>
    <w:rsid w:val="00BA1B10"/>
    <w:rsid w:val="00BA1C98"/>
    <w:rsid w:val="00BA24AA"/>
    <w:rsid w:val="00BA2B81"/>
    <w:rsid w:val="00BA2E3B"/>
    <w:rsid w:val="00BA2FEB"/>
    <w:rsid w:val="00BA3455"/>
    <w:rsid w:val="00BA3D2B"/>
    <w:rsid w:val="00BA4550"/>
    <w:rsid w:val="00BA4771"/>
    <w:rsid w:val="00BA4B62"/>
    <w:rsid w:val="00BA5B45"/>
    <w:rsid w:val="00BA61A2"/>
    <w:rsid w:val="00BA6396"/>
    <w:rsid w:val="00BA63C7"/>
    <w:rsid w:val="00BA6FB4"/>
    <w:rsid w:val="00BB05EB"/>
    <w:rsid w:val="00BB0EBE"/>
    <w:rsid w:val="00BB1494"/>
    <w:rsid w:val="00BB2901"/>
    <w:rsid w:val="00BB29AB"/>
    <w:rsid w:val="00BB2B0B"/>
    <w:rsid w:val="00BB2BD2"/>
    <w:rsid w:val="00BB44A3"/>
    <w:rsid w:val="00BB468B"/>
    <w:rsid w:val="00BB4B32"/>
    <w:rsid w:val="00BB4CC8"/>
    <w:rsid w:val="00BB582E"/>
    <w:rsid w:val="00BB5EA9"/>
    <w:rsid w:val="00BB6053"/>
    <w:rsid w:val="00BB641E"/>
    <w:rsid w:val="00BB6F31"/>
    <w:rsid w:val="00BB6F83"/>
    <w:rsid w:val="00BB7855"/>
    <w:rsid w:val="00BB7EB2"/>
    <w:rsid w:val="00BC0196"/>
    <w:rsid w:val="00BC020F"/>
    <w:rsid w:val="00BC07DB"/>
    <w:rsid w:val="00BC0C9E"/>
    <w:rsid w:val="00BC11DC"/>
    <w:rsid w:val="00BC16DA"/>
    <w:rsid w:val="00BC18E7"/>
    <w:rsid w:val="00BC26A0"/>
    <w:rsid w:val="00BC3D33"/>
    <w:rsid w:val="00BC3F2C"/>
    <w:rsid w:val="00BC44A7"/>
    <w:rsid w:val="00BC47AD"/>
    <w:rsid w:val="00BC4FA2"/>
    <w:rsid w:val="00BC55A5"/>
    <w:rsid w:val="00BC68A6"/>
    <w:rsid w:val="00BC6985"/>
    <w:rsid w:val="00BC6A0E"/>
    <w:rsid w:val="00BD0041"/>
    <w:rsid w:val="00BD0598"/>
    <w:rsid w:val="00BD0604"/>
    <w:rsid w:val="00BD1143"/>
    <w:rsid w:val="00BD1EE8"/>
    <w:rsid w:val="00BD33F7"/>
    <w:rsid w:val="00BD470D"/>
    <w:rsid w:val="00BD4B16"/>
    <w:rsid w:val="00BD577E"/>
    <w:rsid w:val="00BD5D5F"/>
    <w:rsid w:val="00BD68B8"/>
    <w:rsid w:val="00BD6AC2"/>
    <w:rsid w:val="00BE0A13"/>
    <w:rsid w:val="00BE0F19"/>
    <w:rsid w:val="00BE1AFE"/>
    <w:rsid w:val="00BE1C7C"/>
    <w:rsid w:val="00BE20DC"/>
    <w:rsid w:val="00BE2DED"/>
    <w:rsid w:val="00BE3518"/>
    <w:rsid w:val="00BE3B84"/>
    <w:rsid w:val="00BE4002"/>
    <w:rsid w:val="00BE4205"/>
    <w:rsid w:val="00BE4CE1"/>
    <w:rsid w:val="00BE4EC6"/>
    <w:rsid w:val="00BE57F1"/>
    <w:rsid w:val="00BE651F"/>
    <w:rsid w:val="00BE65E6"/>
    <w:rsid w:val="00BE6C34"/>
    <w:rsid w:val="00BE741F"/>
    <w:rsid w:val="00BE7588"/>
    <w:rsid w:val="00BE7655"/>
    <w:rsid w:val="00BE7899"/>
    <w:rsid w:val="00BF055B"/>
    <w:rsid w:val="00BF05BD"/>
    <w:rsid w:val="00BF1595"/>
    <w:rsid w:val="00BF2067"/>
    <w:rsid w:val="00BF2360"/>
    <w:rsid w:val="00BF256E"/>
    <w:rsid w:val="00BF46BC"/>
    <w:rsid w:val="00BF47F9"/>
    <w:rsid w:val="00BF4D29"/>
    <w:rsid w:val="00BF5693"/>
    <w:rsid w:val="00BF60F0"/>
    <w:rsid w:val="00BF6CF0"/>
    <w:rsid w:val="00BF6EBF"/>
    <w:rsid w:val="00BF7C5A"/>
    <w:rsid w:val="00C0085D"/>
    <w:rsid w:val="00C00BA8"/>
    <w:rsid w:val="00C00BAF"/>
    <w:rsid w:val="00C01A17"/>
    <w:rsid w:val="00C0204A"/>
    <w:rsid w:val="00C02254"/>
    <w:rsid w:val="00C02C8A"/>
    <w:rsid w:val="00C032F6"/>
    <w:rsid w:val="00C03722"/>
    <w:rsid w:val="00C03D1A"/>
    <w:rsid w:val="00C03ED4"/>
    <w:rsid w:val="00C04E74"/>
    <w:rsid w:val="00C05313"/>
    <w:rsid w:val="00C06F45"/>
    <w:rsid w:val="00C06FF9"/>
    <w:rsid w:val="00C0791D"/>
    <w:rsid w:val="00C10737"/>
    <w:rsid w:val="00C10D1D"/>
    <w:rsid w:val="00C11B49"/>
    <w:rsid w:val="00C11D3E"/>
    <w:rsid w:val="00C12171"/>
    <w:rsid w:val="00C13C30"/>
    <w:rsid w:val="00C13E3C"/>
    <w:rsid w:val="00C1575C"/>
    <w:rsid w:val="00C15774"/>
    <w:rsid w:val="00C159FB"/>
    <w:rsid w:val="00C1616B"/>
    <w:rsid w:val="00C16589"/>
    <w:rsid w:val="00C16982"/>
    <w:rsid w:val="00C17332"/>
    <w:rsid w:val="00C17DFC"/>
    <w:rsid w:val="00C17E53"/>
    <w:rsid w:val="00C201E7"/>
    <w:rsid w:val="00C203F2"/>
    <w:rsid w:val="00C2122C"/>
    <w:rsid w:val="00C21583"/>
    <w:rsid w:val="00C215A5"/>
    <w:rsid w:val="00C21E52"/>
    <w:rsid w:val="00C220D7"/>
    <w:rsid w:val="00C2328D"/>
    <w:rsid w:val="00C236B9"/>
    <w:rsid w:val="00C23E31"/>
    <w:rsid w:val="00C24380"/>
    <w:rsid w:val="00C248C0"/>
    <w:rsid w:val="00C24CFF"/>
    <w:rsid w:val="00C25A22"/>
    <w:rsid w:val="00C25CFD"/>
    <w:rsid w:val="00C25FB1"/>
    <w:rsid w:val="00C267B6"/>
    <w:rsid w:val="00C27291"/>
    <w:rsid w:val="00C27506"/>
    <w:rsid w:val="00C30403"/>
    <w:rsid w:val="00C30BC0"/>
    <w:rsid w:val="00C30DA2"/>
    <w:rsid w:val="00C30EB2"/>
    <w:rsid w:val="00C31A91"/>
    <w:rsid w:val="00C31D0A"/>
    <w:rsid w:val="00C3251D"/>
    <w:rsid w:val="00C32ADD"/>
    <w:rsid w:val="00C32B7C"/>
    <w:rsid w:val="00C32D3E"/>
    <w:rsid w:val="00C33071"/>
    <w:rsid w:val="00C33330"/>
    <w:rsid w:val="00C33508"/>
    <w:rsid w:val="00C33B90"/>
    <w:rsid w:val="00C33FC9"/>
    <w:rsid w:val="00C3435A"/>
    <w:rsid w:val="00C34548"/>
    <w:rsid w:val="00C348D5"/>
    <w:rsid w:val="00C35456"/>
    <w:rsid w:val="00C358C1"/>
    <w:rsid w:val="00C35B03"/>
    <w:rsid w:val="00C36451"/>
    <w:rsid w:val="00C36B2D"/>
    <w:rsid w:val="00C36C5A"/>
    <w:rsid w:val="00C37FAC"/>
    <w:rsid w:val="00C4029A"/>
    <w:rsid w:val="00C40518"/>
    <w:rsid w:val="00C40627"/>
    <w:rsid w:val="00C40B9C"/>
    <w:rsid w:val="00C41BFA"/>
    <w:rsid w:val="00C4202F"/>
    <w:rsid w:val="00C42221"/>
    <w:rsid w:val="00C426C3"/>
    <w:rsid w:val="00C42B9B"/>
    <w:rsid w:val="00C42E3A"/>
    <w:rsid w:val="00C43068"/>
    <w:rsid w:val="00C43275"/>
    <w:rsid w:val="00C445BA"/>
    <w:rsid w:val="00C447FE"/>
    <w:rsid w:val="00C4526C"/>
    <w:rsid w:val="00C46236"/>
    <w:rsid w:val="00C46DAE"/>
    <w:rsid w:val="00C503BE"/>
    <w:rsid w:val="00C5061C"/>
    <w:rsid w:val="00C50E99"/>
    <w:rsid w:val="00C516D9"/>
    <w:rsid w:val="00C51785"/>
    <w:rsid w:val="00C51CBA"/>
    <w:rsid w:val="00C5210F"/>
    <w:rsid w:val="00C52D1D"/>
    <w:rsid w:val="00C534BB"/>
    <w:rsid w:val="00C538AE"/>
    <w:rsid w:val="00C53E52"/>
    <w:rsid w:val="00C53F05"/>
    <w:rsid w:val="00C540D9"/>
    <w:rsid w:val="00C54DC7"/>
    <w:rsid w:val="00C55495"/>
    <w:rsid w:val="00C558C1"/>
    <w:rsid w:val="00C56760"/>
    <w:rsid w:val="00C56AA0"/>
    <w:rsid w:val="00C56E9C"/>
    <w:rsid w:val="00C572DB"/>
    <w:rsid w:val="00C60127"/>
    <w:rsid w:val="00C62164"/>
    <w:rsid w:val="00C621AD"/>
    <w:rsid w:val="00C62217"/>
    <w:rsid w:val="00C6243D"/>
    <w:rsid w:val="00C630FE"/>
    <w:rsid w:val="00C639F9"/>
    <w:rsid w:val="00C63BF5"/>
    <w:rsid w:val="00C63F1E"/>
    <w:rsid w:val="00C651C9"/>
    <w:rsid w:val="00C65CBE"/>
    <w:rsid w:val="00C661C1"/>
    <w:rsid w:val="00C6647F"/>
    <w:rsid w:val="00C67B92"/>
    <w:rsid w:val="00C70AF5"/>
    <w:rsid w:val="00C70BE8"/>
    <w:rsid w:val="00C7194D"/>
    <w:rsid w:val="00C71FA3"/>
    <w:rsid w:val="00C72412"/>
    <w:rsid w:val="00C72659"/>
    <w:rsid w:val="00C72B2E"/>
    <w:rsid w:val="00C72D45"/>
    <w:rsid w:val="00C72DAA"/>
    <w:rsid w:val="00C72E39"/>
    <w:rsid w:val="00C72F94"/>
    <w:rsid w:val="00C73321"/>
    <w:rsid w:val="00C73927"/>
    <w:rsid w:val="00C74C35"/>
    <w:rsid w:val="00C7516D"/>
    <w:rsid w:val="00C75349"/>
    <w:rsid w:val="00C762C2"/>
    <w:rsid w:val="00C76316"/>
    <w:rsid w:val="00C76397"/>
    <w:rsid w:val="00C763C7"/>
    <w:rsid w:val="00C764E6"/>
    <w:rsid w:val="00C80096"/>
    <w:rsid w:val="00C80B60"/>
    <w:rsid w:val="00C81039"/>
    <w:rsid w:val="00C8144F"/>
    <w:rsid w:val="00C8155C"/>
    <w:rsid w:val="00C815A1"/>
    <w:rsid w:val="00C819C0"/>
    <w:rsid w:val="00C819C5"/>
    <w:rsid w:val="00C8289E"/>
    <w:rsid w:val="00C829A2"/>
    <w:rsid w:val="00C82C52"/>
    <w:rsid w:val="00C83054"/>
    <w:rsid w:val="00C8393A"/>
    <w:rsid w:val="00C84882"/>
    <w:rsid w:val="00C85576"/>
    <w:rsid w:val="00C86297"/>
    <w:rsid w:val="00C862B3"/>
    <w:rsid w:val="00C864C8"/>
    <w:rsid w:val="00C865B8"/>
    <w:rsid w:val="00C86638"/>
    <w:rsid w:val="00C86B18"/>
    <w:rsid w:val="00C86E5D"/>
    <w:rsid w:val="00C9091A"/>
    <w:rsid w:val="00C90FAB"/>
    <w:rsid w:val="00C911C3"/>
    <w:rsid w:val="00C9125A"/>
    <w:rsid w:val="00C91C2B"/>
    <w:rsid w:val="00C91DAA"/>
    <w:rsid w:val="00C923D0"/>
    <w:rsid w:val="00C92C26"/>
    <w:rsid w:val="00C93103"/>
    <w:rsid w:val="00C9320F"/>
    <w:rsid w:val="00C93250"/>
    <w:rsid w:val="00C932CB"/>
    <w:rsid w:val="00C93868"/>
    <w:rsid w:val="00C93C65"/>
    <w:rsid w:val="00C94CF1"/>
    <w:rsid w:val="00C964C2"/>
    <w:rsid w:val="00C964CA"/>
    <w:rsid w:val="00C97EDC"/>
    <w:rsid w:val="00CA2012"/>
    <w:rsid w:val="00CA37B4"/>
    <w:rsid w:val="00CA39A3"/>
    <w:rsid w:val="00CA3BD9"/>
    <w:rsid w:val="00CA3D28"/>
    <w:rsid w:val="00CA4538"/>
    <w:rsid w:val="00CA4CE1"/>
    <w:rsid w:val="00CA53E6"/>
    <w:rsid w:val="00CA55EC"/>
    <w:rsid w:val="00CA5A70"/>
    <w:rsid w:val="00CA63DF"/>
    <w:rsid w:val="00CA66D7"/>
    <w:rsid w:val="00CA6964"/>
    <w:rsid w:val="00CA6D8B"/>
    <w:rsid w:val="00CA7042"/>
    <w:rsid w:val="00CA75F4"/>
    <w:rsid w:val="00CA7859"/>
    <w:rsid w:val="00CA7F99"/>
    <w:rsid w:val="00CB07C7"/>
    <w:rsid w:val="00CB0B17"/>
    <w:rsid w:val="00CB0C8B"/>
    <w:rsid w:val="00CB1B54"/>
    <w:rsid w:val="00CB1DCD"/>
    <w:rsid w:val="00CB1F03"/>
    <w:rsid w:val="00CB2332"/>
    <w:rsid w:val="00CB2333"/>
    <w:rsid w:val="00CB2B37"/>
    <w:rsid w:val="00CB2D15"/>
    <w:rsid w:val="00CB301E"/>
    <w:rsid w:val="00CB3AC8"/>
    <w:rsid w:val="00CB3B3C"/>
    <w:rsid w:val="00CB3D0D"/>
    <w:rsid w:val="00CB3EE4"/>
    <w:rsid w:val="00CB4CEA"/>
    <w:rsid w:val="00CB50AC"/>
    <w:rsid w:val="00CB592F"/>
    <w:rsid w:val="00CB5B3F"/>
    <w:rsid w:val="00CB626B"/>
    <w:rsid w:val="00CB6CAE"/>
    <w:rsid w:val="00CB7563"/>
    <w:rsid w:val="00CB7860"/>
    <w:rsid w:val="00CB7D9C"/>
    <w:rsid w:val="00CC15A8"/>
    <w:rsid w:val="00CC1797"/>
    <w:rsid w:val="00CC19BE"/>
    <w:rsid w:val="00CC1F90"/>
    <w:rsid w:val="00CC30FE"/>
    <w:rsid w:val="00CC339B"/>
    <w:rsid w:val="00CC3727"/>
    <w:rsid w:val="00CC3B1D"/>
    <w:rsid w:val="00CC425E"/>
    <w:rsid w:val="00CC4A43"/>
    <w:rsid w:val="00CC4D27"/>
    <w:rsid w:val="00CC5142"/>
    <w:rsid w:val="00CC51C4"/>
    <w:rsid w:val="00CC56A2"/>
    <w:rsid w:val="00CC59BB"/>
    <w:rsid w:val="00CC6D1B"/>
    <w:rsid w:val="00CC7C91"/>
    <w:rsid w:val="00CC7CDD"/>
    <w:rsid w:val="00CD02BD"/>
    <w:rsid w:val="00CD17C9"/>
    <w:rsid w:val="00CD2145"/>
    <w:rsid w:val="00CD21AF"/>
    <w:rsid w:val="00CD21D7"/>
    <w:rsid w:val="00CD24BA"/>
    <w:rsid w:val="00CD26D4"/>
    <w:rsid w:val="00CD27A4"/>
    <w:rsid w:val="00CD369C"/>
    <w:rsid w:val="00CD3E4B"/>
    <w:rsid w:val="00CD417C"/>
    <w:rsid w:val="00CD44F1"/>
    <w:rsid w:val="00CD4F9D"/>
    <w:rsid w:val="00CD5009"/>
    <w:rsid w:val="00CD5113"/>
    <w:rsid w:val="00CD5170"/>
    <w:rsid w:val="00CD53F7"/>
    <w:rsid w:val="00CD6788"/>
    <w:rsid w:val="00CD6DAA"/>
    <w:rsid w:val="00CD72DB"/>
    <w:rsid w:val="00CD7FA6"/>
    <w:rsid w:val="00CE158E"/>
    <w:rsid w:val="00CE1978"/>
    <w:rsid w:val="00CE3083"/>
    <w:rsid w:val="00CE3239"/>
    <w:rsid w:val="00CE36D9"/>
    <w:rsid w:val="00CE3B3F"/>
    <w:rsid w:val="00CE425C"/>
    <w:rsid w:val="00CE477A"/>
    <w:rsid w:val="00CE4DF2"/>
    <w:rsid w:val="00CE4F96"/>
    <w:rsid w:val="00CE586A"/>
    <w:rsid w:val="00CE6CFE"/>
    <w:rsid w:val="00CE7BD8"/>
    <w:rsid w:val="00CE7FCB"/>
    <w:rsid w:val="00CF0169"/>
    <w:rsid w:val="00CF0B32"/>
    <w:rsid w:val="00CF1984"/>
    <w:rsid w:val="00CF2F34"/>
    <w:rsid w:val="00CF34EF"/>
    <w:rsid w:val="00CF3822"/>
    <w:rsid w:val="00CF458D"/>
    <w:rsid w:val="00CF5193"/>
    <w:rsid w:val="00CF52BA"/>
    <w:rsid w:val="00CF621C"/>
    <w:rsid w:val="00CF6D1A"/>
    <w:rsid w:val="00CF6E76"/>
    <w:rsid w:val="00CF7156"/>
    <w:rsid w:val="00CF76FB"/>
    <w:rsid w:val="00CF7AB8"/>
    <w:rsid w:val="00D00229"/>
    <w:rsid w:val="00D003D0"/>
    <w:rsid w:val="00D0097C"/>
    <w:rsid w:val="00D01272"/>
    <w:rsid w:val="00D01499"/>
    <w:rsid w:val="00D03901"/>
    <w:rsid w:val="00D03BF1"/>
    <w:rsid w:val="00D03FF9"/>
    <w:rsid w:val="00D04208"/>
    <w:rsid w:val="00D042E1"/>
    <w:rsid w:val="00D04C48"/>
    <w:rsid w:val="00D04D45"/>
    <w:rsid w:val="00D04E96"/>
    <w:rsid w:val="00D05013"/>
    <w:rsid w:val="00D053B6"/>
    <w:rsid w:val="00D062B6"/>
    <w:rsid w:val="00D06856"/>
    <w:rsid w:val="00D075C2"/>
    <w:rsid w:val="00D07CBD"/>
    <w:rsid w:val="00D102D5"/>
    <w:rsid w:val="00D10D80"/>
    <w:rsid w:val="00D11C5E"/>
    <w:rsid w:val="00D13861"/>
    <w:rsid w:val="00D14944"/>
    <w:rsid w:val="00D158E0"/>
    <w:rsid w:val="00D161EE"/>
    <w:rsid w:val="00D164DC"/>
    <w:rsid w:val="00D16AC2"/>
    <w:rsid w:val="00D178A2"/>
    <w:rsid w:val="00D178B1"/>
    <w:rsid w:val="00D17DC9"/>
    <w:rsid w:val="00D17E60"/>
    <w:rsid w:val="00D21086"/>
    <w:rsid w:val="00D211D2"/>
    <w:rsid w:val="00D223E8"/>
    <w:rsid w:val="00D23452"/>
    <w:rsid w:val="00D236D6"/>
    <w:rsid w:val="00D23860"/>
    <w:rsid w:val="00D245D8"/>
    <w:rsid w:val="00D2483D"/>
    <w:rsid w:val="00D25C3E"/>
    <w:rsid w:val="00D265F7"/>
    <w:rsid w:val="00D277C6"/>
    <w:rsid w:val="00D27968"/>
    <w:rsid w:val="00D3011C"/>
    <w:rsid w:val="00D302FC"/>
    <w:rsid w:val="00D306CA"/>
    <w:rsid w:val="00D30959"/>
    <w:rsid w:val="00D32D05"/>
    <w:rsid w:val="00D32D73"/>
    <w:rsid w:val="00D33356"/>
    <w:rsid w:val="00D35581"/>
    <w:rsid w:val="00D355B1"/>
    <w:rsid w:val="00D35BD7"/>
    <w:rsid w:val="00D361BD"/>
    <w:rsid w:val="00D37707"/>
    <w:rsid w:val="00D37988"/>
    <w:rsid w:val="00D37DB9"/>
    <w:rsid w:val="00D40102"/>
    <w:rsid w:val="00D40374"/>
    <w:rsid w:val="00D4152E"/>
    <w:rsid w:val="00D41BDB"/>
    <w:rsid w:val="00D4229F"/>
    <w:rsid w:val="00D43917"/>
    <w:rsid w:val="00D43F83"/>
    <w:rsid w:val="00D43FC4"/>
    <w:rsid w:val="00D4479C"/>
    <w:rsid w:val="00D44809"/>
    <w:rsid w:val="00D44C58"/>
    <w:rsid w:val="00D45108"/>
    <w:rsid w:val="00D46361"/>
    <w:rsid w:val="00D46B72"/>
    <w:rsid w:val="00D46FDE"/>
    <w:rsid w:val="00D47690"/>
    <w:rsid w:val="00D47DB6"/>
    <w:rsid w:val="00D5038B"/>
    <w:rsid w:val="00D5107E"/>
    <w:rsid w:val="00D510E9"/>
    <w:rsid w:val="00D51334"/>
    <w:rsid w:val="00D5146C"/>
    <w:rsid w:val="00D515E3"/>
    <w:rsid w:val="00D51C9A"/>
    <w:rsid w:val="00D51CCD"/>
    <w:rsid w:val="00D5290C"/>
    <w:rsid w:val="00D53C56"/>
    <w:rsid w:val="00D542D8"/>
    <w:rsid w:val="00D545E8"/>
    <w:rsid w:val="00D545F0"/>
    <w:rsid w:val="00D550E4"/>
    <w:rsid w:val="00D55BCC"/>
    <w:rsid w:val="00D562EC"/>
    <w:rsid w:val="00D5645B"/>
    <w:rsid w:val="00D56460"/>
    <w:rsid w:val="00D56B1F"/>
    <w:rsid w:val="00D57D92"/>
    <w:rsid w:val="00D60387"/>
    <w:rsid w:val="00D60574"/>
    <w:rsid w:val="00D609FE"/>
    <w:rsid w:val="00D60ACC"/>
    <w:rsid w:val="00D61295"/>
    <w:rsid w:val="00D612FA"/>
    <w:rsid w:val="00D614B2"/>
    <w:rsid w:val="00D61831"/>
    <w:rsid w:val="00D62331"/>
    <w:rsid w:val="00D632F4"/>
    <w:rsid w:val="00D637E2"/>
    <w:rsid w:val="00D63936"/>
    <w:rsid w:val="00D63D22"/>
    <w:rsid w:val="00D64246"/>
    <w:rsid w:val="00D6470D"/>
    <w:rsid w:val="00D657CB"/>
    <w:rsid w:val="00D65885"/>
    <w:rsid w:val="00D665B5"/>
    <w:rsid w:val="00D66959"/>
    <w:rsid w:val="00D66D08"/>
    <w:rsid w:val="00D66E8A"/>
    <w:rsid w:val="00D6708A"/>
    <w:rsid w:val="00D672D2"/>
    <w:rsid w:val="00D700F8"/>
    <w:rsid w:val="00D705D7"/>
    <w:rsid w:val="00D70CF6"/>
    <w:rsid w:val="00D7190E"/>
    <w:rsid w:val="00D7246D"/>
    <w:rsid w:val="00D72C2D"/>
    <w:rsid w:val="00D73032"/>
    <w:rsid w:val="00D7388B"/>
    <w:rsid w:val="00D73B24"/>
    <w:rsid w:val="00D755C1"/>
    <w:rsid w:val="00D757C5"/>
    <w:rsid w:val="00D75CFF"/>
    <w:rsid w:val="00D75F23"/>
    <w:rsid w:val="00D76641"/>
    <w:rsid w:val="00D76C2B"/>
    <w:rsid w:val="00D76FC2"/>
    <w:rsid w:val="00D77D0C"/>
    <w:rsid w:val="00D800F3"/>
    <w:rsid w:val="00D80419"/>
    <w:rsid w:val="00D80EC6"/>
    <w:rsid w:val="00D813B1"/>
    <w:rsid w:val="00D815C2"/>
    <w:rsid w:val="00D81697"/>
    <w:rsid w:val="00D825FB"/>
    <w:rsid w:val="00D82743"/>
    <w:rsid w:val="00D828DB"/>
    <w:rsid w:val="00D82D9E"/>
    <w:rsid w:val="00D82DA0"/>
    <w:rsid w:val="00D8391A"/>
    <w:rsid w:val="00D8404C"/>
    <w:rsid w:val="00D843E5"/>
    <w:rsid w:val="00D848F7"/>
    <w:rsid w:val="00D84C86"/>
    <w:rsid w:val="00D850A7"/>
    <w:rsid w:val="00D85147"/>
    <w:rsid w:val="00D853EB"/>
    <w:rsid w:val="00D85541"/>
    <w:rsid w:val="00D86973"/>
    <w:rsid w:val="00D86D4B"/>
    <w:rsid w:val="00D87631"/>
    <w:rsid w:val="00D90611"/>
    <w:rsid w:val="00D90A89"/>
    <w:rsid w:val="00D90B15"/>
    <w:rsid w:val="00D91475"/>
    <w:rsid w:val="00D91633"/>
    <w:rsid w:val="00D9181C"/>
    <w:rsid w:val="00D91AC0"/>
    <w:rsid w:val="00D91FCA"/>
    <w:rsid w:val="00D92737"/>
    <w:rsid w:val="00D92CC9"/>
    <w:rsid w:val="00D92D92"/>
    <w:rsid w:val="00D9330C"/>
    <w:rsid w:val="00D93A37"/>
    <w:rsid w:val="00D957E1"/>
    <w:rsid w:val="00D95A38"/>
    <w:rsid w:val="00D962D8"/>
    <w:rsid w:val="00D96FB3"/>
    <w:rsid w:val="00D97A7A"/>
    <w:rsid w:val="00D97A7C"/>
    <w:rsid w:val="00DA115A"/>
    <w:rsid w:val="00DA1707"/>
    <w:rsid w:val="00DA1979"/>
    <w:rsid w:val="00DA2CEF"/>
    <w:rsid w:val="00DA3553"/>
    <w:rsid w:val="00DA39C9"/>
    <w:rsid w:val="00DA5633"/>
    <w:rsid w:val="00DA609A"/>
    <w:rsid w:val="00DA69FD"/>
    <w:rsid w:val="00DA6C17"/>
    <w:rsid w:val="00DA6F6C"/>
    <w:rsid w:val="00DA777A"/>
    <w:rsid w:val="00DA7CE6"/>
    <w:rsid w:val="00DA7FE8"/>
    <w:rsid w:val="00DB019D"/>
    <w:rsid w:val="00DB0677"/>
    <w:rsid w:val="00DB080E"/>
    <w:rsid w:val="00DB119D"/>
    <w:rsid w:val="00DB1555"/>
    <w:rsid w:val="00DB1877"/>
    <w:rsid w:val="00DB2673"/>
    <w:rsid w:val="00DB2D73"/>
    <w:rsid w:val="00DB2D89"/>
    <w:rsid w:val="00DB3836"/>
    <w:rsid w:val="00DB38A2"/>
    <w:rsid w:val="00DB3A5F"/>
    <w:rsid w:val="00DB3C05"/>
    <w:rsid w:val="00DB3CE7"/>
    <w:rsid w:val="00DB464B"/>
    <w:rsid w:val="00DB4C5C"/>
    <w:rsid w:val="00DB579D"/>
    <w:rsid w:val="00DB5C2C"/>
    <w:rsid w:val="00DB6262"/>
    <w:rsid w:val="00DB686E"/>
    <w:rsid w:val="00DB690E"/>
    <w:rsid w:val="00DB74C8"/>
    <w:rsid w:val="00DB7612"/>
    <w:rsid w:val="00DB78CD"/>
    <w:rsid w:val="00DB7C00"/>
    <w:rsid w:val="00DB7E64"/>
    <w:rsid w:val="00DC0B09"/>
    <w:rsid w:val="00DC1548"/>
    <w:rsid w:val="00DC20A7"/>
    <w:rsid w:val="00DC2D3A"/>
    <w:rsid w:val="00DC2FBD"/>
    <w:rsid w:val="00DC32C3"/>
    <w:rsid w:val="00DC3EC4"/>
    <w:rsid w:val="00DC4141"/>
    <w:rsid w:val="00DC4A27"/>
    <w:rsid w:val="00DC54CA"/>
    <w:rsid w:val="00DC5617"/>
    <w:rsid w:val="00DC5805"/>
    <w:rsid w:val="00DC63DB"/>
    <w:rsid w:val="00DC64FD"/>
    <w:rsid w:val="00DC663A"/>
    <w:rsid w:val="00DC6745"/>
    <w:rsid w:val="00DC6970"/>
    <w:rsid w:val="00DC7178"/>
    <w:rsid w:val="00DC7F06"/>
    <w:rsid w:val="00DD019C"/>
    <w:rsid w:val="00DD066E"/>
    <w:rsid w:val="00DD0D3D"/>
    <w:rsid w:val="00DD0E02"/>
    <w:rsid w:val="00DD0FAB"/>
    <w:rsid w:val="00DD1EAB"/>
    <w:rsid w:val="00DD29AA"/>
    <w:rsid w:val="00DD2DEE"/>
    <w:rsid w:val="00DD36C4"/>
    <w:rsid w:val="00DD45BB"/>
    <w:rsid w:val="00DD4602"/>
    <w:rsid w:val="00DD4688"/>
    <w:rsid w:val="00DD4F3E"/>
    <w:rsid w:val="00DD513E"/>
    <w:rsid w:val="00DD5957"/>
    <w:rsid w:val="00DD5C67"/>
    <w:rsid w:val="00DD66FB"/>
    <w:rsid w:val="00DD7C72"/>
    <w:rsid w:val="00DE012D"/>
    <w:rsid w:val="00DE01B6"/>
    <w:rsid w:val="00DE086B"/>
    <w:rsid w:val="00DE0BA1"/>
    <w:rsid w:val="00DE0D1F"/>
    <w:rsid w:val="00DE11D4"/>
    <w:rsid w:val="00DE1376"/>
    <w:rsid w:val="00DE1A78"/>
    <w:rsid w:val="00DE1BBA"/>
    <w:rsid w:val="00DE1E4F"/>
    <w:rsid w:val="00DE20E5"/>
    <w:rsid w:val="00DE2423"/>
    <w:rsid w:val="00DE25F9"/>
    <w:rsid w:val="00DE2B73"/>
    <w:rsid w:val="00DE304C"/>
    <w:rsid w:val="00DE36D0"/>
    <w:rsid w:val="00DE40EC"/>
    <w:rsid w:val="00DE4E9C"/>
    <w:rsid w:val="00DE630D"/>
    <w:rsid w:val="00DE6C43"/>
    <w:rsid w:val="00DE6E5D"/>
    <w:rsid w:val="00DE7249"/>
    <w:rsid w:val="00DE7840"/>
    <w:rsid w:val="00DF0910"/>
    <w:rsid w:val="00DF0F26"/>
    <w:rsid w:val="00DF1732"/>
    <w:rsid w:val="00DF1750"/>
    <w:rsid w:val="00DF1786"/>
    <w:rsid w:val="00DF1915"/>
    <w:rsid w:val="00DF223D"/>
    <w:rsid w:val="00DF2283"/>
    <w:rsid w:val="00DF2346"/>
    <w:rsid w:val="00DF2510"/>
    <w:rsid w:val="00DF2C3C"/>
    <w:rsid w:val="00DF2CA1"/>
    <w:rsid w:val="00DF5322"/>
    <w:rsid w:val="00DF62F8"/>
    <w:rsid w:val="00DF6C54"/>
    <w:rsid w:val="00DF7AAD"/>
    <w:rsid w:val="00DF7C48"/>
    <w:rsid w:val="00E004E8"/>
    <w:rsid w:val="00E005B5"/>
    <w:rsid w:val="00E008E3"/>
    <w:rsid w:val="00E008ED"/>
    <w:rsid w:val="00E01003"/>
    <w:rsid w:val="00E01FCC"/>
    <w:rsid w:val="00E027A6"/>
    <w:rsid w:val="00E02E57"/>
    <w:rsid w:val="00E02FE6"/>
    <w:rsid w:val="00E032DD"/>
    <w:rsid w:val="00E03738"/>
    <w:rsid w:val="00E04BA7"/>
    <w:rsid w:val="00E04D0C"/>
    <w:rsid w:val="00E050BF"/>
    <w:rsid w:val="00E055BA"/>
    <w:rsid w:val="00E05E6C"/>
    <w:rsid w:val="00E07864"/>
    <w:rsid w:val="00E103D8"/>
    <w:rsid w:val="00E1124D"/>
    <w:rsid w:val="00E115F9"/>
    <w:rsid w:val="00E11646"/>
    <w:rsid w:val="00E117E3"/>
    <w:rsid w:val="00E11BE0"/>
    <w:rsid w:val="00E11E1D"/>
    <w:rsid w:val="00E1280E"/>
    <w:rsid w:val="00E12AAF"/>
    <w:rsid w:val="00E1327D"/>
    <w:rsid w:val="00E133A2"/>
    <w:rsid w:val="00E13EFD"/>
    <w:rsid w:val="00E141EB"/>
    <w:rsid w:val="00E149C2"/>
    <w:rsid w:val="00E14E5D"/>
    <w:rsid w:val="00E14FCD"/>
    <w:rsid w:val="00E15497"/>
    <w:rsid w:val="00E16298"/>
    <w:rsid w:val="00E16AA7"/>
    <w:rsid w:val="00E20394"/>
    <w:rsid w:val="00E20D4F"/>
    <w:rsid w:val="00E217C8"/>
    <w:rsid w:val="00E22228"/>
    <w:rsid w:val="00E22DD5"/>
    <w:rsid w:val="00E2366C"/>
    <w:rsid w:val="00E239EE"/>
    <w:rsid w:val="00E23E33"/>
    <w:rsid w:val="00E24414"/>
    <w:rsid w:val="00E26BBC"/>
    <w:rsid w:val="00E2710E"/>
    <w:rsid w:val="00E2795D"/>
    <w:rsid w:val="00E27F00"/>
    <w:rsid w:val="00E3037E"/>
    <w:rsid w:val="00E30508"/>
    <w:rsid w:val="00E31023"/>
    <w:rsid w:val="00E3123A"/>
    <w:rsid w:val="00E31F86"/>
    <w:rsid w:val="00E326D4"/>
    <w:rsid w:val="00E32878"/>
    <w:rsid w:val="00E32B64"/>
    <w:rsid w:val="00E33528"/>
    <w:rsid w:val="00E3495E"/>
    <w:rsid w:val="00E35023"/>
    <w:rsid w:val="00E3615C"/>
    <w:rsid w:val="00E36487"/>
    <w:rsid w:val="00E368E9"/>
    <w:rsid w:val="00E36EA6"/>
    <w:rsid w:val="00E374BC"/>
    <w:rsid w:val="00E401B2"/>
    <w:rsid w:val="00E4072A"/>
    <w:rsid w:val="00E41639"/>
    <w:rsid w:val="00E4178B"/>
    <w:rsid w:val="00E4219C"/>
    <w:rsid w:val="00E4317E"/>
    <w:rsid w:val="00E4339D"/>
    <w:rsid w:val="00E4438E"/>
    <w:rsid w:val="00E443C6"/>
    <w:rsid w:val="00E44D45"/>
    <w:rsid w:val="00E457A7"/>
    <w:rsid w:val="00E4638F"/>
    <w:rsid w:val="00E46742"/>
    <w:rsid w:val="00E4720F"/>
    <w:rsid w:val="00E47297"/>
    <w:rsid w:val="00E51A42"/>
    <w:rsid w:val="00E52109"/>
    <w:rsid w:val="00E524B2"/>
    <w:rsid w:val="00E5253E"/>
    <w:rsid w:val="00E52896"/>
    <w:rsid w:val="00E52E05"/>
    <w:rsid w:val="00E52F16"/>
    <w:rsid w:val="00E53644"/>
    <w:rsid w:val="00E53AB1"/>
    <w:rsid w:val="00E53CDC"/>
    <w:rsid w:val="00E54762"/>
    <w:rsid w:val="00E54F8D"/>
    <w:rsid w:val="00E5546A"/>
    <w:rsid w:val="00E55D7F"/>
    <w:rsid w:val="00E56C04"/>
    <w:rsid w:val="00E56D48"/>
    <w:rsid w:val="00E577A2"/>
    <w:rsid w:val="00E577A9"/>
    <w:rsid w:val="00E60526"/>
    <w:rsid w:val="00E6064F"/>
    <w:rsid w:val="00E60FCB"/>
    <w:rsid w:val="00E61360"/>
    <w:rsid w:val="00E61993"/>
    <w:rsid w:val="00E6212F"/>
    <w:rsid w:val="00E62136"/>
    <w:rsid w:val="00E62BCC"/>
    <w:rsid w:val="00E62D17"/>
    <w:rsid w:val="00E630FA"/>
    <w:rsid w:val="00E64DC5"/>
    <w:rsid w:val="00E6508D"/>
    <w:rsid w:val="00E65AA9"/>
    <w:rsid w:val="00E65B98"/>
    <w:rsid w:val="00E66CFD"/>
    <w:rsid w:val="00E675C1"/>
    <w:rsid w:val="00E678E9"/>
    <w:rsid w:val="00E67A02"/>
    <w:rsid w:val="00E67D8C"/>
    <w:rsid w:val="00E7003E"/>
    <w:rsid w:val="00E705F4"/>
    <w:rsid w:val="00E72089"/>
    <w:rsid w:val="00E7250D"/>
    <w:rsid w:val="00E7260D"/>
    <w:rsid w:val="00E72EDE"/>
    <w:rsid w:val="00E73231"/>
    <w:rsid w:val="00E73B09"/>
    <w:rsid w:val="00E74685"/>
    <w:rsid w:val="00E74964"/>
    <w:rsid w:val="00E74B13"/>
    <w:rsid w:val="00E75194"/>
    <w:rsid w:val="00E75527"/>
    <w:rsid w:val="00E75D04"/>
    <w:rsid w:val="00E76088"/>
    <w:rsid w:val="00E76A16"/>
    <w:rsid w:val="00E77C4F"/>
    <w:rsid w:val="00E77EA0"/>
    <w:rsid w:val="00E77FB3"/>
    <w:rsid w:val="00E80F8A"/>
    <w:rsid w:val="00E811EE"/>
    <w:rsid w:val="00E81825"/>
    <w:rsid w:val="00E82578"/>
    <w:rsid w:val="00E83215"/>
    <w:rsid w:val="00E833EC"/>
    <w:rsid w:val="00E83E97"/>
    <w:rsid w:val="00E83F4F"/>
    <w:rsid w:val="00E83FB3"/>
    <w:rsid w:val="00E84269"/>
    <w:rsid w:val="00E847EE"/>
    <w:rsid w:val="00E84B9C"/>
    <w:rsid w:val="00E850D6"/>
    <w:rsid w:val="00E857EF"/>
    <w:rsid w:val="00E85B72"/>
    <w:rsid w:val="00E85B75"/>
    <w:rsid w:val="00E86E4C"/>
    <w:rsid w:val="00E87F90"/>
    <w:rsid w:val="00E9019A"/>
    <w:rsid w:val="00E90720"/>
    <w:rsid w:val="00E90DC5"/>
    <w:rsid w:val="00E91E80"/>
    <w:rsid w:val="00E925DB"/>
    <w:rsid w:val="00E926F8"/>
    <w:rsid w:val="00E9283F"/>
    <w:rsid w:val="00E9335C"/>
    <w:rsid w:val="00E93DDE"/>
    <w:rsid w:val="00E9416A"/>
    <w:rsid w:val="00E9444E"/>
    <w:rsid w:val="00E947E1"/>
    <w:rsid w:val="00E95105"/>
    <w:rsid w:val="00E9526D"/>
    <w:rsid w:val="00E95E7A"/>
    <w:rsid w:val="00EA01ED"/>
    <w:rsid w:val="00EA047E"/>
    <w:rsid w:val="00EA119F"/>
    <w:rsid w:val="00EA11A6"/>
    <w:rsid w:val="00EA1868"/>
    <w:rsid w:val="00EA1FBB"/>
    <w:rsid w:val="00EA217B"/>
    <w:rsid w:val="00EA35BC"/>
    <w:rsid w:val="00EA3632"/>
    <w:rsid w:val="00EA368D"/>
    <w:rsid w:val="00EA3B10"/>
    <w:rsid w:val="00EA3DFB"/>
    <w:rsid w:val="00EA48F4"/>
    <w:rsid w:val="00EA4BAA"/>
    <w:rsid w:val="00EA517F"/>
    <w:rsid w:val="00EA5681"/>
    <w:rsid w:val="00EA6215"/>
    <w:rsid w:val="00EA69EF"/>
    <w:rsid w:val="00EA74C1"/>
    <w:rsid w:val="00EA7D01"/>
    <w:rsid w:val="00EB02B1"/>
    <w:rsid w:val="00EB060E"/>
    <w:rsid w:val="00EB0613"/>
    <w:rsid w:val="00EB0CD0"/>
    <w:rsid w:val="00EB0D02"/>
    <w:rsid w:val="00EB17E0"/>
    <w:rsid w:val="00EB2C4C"/>
    <w:rsid w:val="00EB2F5A"/>
    <w:rsid w:val="00EB3384"/>
    <w:rsid w:val="00EB3C43"/>
    <w:rsid w:val="00EB436A"/>
    <w:rsid w:val="00EB480D"/>
    <w:rsid w:val="00EB5A15"/>
    <w:rsid w:val="00EB6432"/>
    <w:rsid w:val="00EB6478"/>
    <w:rsid w:val="00EB7AA5"/>
    <w:rsid w:val="00EB7B22"/>
    <w:rsid w:val="00EB7C18"/>
    <w:rsid w:val="00EC1616"/>
    <w:rsid w:val="00EC175B"/>
    <w:rsid w:val="00EC2178"/>
    <w:rsid w:val="00EC234F"/>
    <w:rsid w:val="00EC2A78"/>
    <w:rsid w:val="00EC30B2"/>
    <w:rsid w:val="00EC32F2"/>
    <w:rsid w:val="00EC3BE7"/>
    <w:rsid w:val="00EC436A"/>
    <w:rsid w:val="00EC4459"/>
    <w:rsid w:val="00EC534E"/>
    <w:rsid w:val="00EC6EDF"/>
    <w:rsid w:val="00ED0209"/>
    <w:rsid w:val="00ED0578"/>
    <w:rsid w:val="00ED0BE9"/>
    <w:rsid w:val="00ED0E7C"/>
    <w:rsid w:val="00ED18CE"/>
    <w:rsid w:val="00ED371F"/>
    <w:rsid w:val="00ED4D2F"/>
    <w:rsid w:val="00ED63EA"/>
    <w:rsid w:val="00ED6912"/>
    <w:rsid w:val="00ED79BA"/>
    <w:rsid w:val="00ED79E0"/>
    <w:rsid w:val="00EE027A"/>
    <w:rsid w:val="00EE0848"/>
    <w:rsid w:val="00EE0CA4"/>
    <w:rsid w:val="00EE1289"/>
    <w:rsid w:val="00EE130B"/>
    <w:rsid w:val="00EE1E67"/>
    <w:rsid w:val="00EE26FA"/>
    <w:rsid w:val="00EE3BAC"/>
    <w:rsid w:val="00EE3D46"/>
    <w:rsid w:val="00EE3FFB"/>
    <w:rsid w:val="00EE5430"/>
    <w:rsid w:val="00EE5793"/>
    <w:rsid w:val="00EE5DEA"/>
    <w:rsid w:val="00EE619E"/>
    <w:rsid w:val="00EE7B44"/>
    <w:rsid w:val="00EE7D7B"/>
    <w:rsid w:val="00EF1201"/>
    <w:rsid w:val="00EF1478"/>
    <w:rsid w:val="00EF21B5"/>
    <w:rsid w:val="00EF3234"/>
    <w:rsid w:val="00EF3466"/>
    <w:rsid w:val="00EF3CD3"/>
    <w:rsid w:val="00EF4DF6"/>
    <w:rsid w:val="00EF5355"/>
    <w:rsid w:val="00EF590A"/>
    <w:rsid w:val="00EF5ADA"/>
    <w:rsid w:val="00EF656A"/>
    <w:rsid w:val="00EF6C39"/>
    <w:rsid w:val="00EF6CCB"/>
    <w:rsid w:val="00EF7682"/>
    <w:rsid w:val="00EF7AE8"/>
    <w:rsid w:val="00EF7C59"/>
    <w:rsid w:val="00F006C2"/>
    <w:rsid w:val="00F00F79"/>
    <w:rsid w:val="00F01CCE"/>
    <w:rsid w:val="00F01F29"/>
    <w:rsid w:val="00F02556"/>
    <w:rsid w:val="00F0286A"/>
    <w:rsid w:val="00F0298D"/>
    <w:rsid w:val="00F03197"/>
    <w:rsid w:val="00F044C9"/>
    <w:rsid w:val="00F0461E"/>
    <w:rsid w:val="00F052DF"/>
    <w:rsid w:val="00F05C25"/>
    <w:rsid w:val="00F065B8"/>
    <w:rsid w:val="00F077F7"/>
    <w:rsid w:val="00F10F97"/>
    <w:rsid w:val="00F113E4"/>
    <w:rsid w:val="00F11EBB"/>
    <w:rsid w:val="00F1236E"/>
    <w:rsid w:val="00F12383"/>
    <w:rsid w:val="00F131AC"/>
    <w:rsid w:val="00F13921"/>
    <w:rsid w:val="00F140FC"/>
    <w:rsid w:val="00F14CD1"/>
    <w:rsid w:val="00F14FC2"/>
    <w:rsid w:val="00F157D0"/>
    <w:rsid w:val="00F15F75"/>
    <w:rsid w:val="00F165A4"/>
    <w:rsid w:val="00F169CD"/>
    <w:rsid w:val="00F16A22"/>
    <w:rsid w:val="00F17A05"/>
    <w:rsid w:val="00F17C79"/>
    <w:rsid w:val="00F2011D"/>
    <w:rsid w:val="00F207C5"/>
    <w:rsid w:val="00F20D71"/>
    <w:rsid w:val="00F21D96"/>
    <w:rsid w:val="00F21F60"/>
    <w:rsid w:val="00F22605"/>
    <w:rsid w:val="00F22EFF"/>
    <w:rsid w:val="00F23425"/>
    <w:rsid w:val="00F234FF"/>
    <w:rsid w:val="00F23FF4"/>
    <w:rsid w:val="00F241C2"/>
    <w:rsid w:val="00F24243"/>
    <w:rsid w:val="00F24526"/>
    <w:rsid w:val="00F2597D"/>
    <w:rsid w:val="00F25A0F"/>
    <w:rsid w:val="00F25C1F"/>
    <w:rsid w:val="00F25CDE"/>
    <w:rsid w:val="00F26586"/>
    <w:rsid w:val="00F26E27"/>
    <w:rsid w:val="00F27321"/>
    <w:rsid w:val="00F27808"/>
    <w:rsid w:val="00F27FC4"/>
    <w:rsid w:val="00F301BF"/>
    <w:rsid w:val="00F31BF5"/>
    <w:rsid w:val="00F320F9"/>
    <w:rsid w:val="00F32131"/>
    <w:rsid w:val="00F322F7"/>
    <w:rsid w:val="00F32767"/>
    <w:rsid w:val="00F32F33"/>
    <w:rsid w:val="00F337D5"/>
    <w:rsid w:val="00F33F0E"/>
    <w:rsid w:val="00F340A4"/>
    <w:rsid w:val="00F350F3"/>
    <w:rsid w:val="00F350F8"/>
    <w:rsid w:val="00F3559C"/>
    <w:rsid w:val="00F35AD6"/>
    <w:rsid w:val="00F36353"/>
    <w:rsid w:val="00F36B44"/>
    <w:rsid w:val="00F36E49"/>
    <w:rsid w:val="00F37322"/>
    <w:rsid w:val="00F376DD"/>
    <w:rsid w:val="00F37B10"/>
    <w:rsid w:val="00F37BB8"/>
    <w:rsid w:val="00F37EE2"/>
    <w:rsid w:val="00F40FF7"/>
    <w:rsid w:val="00F412E3"/>
    <w:rsid w:val="00F41A2B"/>
    <w:rsid w:val="00F41A2D"/>
    <w:rsid w:val="00F41FD2"/>
    <w:rsid w:val="00F423CB"/>
    <w:rsid w:val="00F4243F"/>
    <w:rsid w:val="00F427DF"/>
    <w:rsid w:val="00F430A7"/>
    <w:rsid w:val="00F431D4"/>
    <w:rsid w:val="00F446F6"/>
    <w:rsid w:val="00F44DF3"/>
    <w:rsid w:val="00F459AE"/>
    <w:rsid w:val="00F45DB4"/>
    <w:rsid w:val="00F45E6A"/>
    <w:rsid w:val="00F46079"/>
    <w:rsid w:val="00F462AC"/>
    <w:rsid w:val="00F462BF"/>
    <w:rsid w:val="00F4671B"/>
    <w:rsid w:val="00F46F44"/>
    <w:rsid w:val="00F47447"/>
    <w:rsid w:val="00F504EC"/>
    <w:rsid w:val="00F50A24"/>
    <w:rsid w:val="00F513B2"/>
    <w:rsid w:val="00F516E7"/>
    <w:rsid w:val="00F5171F"/>
    <w:rsid w:val="00F51969"/>
    <w:rsid w:val="00F51BC3"/>
    <w:rsid w:val="00F52F6F"/>
    <w:rsid w:val="00F53E6A"/>
    <w:rsid w:val="00F53EBB"/>
    <w:rsid w:val="00F54329"/>
    <w:rsid w:val="00F546B0"/>
    <w:rsid w:val="00F5493B"/>
    <w:rsid w:val="00F551E0"/>
    <w:rsid w:val="00F56730"/>
    <w:rsid w:val="00F56AE2"/>
    <w:rsid w:val="00F578FC"/>
    <w:rsid w:val="00F57CF1"/>
    <w:rsid w:val="00F6167B"/>
    <w:rsid w:val="00F61C71"/>
    <w:rsid w:val="00F63811"/>
    <w:rsid w:val="00F639DC"/>
    <w:rsid w:val="00F63E9E"/>
    <w:rsid w:val="00F64540"/>
    <w:rsid w:val="00F64A6D"/>
    <w:rsid w:val="00F65006"/>
    <w:rsid w:val="00F6531E"/>
    <w:rsid w:val="00F6541F"/>
    <w:rsid w:val="00F65785"/>
    <w:rsid w:val="00F65C7A"/>
    <w:rsid w:val="00F661FF"/>
    <w:rsid w:val="00F664B5"/>
    <w:rsid w:val="00F672E7"/>
    <w:rsid w:val="00F67347"/>
    <w:rsid w:val="00F6788A"/>
    <w:rsid w:val="00F679B5"/>
    <w:rsid w:val="00F70130"/>
    <w:rsid w:val="00F70F0C"/>
    <w:rsid w:val="00F71145"/>
    <w:rsid w:val="00F720AA"/>
    <w:rsid w:val="00F72AC2"/>
    <w:rsid w:val="00F7358B"/>
    <w:rsid w:val="00F737FA"/>
    <w:rsid w:val="00F74C39"/>
    <w:rsid w:val="00F762A8"/>
    <w:rsid w:val="00F76C86"/>
    <w:rsid w:val="00F76E45"/>
    <w:rsid w:val="00F773B1"/>
    <w:rsid w:val="00F773F1"/>
    <w:rsid w:val="00F80498"/>
    <w:rsid w:val="00F805DD"/>
    <w:rsid w:val="00F80E02"/>
    <w:rsid w:val="00F80F1E"/>
    <w:rsid w:val="00F81831"/>
    <w:rsid w:val="00F8318B"/>
    <w:rsid w:val="00F8341B"/>
    <w:rsid w:val="00F83E8B"/>
    <w:rsid w:val="00F83F9E"/>
    <w:rsid w:val="00F843AA"/>
    <w:rsid w:val="00F849AD"/>
    <w:rsid w:val="00F857B3"/>
    <w:rsid w:val="00F85B0F"/>
    <w:rsid w:val="00F8656D"/>
    <w:rsid w:val="00F86C24"/>
    <w:rsid w:val="00F86C6A"/>
    <w:rsid w:val="00F8721A"/>
    <w:rsid w:val="00F878AF"/>
    <w:rsid w:val="00F87F4A"/>
    <w:rsid w:val="00F9001C"/>
    <w:rsid w:val="00F90DAB"/>
    <w:rsid w:val="00F91059"/>
    <w:rsid w:val="00F9141A"/>
    <w:rsid w:val="00F915F7"/>
    <w:rsid w:val="00F91B68"/>
    <w:rsid w:val="00F933EC"/>
    <w:rsid w:val="00F93AF7"/>
    <w:rsid w:val="00F955E2"/>
    <w:rsid w:val="00F97F09"/>
    <w:rsid w:val="00F97FAA"/>
    <w:rsid w:val="00FA0144"/>
    <w:rsid w:val="00FA07DC"/>
    <w:rsid w:val="00FA0977"/>
    <w:rsid w:val="00FA0991"/>
    <w:rsid w:val="00FA0A3B"/>
    <w:rsid w:val="00FA0C48"/>
    <w:rsid w:val="00FA0C67"/>
    <w:rsid w:val="00FA0E35"/>
    <w:rsid w:val="00FA13B3"/>
    <w:rsid w:val="00FA1593"/>
    <w:rsid w:val="00FA1601"/>
    <w:rsid w:val="00FA18E0"/>
    <w:rsid w:val="00FA1FDC"/>
    <w:rsid w:val="00FA26D1"/>
    <w:rsid w:val="00FA2975"/>
    <w:rsid w:val="00FA365E"/>
    <w:rsid w:val="00FA3D12"/>
    <w:rsid w:val="00FA435D"/>
    <w:rsid w:val="00FA48BA"/>
    <w:rsid w:val="00FA5AAE"/>
    <w:rsid w:val="00FA5B3A"/>
    <w:rsid w:val="00FA5E9F"/>
    <w:rsid w:val="00FA6074"/>
    <w:rsid w:val="00FA6A7D"/>
    <w:rsid w:val="00FA6E8E"/>
    <w:rsid w:val="00FA7168"/>
    <w:rsid w:val="00FA71A7"/>
    <w:rsid w:val="00FA76AE"/>
    <w:rsid w:val="00FA7E4B"/>
    <w:rsid w:val="00FA7EEC"/>
    <w:rsid w:val="00FB04D7"/>
    <w:rsid w:val="00FB081D"/>
    <w:rsid w:val="00FB0873"/>
    <w:rsid w:val="00FB216A"/>
    <w:rsid w:val="00FB22A8"/>
    <w:rsid w:val="00FB248C"/>
    <w:rsid w:val="00FB257B"/>
    <w:rsid w:val="00FB2A51"/>
    <w:rsid w:val="00FB2C64"/>
    <w:rsid w:val="00FB2F17"/>
    <w:rsid w:val="00FB3092"/>
    <w:rsid w:val="00FB3A30"/>
    <w:rsid w:val="00FB3B05"/>
    <w:rsid w:val="00FB407F"/>
    <w:rsid w:val="00FB451C"/>
    <w:rsid w:val="00FB4FBC"/>
    <w:rsid w:val="00FB55C5"/>
    <w:rsid w:val="00FB67D1"/>
    <w:rsid w:val="00FB7571"/>
    <w:rsid w:val="00FB7814"/>
    <w:rsid w:val="00FB7BC2"/>
    <w:rsid w:val="00FC0183"/>
    <w:rsid w:val="00FC0421"/>
    <w:rsid w:val="00FC067B"/>
    <w:rsid w:val="00FC08D9"/>
    <w:rsid w:val="00FC1415"/>
    <w:rsid w:val="00FC173D"/>
    <w:rsid w:val="00FC1810"/>
    <w:rsid w:val="00FC24DC"/>
    <w:rsid w:val="00FC3252"/>
    <w:rsid w:val="00FC4578"/>
    <w:rsid w:val="00FC587B"/>
    <w:rsid w:val="00FC5AA8"/>
    <w:rsid w:val="00FC5ECE"/>
    <w:rsid w:val="00FC6A2C"/>
    <w:rsid w:val="00FC76AF"/>
    <w:rsid w:val="00FD006A"/>
    <w:rsid w:val="00FD04AE"/>
    <w:rsid w:val="00FD0686"/>
    <w:rsid w:val="00FD13E7"/>
    <w:rsid w:val="00FD176E"/>
    <w:rsid w:val="00FD2221"/>
    <w:rsid w:val="00FD241B"/>
    <w:rsid w:val="00FD267C"/>
    <w:rsid w:val="00FD369E"/>
    <w:rsid w:val="00FD4015"/>
    <w:rsid w:val="00FD4922"/>
    <w:rsid w:val="00FD4CC8"/>
    <w:rsid w:val="00FD4D1F"/>
    <w:rsid w:val="00FD6669"/>
    <w:rsid w:val="00FD6AC1"/>
    <w:rsid w:val="00FD6BDA"/>
    <w:rsid w:val="00FD6C40"/>
    <w:rsid w:val="00FD6E24"/>
    <w:rsid w:val="00FD738A"/>
    <w:rsid w:val="00FD73F9"/>
    <w:rsid w:val="00FD7AAA"/>
    <w:rsid w:val="00FD7E71"/>
    <w:rsid w:val="00FE052C"/>
    <w:rsid w:val="00FE0AA9"/>
    <w:rsid w:val="00FE0C49"/>
    <w:rsid w:val="00FE10FB"/>
    <w:rsid w:val="00FE24B6"/>
    <w:rsid w:val="00FE2A84"/>
    <w:rsid w:val="00FE328B"/>
    <w:rsid w:val="00FE3614"/>
    <w:rsid w:val="00FE39A2"/>
    <w:rsid w:val="00FE3DA3"/>
    <w:rsid w:val="00FE516B"/>
    <w:rsid w:val="00FE5308"/>
    <w:rsid w:val="00FE573C"/>
    <w:rsid w:val="00FE7563"/>
    <w:rsid w:val="00FE7C53"/>
    <w:rsid w:val="00FF047C"/>
    <w:rsid w:val="00FF0674"/>
    <w:rsid w:val="00FF0D76"/>
    <w:rsid w:val="00FF1302"/>
    <w:rsid w:val="00FF163D"/>
    <w:rsid w:val="00FF1696"/>
    <w:rsid w:val="00FF175B"/>
    <w:rsid w:val="00FF1831"/>
    <w:rsid w:val="00FF1BE3"/>
    <w:rsid w:val="00FF22DB"/>
    <w:rsid w:val="00FF2BBC"/>
    <w:rsid w:val="00FF2FD4"/>
    <w:rsid w:val="00FF35D2"/>
    <w:rsid w:val="00FF4792"/>
    <w:rsid w:val="00FF4B45"/>
    <w:rsid w:val="00FF4FCD"/>
    <w:rsid w:val="00FF55FA"/>
    <w:rsid w:val="00FF567E"/>
    <w:rsid w:val="00FF658A"/>
    <w:rsid w:val="00FF65D5"/>
    <w:rsid w:val="00FF6CB5"/>
    <w:rsid w:val="00FF7ABE"/>
    <w:rsid w:val="00FF7EB5"/>
    <w:rsid w:val="26017850"/>
    <w:rsid w:val="68848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C3B57F"/>
  <w15:docId w15:val="{CCFC6B32-E62D-422C-BFAB-F204614E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99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81462"/>
    <w:pPr>
      <w:widowControl w:val="0"/>
      <w:spacing w:before="26" w:after="240" w:line="240" w:lineRule="atLeast"/>
      <w:ind w:right="115"/>
    </w:pPr>
    <w:rPr>
      <w:rFonts w:ascii="Arial" w:hAnsi="Arial"/>
    </w:rPr>
  </w:style>
  <w:style w:type="paragraph" w:styleId="Heading1">
    <w:name w:val="heading 1"/>
    <w:aliases w:val="Section"/>
    <w:basedOn w:val="Normal"/>
    <w:next w:val="Normal"/>
    <w:link w:val="Heading1Char1"/>
    <w:qFormat/>
    <w:rsid w:val="003A01F9"/>
    <w:pPr>
      <w:keepNext/>
      <w:numPr>
        <w:numId w:val="1"/>
      </w:numPr>
      <w:spacing w:before="360" w:after="360"/>
      <w:outlineLvl w:val="0"/>
    </w:pPr>
    <w:rPr>
      <w:b/>
      <w:color w:val="000080"/>
      <w:sz w:val="36"/>
    </w:rPr>
  </w:style>
  <w:style w:type="paragraph" w:styleId="Heading2">
    <w:name w:val="heading 2"/>
    <w:aliases w:val="h2,Sub-Section,ClassHeading"/>
    <w:basedOn w:val="Heading1"/>
    <w:next w:val="Normal"/>
    <w:link w:val="Heading2Char1"/>
    <w:qFormat/>
    <w:rsid w:val="00FF2FD4"/>
    <w:pPr>
      <w:numPr>
        <w:ilvl w:val="1"/>
      </w:numPr>
      <w:spacing w:before="160" w:after="240"/>
      <w:outlineLvl w:val="1"/>
    </w:pPr>
    <w:rPr>
      <w:color w:val="002060"/>
      <w:sz w:val="32"/>
    </w:rPr>
  </w:style>
  <w:style w:type="paragraph" w:styleId="Heading3">
    <w:name w:val="heading 3"/>
    <w:aliases w:val="h3"/>
    <w:basedOn w:val="Heading1"/>
    <w:next w:val="Normal"/>
    <w:qFormat/>
    <w:rsid w:val="00062C06"/>
    <w:pPr>
      <w:numPr>
        <w:ilvl w:val="2"/>
      </w:numPr>
      <w:tabs>
        <w:tab w:val="left" w:pos="900"/>
      </w:tabs>
      <w:spacing w:before="0" w:after="240"/>
      <w:outlineLvl w:val="2"/>
    </w:pPr>
    <w:rPr>
      <w:bCs/>
      <w:color w:val="002060"/>
      <w:sz w:val="28"/>
    </w:rPr>
  </w:style>
  <w:style w:type="paragraph" w:styleId="Heading4">
    <w:name w:val="heading 4"/>
    <w:basedOn w:val="Heading3"/>
    <w:next w:val="Normal"/>
    <w:qFormat/>
    <w:rsid w:val="003A01F9"/>
    <w:pPr>
      <w:widowControl/>
      <w:numPr>
        <w:ilvl w:val="3"/>
      </w:numPr>
      <w:suppressLineNumbers/>
      <w:tabs>
        <w:tab w:val="clear" w:pos="900"/>
      </w:tabs>
      <w:spacing w:before="120" w:after="120" w:line="240" w:lineRule="auto"/>
      <w:ind w:right="0"/>
      <w:outlineLvl w:val="3"/>
    </w:pPr>
    <w:rPr>
      <w:color w:val="333333"/>
      <w:sz w:val="24"/>
    </w:rPr>
  </w:style>
  <w:style w:type="paragraph" w:styleId="Heading5">
    <w:name w:val="heading 5"/>
    <w:basedOn w:val="Normal"/>
    <w:next w:val="Normal"/>
    <w:qFormat/>
    <w:rsid w:val="003A01F9"/>
    <w:pPr>
      <w:keepNext/>
      <w:numPr>
        <w:ilvl w:val="4"/>
        <w:numId w:val="1"/>
      </w:numPr>
      <w:spacing w:before="0" w:after="0"/>
      <w:ind w:right="0"/>
      <w:outlineLvl w:val="4"/>
    </w:pPr>
    <w:rPr>
      <w:b/>
      <w:color w:val="008080"/>
    </w:rPr>
  </w:style>
  <w:style w:type="paragraph" w:styleId="Heading6">
    <w:name w:val="heading 6"/>
    <w:basedOn w:val="Normal"/>
    <w:next w:val="Normal"/>
    <w:qFormat/>
    <w:rsid w:val="003A01F9"/>
    <w:pPr>
      <w:keepNext/>
      <w:numPr>
        <w:ilvl w:val="5"/>
        <w:numId w:val="1"/>
      </w:numPr>
      <w:spacing w:after="120"/>
      <w:outlineLvl w:val="5"/>
    </w:pPr>
    <w:rPr>
      <w:b/>
      <w:color w:val="808080"/>
    </w:rPr>
  </w:style>
  <w:style w:type="paragraph" w:styleId="Heading7">
    <w:name w:val="heading 7"/>
    <w:basedOn w:val="Normal"/>
    <w:next w:val="Normal"/>
    <w:qFormat/>
    <w:rsid w:val="003A01F9"/>
    <w:pPr>
      <w:framePr w:hSpace="187" w:wrap="auto" w:hAnchor="text" w:vAnchor="text" w:y="1"/>
      <w:numPr>
        <w:ilvl w:val="6"/>
        <w:numId w:val="1"/>
      </w:numPr>
      <w:spacing w:after="0" w:line="240" w:lineRule="auto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3A01F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3A01F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1" w:customStyle="1">
    <w:name w:val="Heading 1 Char1"/>
    <w:aliases w:val="Section Char"/>
    <w:basedOn w:val="DefaultParagraphFont"/>
    <w:link w:val="Heading1"/>
    <w:rsid w:val="004D25C5"/>
    <w:rPr>
      <w:rFonts w:ascii="Arial" w:hAnsi="Arial"/>
      <w:b/>
      <w:color w:val="000080"/>
      <w:sz w:val="36"/>
    </w:rPr>
  </w:style>
  <w:style w:type="character" w:styleId="Heading2Char1" w:customStyle="1">
    <w:name w:val="Heading 2 Char1"/>
    <w:aliases w:val="h2 Char,Sub-Section Char,ClassHeading Char"/>
    <w:basedOn w:val="Heading1Char1"/>
    <w:link w:val="Heading2"/>
    <w:rsid w:val="00FF2FD4"/>
    <w:rPr>
      <w:rFonts w:ascii="Arial" w:hAnsi="Arial"/>
      <w:b/>
      <w:color w:val="002060"/>
      <w:sz w:val="32"/>
    </w:rPr>
  </w:style>
  <w:style w:type="paragraph" w:styleId="Header">
    <w:name w:val="header"/>
    <w:basedOn w:val="Normal"/>
    <w:link w:val="HeaderChar"/>
    <w:rsid w:val="003A01F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A01F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A01F9"/>
  </w:style>
  <w:style w:type="character" w:styleId="Hyperlink">
    <w:name w:val="Hyperlink"/>
    <w:basedOn w:val="DefaultParagraphFont"/>
    <w:uiPriority w:val="99"/>
    <w:rsid w:val="003A01F9"/>
    <w:rPr>
      <w:color w:val="0000FF"/>
      <w:u w:val="single"/>
    </w:rPr>
  </w:style>
  <w:style w:type="paragraph" w:styleId="NormalWeb">
    <w:name w:val="Normal (Web)"/>
    <w:basedOn w:val="Normal"/>
    <w:uiPriority w:val="99"/>
    <w:rsid w:val="003A01F9"/>
    <w:pPr>
      <w:widowControl/>
      <w:spacing w:before="100" w:beforeAutospacing="1" w:after="100" w:afterAutospacing="1" w:line="240" w:lineRule="auto"/>
      <w:ind w:right="0"/>
    </w:pPr>
    <w:rPr>
      <w:rFonts w:ascii="Arial Unicode MS" w:hAnsi="Arial Unicode MS" w:eastAsia="Arial Unicode MS" w:cs="Arial Unicode MS"/>
      <w:sz w:val="24"/>
      <w:szCs w:val="24"/>
    </w:rPr>
  </w:style>
  <w:style w:type="character" w:styleId="FollowedHyperlink">
    <w:name w:val="FollowedHyperlink"/>
    <w:basedOn w:val="DefaultParagraphFont"/>
    <w:uiPriority w:val="99"/>
    <w:rsid w:val="003A01F9"/>
    <w:rPr>
      <w:color w:val="800080"/>
      <w:u w:val="single"/>
    </w:rPr>
  </w:style>
  <w:style w:type="paragraph" w:styleId="DocumentMap">
    <w:name w:val="Document Map"/>
    <w:basedOn w:val="Normal"/>
    <w:semiHidden/>
    <w:rsid w:val="003A01F9"/>
    <w:pPr>
      <w:shd w:val="clear" w:color="auto" w:fill="000080"/>
    </w:pPr>
    <w:rPr>
      <w:rFonts w:ascii="Tahoma" w:hAnsi="Tahoma"/>
    </w:rPr>
  </w:style>
  <w:style w:type="paragraph" w:styleId="Comment" w:customStyle="1">
    <w:name w:val="Comment"/>
    <w:basedOn w:val="Normal"/>
    <w:rsid w:val="003A01F9"/>
    <w:rPr>
      <w:i/>
    </w:rPr>
  </w:style>
  <w:style w:type="character" w:styleId="CommentReference">
    <w:name w:val="annotation reference"/>
    <w:basedOn w:val="DefaultParagraphFont"/>
    <w:uiPriority w:val="99"/>
    <w:semiHidden/>
    <w:rsid w:val="003A01F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A01F9"/>
  </w:style>
  <w:style w:type="paragraph" w:styleId="TOC1">
    <w:name w:val="toc 1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120" w:after="120"/>
    </w:pPr>
    <w:rPr>
      <w:b/>
      <w:sz w:val="22"/>
    </w:rPr>
  </w:style>
  <w:style w:type="paragraph" w:styleId="TOC2">
    <w:name w:val="toc 2"/>
    <w:basedOn w:val="Normal"/>
    <w:next w:val="Normal"/>
    <w:uiPriority w:val="39"/>
    <w:rsid w:val="003A01F9"/>
    <w:pPr>
      <w:tabs>
        <w:tab w:val="left" w:pos="600"/>
        <w:tab w:val="right" w:pos="9029"/>
      </w:tabs>
      <w:spacing w:before="60" w:after="60"/>
      <w:ind w:left="180"/>
    </w:pPr>
    <w:rPr>
      <w:b/>
      <w:noProof/>
    </w:rPr>
  </w:style>
  <w:style w:type="paragraph" w:styleId="TOC3">
    <w:name w:val="toc 3"/>
    <w:basedOn w:val="Normal"/>
    <w:next w:val="Normal"/>
    <w:uiPriority w:val="39"/>
    <w:rsid w:val="003A01F9"/>
    <w:pPr>
      <w:tabs>
        <w:tab w:val="right" w:pos="9029"/>
      </w:tabs>
      <w:spacing w:before="0" w:after="0"/>
      <w:ind w:left="200"/>
    </w:pPr>
  </w:style>
  <w:style w:type="paragraph" w:styleId="TOC4">
    <w:name w:val="toc 4"/>
    <w:basedOn w:val="Normal"/>
    <w:next w:val="Normal"/>
    <w:semiHidden/>
    <w:rsid w:val="003A01F9"/>
    <w:pPr>
      <w:tabs>
        <w:tab w:val="right" w:pos="9029"/>
      </w:tabs>
      <w:spacing w:before="0" w:after="0"/>
      <w:ind w:left="400"/>
    </w:pPr>
    <w:rPr>
      <w:rFonts w:ascii="Times New Roman" w:hAnsi="Times New Roman"/>
    </w:rPr>
  </w:style>
  <w:style w:type="paragraph" w:styleId="TOC5">
    <w:name w:val="toc 5"/>
    <w:basedOn w:val="Normal"/>
    <w:next w:val="Normal"/>
    <w:semiHidden/>
    <w:rsid w:val="003A01F9"/>
    <w:pPr>
      <w:tabs>
        <w:tab w:val="right" w:pos="9029"/>
      </w:tabs>
      <w:spacing w:before="0" w:after="0"/>
      <w:ind w:left="600"/>
    </w:pPr>
    <w:rPr>
      <w:rFonts w:ascii="Times New Roman" w:hAnsi="Times New Roman"/>
    </w:rPr>
  </w:style>
  <w:style w:type="paragraph" w:styleId="TOC6">
    <w:name w:val="toc 6"/>
    <w:basedOn w:val="Normal"/>
    <w:next w:val="Normal"/>
    <w:semiHidden/>
    <w:rsid w:val="003A01F9"/>
    <w:pPr>
      <w:tabs>
        <w:tab w:val="right" w:pos="9029"/>
      </w:tabs>
      <w:spacing w:before="0" w:after="0"/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rsid w:val="003A01F9"/>
    <w:pPr>
      <w:tabs>
        <w:tab w:val="right" w:pos="9029"/>
      </w:tabs>
      <w:spacing w:before="0" w:after="0"/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rsid w:val="003A01F9"/>
    <w:pPr>
      <w:tabs>
        <w:tab w:val="right" w:pos="9029"/>
      </w:tabs>
      <w:spacing w:before="0" w:after="0"/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rsid w:val="003A01F9"/>
    <w:pPr>
      <w:tabs>
        <w:tab w:val="right" w:pos="9029"/>
      </w:tabs>
      <w:spacing w:before="0" w:after="0"/>
      <w:ind w:left="1400"/>
    </w:pPr>
    <w:rPr>
      <w:rFonts w:ascii="Times New Roman" w:hAnsi="Times New Roman"/>
    </w:rPr>
  </w:style>
  <w:style w:type="paragraph" w:styleId="BodyText">
    <w:name w:val="Body Text"/>
    <w:basedOn w:val="Normal"/>
    <w:rsid w:val="003A01F9"/>
    <w:pPr>
      <w:jc w:val="center"/>
    </w:pPr>
    <w:rPr>
      <w:rFonts w:eastAsia="SimSun"/>
      <w:b/>
      <w:bCs/>
      <w:color w:val="0206B0"/>
      <w:sz w:val="24"/>
    </w:rPr>
  </w:style>
  <w:style w:type="paragraph" w:styleId="BlockText">
    <w:name w:val="Block Text"/>
    <w:basedOn w:val="Normal"/>
    <w:rsid w:val="003A01F9"/>
    <w:pPr>
      <w:numPr>
        <w:ilvl w:val="12"/>
      </w:numPr>
      <w:ind w:left="720"/>
    </w:pPr>
  </w:style>
  <w:style w:type="paragraph" w:styleId="BodyTextFirstIndent">
    <w:name w:val="Body Text First Indent"/>
    <w:basedOn w:val="Normal"/>
    <w:rsid w:val="003A01F9"/>
    <w:pPr>
      <w:spacing w:after="120"/>
      <w:ind w:firstLine="210"/>
    </w:pPr>
  </w:style>
  <w:style w:type="paragraph" w:styleId="BodyTextIndent">
    <w:name w:val="Body Text Indent"/>
    <w:basedOn w:val="Normal"/>
    <w:rsid w:val="003A01F9"/>
    <w:pPr>
      <w:spacing w:before="4"/>
      <w:ind w:right="144" w:firstLine="720"/>
      <w:jc w:val="both"/>
    </w:pPr>
    <w:rPr>
      <w:i/>
    </w:rPr>
  </w:style>
  <w:style w:type="paragraph" w:styleId="BodyTextFirstIndent2">
    <w:name w:val="Body Text First Indent 2"/>
    <w:basedOn w:val="BodyTextIndent"/>
    <w:rsid w:val="003A01F9"/>
    <w:pPr>
      <w:spacing w:before="26" w:after="120"/>
      <w:ind w:left="360" w:right="115" w:firstLine="210"/>
      <w:jc w:val="left"/>
    </w:pPr>
    <w:rPr>
      <w:i w:val="0"/>
    </w:rPr>
  </w:style>
  <w:style w:type="paragraph" w:styleId="BodyTextIndent2">
    <w:name w:val="Body Text Indent 2"/>
    <w:basedOn w:val="Normal"/>
    <w:rsid w:val="003A01F9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A01F9"/>
    <w:pPr>
      <w:spacing w:after="120"/>
      <w:ind w:left="360"/>
    </w:pPr>
    <w:rPr>
      <w:sz w:val="16"/>
    </w:rPr>
  </w:style>
  <w:style w:type="paragraph" w:styleId="Bodytext0" w:customStyle="1">
    <w:name w:val="Bodytext"/>
    <w:basedOn w:val="Normal"/>
    <w:link w:val="BodytextChar"/>
    <w:rsid w:val="003A01F9"/>
    <w:pPr>
      <w:ind w:left="1080"/>
    </w:pPr>
  </w:style>
  <w:style w:type="paragraph" w:styleId="BodyNum" w:customStyle="1">
    <w:name w:val="BodyNum"/>
    <w:basedOn w:val="Bodytext0"/>
    <w:rsid w:val="003A01F9"/>
    <w:pPr>
      <w:numPr>
        <w:numId w:val="2"/>
      </w:numPr>
      <w:spacing w:before="60"/>
      <w:ind w:left="1723"/>
      <w:jc w:val="both"/>
    </w:pPr>
    <w:rPr>
      <w:iCs/>
    </w:rPr>
  </w:style>
  <w:style w:type="paragraph" w:styleId="BodyBull1" w:customStyle="1">
    <w:name w:val="BodyBull1"/>
    <w:basedOn w:val="BodyNum"/>
    <w:rsid w:val="003A01F9"/>
    <w:pPr>
      <w:widowControl/>
      <w:numPr>
        <w:numId w:val="3"/>
      </w:numPr>
      <w:spacing w:after="60"/>
    </w:pPr>
  </w:style>
  <w:style w:type="paragraph" w:styleId="BodyBull2" w:customStyle="1">
    <w:name w:val="BodyBull2"/>
    <w:basedOn w:val="BodyBull1"/>
    <w:rsid w:val="003A01F9"/>
    <w:pPr>
      <w:numPr>
        <w:numId w:val="4"/>
      </w:numPr>
    </w:pPr>
  </w:style>
  <w:style w:type="paragraph" w:styleId="Caption">
    <w:name w:val="caption"/>
    <w:basedOn w:val="Normal"/>
    <w:next w:val="Normal"/>
    <w:qFormat/>
    <w:rsid w:val="003A01F9"/>
    <w:pPr>
      <w:spacing w:before="120" w:after="120"/>
    </w:pPr>
    <w:rPr>
      <w:b/>
    </w:rPr>
  </w:style>
  <w:style w:type="paragraph" w:styleId="Closing">
    <w:name w:val="Closing"/>
    <w:basedOn w:val="Normal"/>
    <w:rsid w:val="003A01F9"/>
    <w:pPr>
      <w:ind w:left="4320"/>
    </w:pPr>
  </w:style>
  <w:style w:type="paragraph" w:styleId="coverart" w:customStyle="1">
    <w:name w:val="coverart"/>
    <w:next w:val="Normal"/>
    <w:rsid w:val="003A01F9"/>
    <w:pPr>
      <w:widowControl w:val="0"/>
    </w:pPr>
    <w:rPr>
      <w:rFonts w:ascii="Arial" w:hAnsi="Arial"/>
    </w:rPr>
  </w:style>
  <w:style w:type="paragraph" w:styleId="Date">
    <w:name w:val="Date"/>
    <w:basedOn w:val="Normal"/>
    <w:next w:val="Normal"/>
    <w:rsid w:val="003A01F9"/>
  </w:style>
  <w:style w:type="paragraph" w:styleId="EndnoteText">
    <w:name w:val="endnote text"/>
    <w:basedOn w:val="Normal"/>
    <w:semiHidden/>
    <w:rsid w:val="003A01F9"/>
  </w:style>
  <w:style w:type="paragraph" w:styleId="EnvelopeAddress">
    <w:name w:val="envelope address"/>
    <w:basedOn w:val="Normal"/>
    <w:rsid w:val="003A01F9"/>
    <w:pPr>
      <w:framePr w:w="7920" w:h="1980" w:hSpace="180" w:wrap="auto" w:hAnchor="page" w:xAlign="center" w:yAlign="bottom" w:hRule="exact"/>
      <w:ind w:left="2880"/>
    </w:pPr>
    <w:rPr>
      <w:sz w:val="24"/>
    </w:rPr>
  </w:style>
  <w:style w:type="paragraph" w:styleId="EnvelopeReturn">
    <w:name w:val="envelope return"/>
    <w:basedOn w:val="Normal"/>
    <w:rsid w:val="003A01F9"/>
  </w:style>
  <w:style w:type="character" w:styleId="FootnoteReference">
    <w:name w:val="footnote reference"/>
    <w:basedOn w:val="DefaultParagraphFont"/>
    <w:semiHidden/>
    <w:rsid w:val="003A01F9"/>
    <w:rPr>
      <w:vertAlign w:val="superscript"/>
    </w:rPr>
  </w:style>
  <w:style w:type="paragraph" w:styleId="FootnoteText">
    <w:name w:val="footnote text"/>
    <w:basedOn w:val="Normal"/>
    <w:semiHidden/>
    <w:rsid w:val="003A01F9"/>
  </w:style>
  <w:style w:type="paragraph" w:styleId="Index1">
    <w:name w:val="index 1"/>
    <w:basedOn w:val="Normal"/>
    <w:next w:val="Normal"/>
    <w:autoRedefine/>
    <w:semiHidden/>
    <w:rsid w:val="003A01F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A01F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A01F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A01F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A01F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A01F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A01F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A01F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A01F9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3A01F9"/>
    <w:rPr>
      <w:b/>
    </w:rPr>
  </w:style>
  <w:style w:type="paragraph" w:styleId="List">
    <w:name w:val="List"/>
    <w:basedOn w:val="Normal"/>
    <w:rsid w:val="003A01F9"/>
    <w:pPr>
      <w:ind w:left="360" w:hanging="360"/>
    </w:pPr>
  </w:style>
  <w:style w:type="paragraph" w:styleId="List1" w:customStyle="1">
    <w:name w:val="List1"/>
    <w:basedOn w:val="Normal"/>
    <w:rsid w:val="003A01F9"/>
    <w:pPr>
      <w:spacing w:after="120"/>
      <w:ind w:left="360" w:hanging="360"/>
    </w:pPr>
  </w:style>
  <w:style w:type="paragraph" w:styleId="List2">
    <w:name w:val="List 2"/>
    <w:basedOn w:val="Normal"/>
    <w:rsid w:val="003A01F9"/>
    <w:pPr>
      <w:ind w:left="720" w:hanging="360"/>
    </w:pPr>
  </w:style>
  <w:style w:type="paragraph" w:styleId="List3">
    <w:name w:val="List 3"/>
    <w:basedOn w:val="Normal"/>
    <w:rsid w:val="003A01F9"/>
    <w:pPr>
      <w:ind w:left="1080" w:hanging="360"/>
    </w:pPr>
  </w:style>
  <w:style w:type="paragraph" w:styleId="List4">
    <w:name w:val="List 4"/>
    <w:basedOn w:val="Normal"/>
    <w:rsid w:val="003A01F9"/>
    <w:pPr>
      <w:ind w:left="1440" w:hanging="360"/>
    </w:pPr>
  </w:style>
  <w:style w:type="paragraph" w:styleId="List5">
    <w:name w:val="List 5"/>
    <w:basedOn w:val="Normal"/>
    <w:rsid w:val="003A01F9"/>
    <w:pPr>
      <w:ind w:left="1800" w:hanging="360"/>
    </w:pPr>
  </w:style>
  <w:style w:type="paragraph" w:styleId="ListBullet">
    <w:name w:val="List Bullet"/>
    <w:basedOn w:val="Normal"/>
    <w:autoRedefine/>
    <w:rsid w:val="003A01F9"/>
    <w:pPr>
      <w:numPr>
        <w:numId w:val="5"/>
      </w:numPr>
    </w:pPr>
  </w:style>
  <w:style w:type="paragraph" w:styleId="ListBullet2">
    <w:name w:val="List Bullet 2"/>
    <w:basedOn w:val="Normal"/>
    <w:autoRedefine/>
    <w:rsid w:val="003A01F9"/>
    <w:pPr>
      <w:numPr>
        <w:numId w:val="6"/>
      </w:numPr>
    </w:pPr>
  </w:style>
  <w:style w:type="paragraph" w:styleId="ListBullet3">
    <w:name w:val="List Bullet 3"/>
    <w:basedOn w:val="Normal"/>
    <w:autoRedefine/>
    <w:rsid w:val="003A01F9"/>
    <w:pPr>
      <w:numPr>
        <w:numId w:val="7"/>
      </w:numPr>
    </w:pPr>
  </w:style>
  <w:style w:type="paragraph" w:styleId="ListBullet4">
    <w:name w:val="List Bullet 4"/>
    <w:basedOn w:val="Normal"/>
    <w:autoRedefine/>
    <w:rsid w:val="003A01F9"/>
    <w:pPr>
      <w:numPr>
        <w:numId w:val="8"/>
      </w:numPr>
    </w:pPr>
  </w:style>
  <w:style w:type="paragraph" w:styleId="ListBullet5">
    <w:name w:val="List Bullet 5"/>
    <w:basedOn w:val="Normal"/>
    <w:autoRedefine/>
    <w:rsid w:val="003A01F9"/>
    <w:pPr>
      <w:numPr>
        <w:numId w:val="9"/>
      </w:numPr>
    </w:pPr>
  </w:style>
  <w:style w:type="paragraph" w:styleId="ListContinue">
    <w:name w:val="List Continue"/>
    <w:basedOn w:val="Normal"/>
    <w:rsid w:val="003A01F9"/>
    <w:pPr>
      <w:spacing w:after="120"/>
      <w:ind w:left="360"/>
    </w:pPr>
  </w:style>
  <w:style w:type="paragraph" w:styleId="ListContinue2">
    <w:name w:val="List Continue 2"/>
    <w:basedOn w:val="Normal"/>
    <w:rsid w:val="003A01F9"/>
    <w:pPr>
      <w:spacing w:after="120"/>
      <w:ind w:left="720"/>
    </w:pPr>
  </w:style>
  <w:style w:type="paragraph" w:styleId="ListContinue3">
    <w:name w:val="List Continue 3"/>
    <w:basedOn w:val="Normal"/>
    <w:rsid w:val="003A01F9"/>
    <w:pPr>
      <w:spacing w:after="120"/>
      <w:ind w:left="1080"/>
    </w:pPr>
  </w:style>
  <w:style w:type="paragraph" w:styleId="ListContinue4">
    <w:name w:val="List Continue 4"/>
    <w:basedOn w:val="Normal"/>
    <w:rsid w:val="003A01F9"/>
    <w:pPr>
      <w:spacing w:after="120"/>
      <w:ind w:left="1440"/>
    </w:pPr>
  </w:style>
  <w:style w:type="paragraph" w:styleId="ListContinue5">
    <w:name w:val="List Continue 5"/>
    <w:basedOn w:val="Normal"/>
    <w:rsid w:val="003A01F9"/>
    <w:pPr>
      <w:spacing w:after="120"/>
      <w:ind w:left="1800"/>
    </w:pPr>
  </w:style>
  <w:style w:type="paragraph" w:styleId="ListNumber">
    <w:name w:val="List Number"/>
    <w:basedOn w:val="Normal"/>
    <w:rsid w:val="003A01F9"/>
    <w:pPr>
      <w:numPr>
        <w:numId w:val="10"/>
      </w:numPr>
    </w:pPr>
  </w:style>
  <w:style w:type="paragraph" w:styleId="ListNumber2">
    <w:name w:val="List Number 2"/>
    <w:basedOn w:val="Normal"/>
    <w:rsid w:val="003A01F9"/>
    <w:pPr>
      <w:numPr>
        <w:numId w:val="11"/>
      </w:numPr>
    </w:pPr>
  </w:style>
  <w:style w:type="paragraph" w:styleId="ListNumber3">
    <w:name w:val="List Number 3"/>
    <w:basedOn w:val="Normal"/>
    <w:rsid w:val="003A01F9"/>
    <w:pPr>
      <w:numPr>
        <w:numId w:val="12"/>
      </w:numPr>
    </w:pPr>
  </w:style>
  <w:style w:type="paragraph" w:styleId="ListNumber4">
    <w:name w:val="List Number 4"/>
    <w:basedOn w:val="Normal"/>
    <w:rsid w:val="003A01F9"/>
    <w:pPr>
      <w:numPr>
        <w:numId w:val="13"/>
      </w:numPr>
    </w:pPr>
  </w:style>
  <w:style w:type="paragraph" w:styleId="ListNumber5">
    <w:name w:val="List Number 5"/>
    <w:basedOn w:val="Normal"/>
    <w:rsid w:val="003A01F9"/>
    <w:pPr>
      <w:numPr>
        <w:numId w:val="14"/>
      </w:numPr>
    </w:pPr>
  </w:style>
  <w:style w:type="paragraph" w:styleId="MacroText">
    <w:name w:val="macro"/>
    <w:semiHidden/>
    <w:rsid w:val="003A01F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6" w:after="240" w:line="240" w:lineRule="atLeast"/>
      <w:ind w:right="115"/>
    </w:pPr>
    <w:rPr>
      <w:rFonts w:ascii="Courier New" w:hAnsi="Courier New"/>
    </w:rPr>
  </w:style>
  <w:style w:type="paragraph" w:styleId="MessageHeader">
    <w:name w:val="Message Header"/>
    <w:basedOn w:val="Normal"/>
    <w:rsid w:val="003A01F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sz w:val="24"/>
    </w:rPr>
  </w:style>
  <w:style w:type="paragraph" w:styleId="NormalIndent">
    <w:name w:val="Normal Indent"/>
    <w:basedOn w:val="Normal"/>
    <w:rsid w:val="003A01F9"/>
    <w:pPr>
      <w:ind w:left="720"/>
    </w:pPr>
  </w:style>
  <w:style w:type="paragraph" w:styleId="NoteHeading">
    <w:name w:val="Note Heading"/>
    <w:basedOn w:val="Normal"/>
    <w:next w:val="Normal"/>
    <w:rsid w:val="003A01F9"/>
  </w:style>
  <w:style w:type="paragraph" w:styleId="PlainText">
    <w:name w:val="Plain Text"/>
    <w:basedOn w:val="Normal"/>
    <w:link w:val="PlainTextChar"/>
    <w:uiPriority w:val="99"/>
    <w:rsid w:val="003A01F9"/>
    <w:rPr>
      <w:rFonts w:ascii="Courier New" w:hAnsi="Courier New"/>
    </w:rPr>
  </w:style>
  <w:style w:type="paragraph" w:styleId="Salutation">
    <w:name w:val="Salutation"/>
    <w:basedOn w:val="Normal"/>
    <w:next w:val="Normal"/>
    <w:rsid w:val="003A01F9"/>
  </w:style>
  <w:style w:type="paragraph" w:styleId="Signature">
    <w:name w:val="Signature"/>
    <w:basedOn w:val="Normal"/>
    <w:rsid w:val="003A01F9"/>
    <w:pPr>
      <w:ind w:left="4320"/>
    </w:pPr>
  </w:style>
  <w:style w:type="paragraph" w:styleId="Style3" w:customStyle="1">
    <w:name w:val="Style3"/>
    <w:rsid w:val="003A01F9"/>
    <w:rPr>
      <w:rFonts w:ascii="Arial" w:hAnsi="Arial"/>
      <w:noProof/>
    </w:rPr>
  </w:style>
  <w:style w:type="paragraph" w:styleId="Subtitle">
    <w:name w:val="Subtitle"/>
    <w:basedOn w:val="Normal"/>
    <w:qFormat/>
    <w:rsid w:val="003A01F9"/>
    <w:pPr>
      <w:spacing w:after="60"/>
      <w:jc w:val="center"/>
      <w:outlineLvl w:val="1"/>
    </w:pPr>
    <w:rPr>
      <w:sz w:val="24"/>
    </w:rPr>
  </w:style>
  <w:style w:type="paragraph" w:styleId="TableofAuthorities">
    <w:name w:val="table of authorities"/>
    <w:basedOn w:val="Normal"/>
    <w:next w:val="Normal"/>
    <w:semiHidden/>
    <w:rsid w:val="003A01F9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3A01F9"/>
    <w:pPr>
      <w:ind w:left="400" w:hanging="400"/>
    </w:pPr>
  </w:style>
  <w:style w:type="paragraph" w:styleId="tabletext" w:customStyle="1">
    <w:name w:val="table_text"/>
    <w:basedOn w:val="Normal"/>
    <w:rsid w:val="003A01F9"/>
    <w:pPr>
      <w:widowControl/>
      <w:spacing w:before="40" w:after="40" w:line="240" w:lineRule="auto"/>
      <w:ind w:left="-18" w:right="0" w:firstLine="18"/>
    </w:pPr>
    <w:rPr>
      <w:color w:val="000000"/>
      <w:sz w:val="18"/>
    </w:rPr>
  </w:style>
  <w:style w:type="paragraph" w:styleId="tabletext0" w:customStyle="1">
    <w:name w:val="tabletext"/>
    <w:basedOn w:val="Bodytext0"/>
    <w:rsid w:val="003A01F9"/>
    <w:pPr>
      <w:spacing w:after="26"/>
    </w:pPr>
    <w:rPr>
      <w:iCs/>
    </w:rPr>
  </w:style>
  <w:style w:type="paragraph" w:styleId="tablehead" w:customStyle="1">
    <w:name w:val="tablehead"/>
    <w:basedOn w:val="tabletext0"/>
    <w:rsid w:val="003A01F9"/>
    <w:pPr>
      <w:numPr>
        <w:ilvl w:val="12"/>
      </w:numPr>
      <w:ind w:left="1080"/>
      <w:jc w:val="center"/>
    </w:pPr>
    <w:rPr>
      <w:b/>
    </w:rPr>
  </w:style>
  <w:style w:type="paragraph" w:styleId="Title">
    <w:name w:val="Title"/>
    <w:basedOn w:val="Normal"/>
    <w:qFormat/>
    <w:rsid w:val="003A01F9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3A01F9"/>
    <w:pPr>
      <w:spacing w:before="120"/>
    </w:pPr>
    <w:rPr>
      <w:b/>
      <w:sz w:val="24"/>
    </w:rPr>
  </w:style>
  <w:style w:type="paragraph" w:styleId="TOChead" w:customStyle="1">
    <w:name w:val="TOChead"/>
    <w:basedOn w:val="Normal"/>
    <w:rsid w:val="003A01F9"/>
    <w:pPr>
      <w:widowControl/>
      <w:spacing w:before="0" w:after="0"/>
    </w:pPr>
    <w:rPr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2">
    <w:name w:val="Body Text 2"/>
    <w:basedOn w:val="Normal"/>
    <w:link w:val="BodyText2Char"/>
    <w:rsid w:val="003A01F9"/>
    <w:rPr>
      <w:b/>
      <w:bCs/>
    </w:rPr>
  </w:style>
  <w:style w:type="paragraph" w:styleId="BalloonText">
    <w:name w:val="Balloon Text"/>
    <w:basedOn w:val="Normal"/>
    <w:semiHidden/>
    <w:rsid w:val="003A01F9"/>
    <w:rPr>
      <w:rFonts w:ascii="Tahoma" w:hAnsi="Tahoma" w:cs="Tahoma"/>
      <w:sz w:val="16"/>
      <w:szCs w:val="16"/>
    </w:rPr>
  </w:style>
  <w:style w:type="paragraph" w:styleId="H5" w:customStyle="1">
    <w:name w:val="H5"/>
    <w:basedOn w:val="Normal"/>
    <w:next w:val="Normal"/>
    <w:rsid w:val="003A01F9"/>
    <w:pPr>
      <w:keepNext/>
      <w:spacing w:before="100" w:after="100"/>
      <w:outlineLvl w:val="5"/>
    </w:pPr>
    <w:rPr>
      <w:b/>
      <w:snapToGrid w:val="0"/>
    </w:rPr>
  </w:style>
  <w:style w:type="paragraph" w:styleId="IMTableHeading" w:customStyle="1">
    <w:name w:val="IM Table Heading"/>
    <w:basedOn w:val="Normal"/>
    <w:rsid w:val="003A01F9"/>
    <w:pPr>
      <w:widowControl/>
      <w:spacing w:before="0" w:after="0" w:line="240" w:lineRule="auto"/>
      <w:ind w:right="0"/>
    </w:pPr>
    <w:rPr>
      <w:rFonts w:cs="Arial"/>
      <w:b/>
      <w:bCs/>
      <w:snapToGrid w:val="0"/>
    </w:rPr>
  </w:style>
  <w:style w:type="paragraph" w:styleId="IMTableText" w:customStyle="1">
    <w:name w:val="IM Table Text"/>
    <w:basedOn w:val="Header"/>
    <w:autoRedefine/>
    <w:rsid w:val="003A01F9"/>
    <w:pPr>
      <w:widowControl/>
      <w:tabs>
        <w:tab w:val="clear" w:pos="4320"/>
        <w:tab w:val="clear" w:pos="8640"/>
      </w:tabs>
      <w:spacing w:before="0" w:after="0" w:line="240" w:lineRule="auto"/>
      <w:ind w:right="0"/>
    </w:pPr>
  </w:style>
  <w:style w:type="paragraph" w:styleId="Preformatted" w:customStyle="1">
    <w:name w:val="Preformatted"/>
    <w:basedOn w:val="Normal"/>
    <w:rsid w:val="003A01F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styleleft1" w:customStyle="1">
    <w:name w:val="styleleft1"/>
    <w:basedOn w:val="Normal"/>
    <w:rsid w:val="0013285F"/>
    <w:pPr>
      <w:widowControl/>
      <w:ind w:left="1440"/>
    </w:pPr>
    <w:rPr>
      <w:rFonts w:cs="Arial"/>
    </w:rPr>
  </w:style>
  <w:style w:type="paragraph" w:styleId="Char" w:customStyle="1">
    <w:name w:val="Char"/>
    <w:basedOn w:val="Normal"/>
    <w:rsid w:val="00BE1C7C"/>
    <w:pPr>
      <w:widowControl/>
      <w:spacing w:before="0" w:after="160" w:line="240" w:lineRule="exact"/>
      <w:ind w:right="0"/>
    </w:pPr>
  </w:style>
  <w:style w:type="character" w:styleId="EmailStyle1121" w:customStyle="1">
    <w:name w:val="EmailStyle1121"/>
    <w:basedOn w:val="DefaultParagraphFont"/>
    <w:semiHidden/>
    <w:rsid w:val="00FF567E"/>
    <w:rPr>
      <w:rFonts w:ascii="Trebuchet MS" w:hAnsi="Trebuchet MS" w:cs="Times New Roman"/>
      <w:color w:val="auto"/>
      <w:sz w:val="20"/>
      <w:szCs w:val="20"/>
      <w:u w:val="none"/>
    </w:rPr>
  </w:style>
  <w:style w:type="character" w:styleId="Strong">
    <w:name w:val="Strong"/>
    <w:basedOn w:val="DefaultParagraphFont"/>
    <w:uiPriority w:val="22"/>
    <w:qFormat/>
    <w:rsid w:val="00355215"/>
    <w:rPr>
      <w:b/>
      <w:bCs/>
    </w:rPr>
  </w:style>
  <w:style w:type="table" w:styleId="TableGrid">
    <w:name w:val="Table Grid"/>
    <w:basedOn w:val="TableNormal"/>
    <w:rsid w:val="00EB060E"/>
    <w:pPr>
      <w:widowControl w:val="0"/>
      <w:spacing w:before="26" w:after="240" w:line="240" w:lineRule="atLeast"/>
      <w:ind w:right="115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rsid w:val="00F14CD1"/>
    <w:rPr>
      <w:rFonts w:ascii="Arial" w:hAnsi="Arial"/>
      <w:b/>
      <w:color w:val="000080"/>
      <w:sz w:val="36"/>
      <w:lang w:val="en-US" w:eastAsia="en-US" w:bidi="ar-SA"/>
    </w:rPr>
  </w:style>
  <w:style w:type="character" w:styleId="Heading2Char" w:customStyle="1">
    <w:name w:val="Heading 2 Char"/>
    <w:basedOn w:val="Heading1Char"/>
    <w:rsid w:val="00F14CD1"/>
    <w:rPr>
      <w:rFonts w:ascii="Arial" w:hAnsi="Arial"/>
      <w:b/>
      <w:color w:val="800080"/>
      <w:sz w:val="3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750B2"/>
    <w:pPr>
      <w:widowControl/>
      <w:spacing w:before="0" w:after="0" w:line="240" w:lineRule="auto"/>
      <w:ind w:left="720" w:right="0"/>
    </w:pPr>
    <w:rPr>
      <w:rFonts w:ascii="Calibri" w:hAnsi="Calibri" w:eastAsia="Calibri"/>
      <w:sz w:val="22"/>
      <w:szCs w:val="22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750B2"/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right="0"/>
    </w:pPr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rsid w:val="005C59E1"/>
    <w:rPr>
      <w:b/>
      <w:bCs/>
    </w:rPr>
  </w:style>
  <w:style w:type="character" w:styleId="CommentTextChar" w:customStyle="1">
    <w:name w:val="Comment Text Char"/>
    <w:basedOn w:val="DefaultParagraphFont"/>
    <w:link w:val="CommentText"/>
    <w:semiHidden/>
    <w:rsid w:val="005C59E1"/>
    <w:rPr>
      <w:rFonts w:ascii="Arial" w:hAnsi="Arial"/>
    </w:rPr>
  </w:style>
  <w:style w:type="character" w:styleId="CommentSubjectChar" w:customStyle="1">
    <w:name w:val="Comment Subject Char"/>
    <w:basedOn w:val="CommentTextChar"/>
    <w:link w:val="CommentSubject"/>
    <w:rsid w:val="005C59E1"/>
    <w:rPr>
      <w:rFonts w:ascii="Arial" w:hAnsi="Arial"/>
    </w:rPr>
  </w:style>
  <w:style w:type="table" w:styleId="TableClassic2">
    <w:name w:val="Table Classic 2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rsid w:val="005D4BD5"/>
    <w:pPr>
      <w:widowControl w:val="0"/>
      <w:spacing w:before="26" w:after="240" w:line="240" w:lineRule="atLeast"/>
      <w:ind w:right="115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HeaderChar" w:customStyle="1">
    <w:name w:val="Header Char"/>
    <w:basedOn w:val="DefaultParagraphFont"/>
    <w:link w:val="Header"/>
    <w:uiPriority w:val="99"/>
    <w:rsid w:val="00907873"/>
    <w:rPr>
      <w:rFonts w:ascii="Arial" w:hAnsi="Arial"/>
    </w:rPr>
  </w:style>
  <w:style w:type="character" w:styleId="BodyText2Char" w:customStyle="1">
    <w:name w:val="Body Text 2 Char"/>
    <w:basedOn w:val="DefaultParagraphFont"/>
    <w:link w:val="BodyText2"/>
    <w:rsid w:val="00907873"/>
    <w:rPr>
      <w:rFonts w:ascii="Arial" w:hAnsi="Arial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AB197C"/>
    <w:pPr>
      <w:keepLines/>
      <w:widowControl/>
      <w:numPr>
        <w:numId w:val="0"/>
      </w:numPr>
      <w:spacing w:before="480" w:after="0" w:line="276" w:lineRule="auto"/>
      <w:ind w:right="0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</w:rPr>
  </w:style>
  <w:style w:type="character" w:styleId="PlainTextChar" w:customStyle="1">
    <w:name w:val="Plain Text Char"/>
    <w:basedOn w:val="DefaultParagraphFont"/>
    <w:link w:val="PlainText"/>
    <w:uiPriority w:val="99"/>
    <w:rsid w:val="00B57ED4"/>
    <w:rPr>
      <w:rFonts w:ascii="Courier New" w:hAnsi="Courier New"/>
    </w:rPr>
  </w:style>
  <w:style w:type="character" w:styleId="Emphasis">
    <w:name w:val="Emphasis"/>
    <w:basedOn w:val="DefaultParagraphFont"/>
    <w:uiPriority w:val="20"/>
    <w:qFormat/>
    <w:rsid w:val="00A06F2F"/>
    <w:rPr>
      <w:i/>
      <w:iCs/>
    </w:rPr>
  </w:style>
  <w:style w:type="character" w:styleId="LIBHeadingStyle2Char" w:customStyle="1">
    <w:name w:val="LIB Heading Style 2 Char"/>
    <w:basedOn w:val="DefaultParagraphFont"/>
    <w:link w:val="LIBHeadingStyle2"/>
    <w:rsid w:val="00022575"/>
    <w:rPr>
      <w:rFonts w:ascii="Verdana" w:hAnsi="Verdana"/>
      <w:b/>
      <w:color w:val="133147"/>
      <w:szCs w:val="24"/>
      <w:lang w:val="en-GB"/>
    </w:rPr>
  </w:style>
  <w:style w:type="paragraph" w:styleId="LIBHeadingStyle2" w:customStyle="1">
    <w:name w:val="LIB Heading Style 2"/>
    <w:basedOn w:val="Normal"/>
    <w:link w:val="LIBHeadingStyle2Char"/>
    <w:rsid w:val="00022575"/>
    <w:pPr>
      <w:widowControl/>
      <w:tabs>
        <w:tab w:val="left" w:pos="6528"/>
      </w:tabs>
      <w:spacing w:before="0" w:after="0" w:line="240" w:lineRule="auto"/>
      <w:ind w:right="0"/>
    </w:pPr>
    <w:rPr>
      <w:rFonts w:ascii="Verdana" w:hAnsi="Verdana"/>
      <w:b/>
      <w:color w:val="133147"/>
      <w:szCs w:val="24"/>
      <w:lang w:val="en-GB"/>
    </w:rPr>
  </w:style>
  <w:style w:type="paragraph" w:styleId="Heading10" w:customStyle="1">
    <w:name w:val="Heading1"/>
    <w:basedOn w:val="LIBHeadingStyle2"/>
    <w:link w:val="Heading1Char0"/>
    <w:qFormat/>
    <w:rsid w:val="00022575"/>
  </w:style>
  <w:style w:type="character" w:styleId="Heading1Char0" w:customStyle="1">
    <w:name w:val="Heading1 Char"/>
    <w:basedOn w:val="LIBHeadingStyle2Char"/>
    <w:link w:val="Heading10"/>
    <w:rsid w:val="00022575"/>
    <w:rPr>
      <w:rFonts w:ascii="Verdana" w:hAnsi="Verdana"/>
      <w:b/>
      <w:color w:val="133147"/>
      <w:szCs w:val="24"/>
      <w:lang w:val="en-GB"/>
    </w:rPr>
  </w:style>
  <w:style w:type="character" w:styleId="block" w:customStyle="1">
    <w:name w:val="block"/>
    <w:basedOn w:val="DefaultParagraphFont"/>
    <w:rsid w:val="001216C6"/>
  </w:style>
  <w:style w:type="character" w:styleId="BodytextChar" w:customStyle="1">
    <w:name w:val="Bodytext Char"/>
    <w:link w:val="Bodytext0"/>
    <w:rsid w:val="00E61360"/>
    <w:rPr>
      <w:rFonts w:ascii="Arial" w:hAnsi="Arial"/>
    </w:rPr>
  </w:style>
  <w:style w:type="table" w:styleId="GridTable1Light-Accent21" w:customStyle="1">
    <w:name w:val="Grid Table 1 Light - Accent 21"/>
    <w:basedOn w:val="TableNormal"/>
    <w:uiPriority w:val="46"/>
    <w:rsid w:val="00E61360"/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C1D57"/>
    <w:rPr>
      <w:rFonts w:ascii="Arial" w:hAnsi="Arial"/>
    </w:rPr>
  </w:style>
  <w:style w:type="character" w:styleId="FooterChar" w:customStyle="1">
    <w:name w:val="Footer Char"/>
    <w:basedOn w:val="DefaultParagraphFont"/>
    <w:link w:val="Footer"/>
    <w:uiPriority w:val="99"/>
    <w:rsid w:val="00D55BCC"/>
    <w:rPr>
      <w:rFonts w:ascii="Arial" w:hAnsi="Arial"/>
    </w:rPr>
  </w:style>
  <w:style w:type="paragraph" w:styleId="TempNormal2" w:customStyle="1">
    <w:name w:val="TempNormal2"/>
    <w:basedOn w:val="Normal"/>
    <w:rsid w:val="009E3F0D"/>
    <w:pPr>
      <w:widowControl/>
      <w:spacing w:before="0" w:after="0" w:line="240" w:lineRule="auto"/>
      <w:ind w:right="0"/>
    </w:pPr>
    <w:rPr>
      <w:sz w:val="24"/>
      <w:lang w:val="en-GB" w:eastAsia="en-GB"/>
    </w:rPr>
  </w:style>
  <w:style w:type="paragraph" w:styleId="prasadstyle1" w:customStyle="1">
    <w:name w:val="prasadstyle1"/>
    <w:basedOn w:val="Normal"/>
    <w:link w:val="prasadstyle1Char"/>
    <w:qFormat/>
    <w:rsid w:val="009E3F0D"/>
    <w:pPr>
      <w:spacing w:before="0" w:after="0" w:line="360" w:lineRule="auto"/>
    </w:pPr>
    <w:rPr>
      <w:rFonts w:ascii="Calibri" w:hAnsi="Calibri"/>
      <w:b/>
      <w:color w:val="E36C0A"/>
      <w:sz w:val="24"/>
      <w:szCs w:val="22"/>
    </w:rPr>
  </w:style>
  <w:style w:type="character" w:styleId="prasadstyle1Char" w:customStyle="1">
    <w:name w:val="prasadstyle1 Char"/>
    <w:link w:val="prasadstyle1"/>
    <w:rsid w:val="009E3F0D"/>
    <w:rPr>
      <w:rFonts w:ascii="Calibri" w:hAnsi="Calibri"/>
      <w:b/>
      <w:color w:val="E36C0A"/>
      <w:sz w:val="24"/>
      <w:szCs w:val="22"/>
    </w:rPr>
  </w:style>
  <w:style w:type="paragraph" w:styleId="Default" w:customStyle="1">
    <w:name w:val="Default"/>
    <w:rsid w:val="00825F6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826191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00BA8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E7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9840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49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08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1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232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292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54958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4829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354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1100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0490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45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879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14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9352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03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786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671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641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27304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7191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334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519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92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00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2839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468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5656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360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52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5448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204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3172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168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757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992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73741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7853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9412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2543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52960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4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14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5238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732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58943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356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82904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766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355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03483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766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8276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663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5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4515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66720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57277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531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3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92298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2100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609806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082204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6510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8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67446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0153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218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37376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8820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539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7204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82813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620222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26150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5691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963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261878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71502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60514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9207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831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722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8925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90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90251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149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25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35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465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1332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2238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512856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14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6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45754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2853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16245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369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43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21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53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67573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9928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36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73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9161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6483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3991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586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3387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33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452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227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78801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06252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215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5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33095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14416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0315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88638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7204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6154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6385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746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04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3376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02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8066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2904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332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7002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1403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66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4237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461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06324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732197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7000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80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469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74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60471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34255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7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6057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83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85385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23697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7961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421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15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6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49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2921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31269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33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304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58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7575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5130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53409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596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637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6433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98418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4041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8005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9920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86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9507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802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56006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9847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9626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574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63693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019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65640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91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69794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67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387973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0446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698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263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16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810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12172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90831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070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5688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28708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39370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47220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73715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79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378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34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78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19443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78362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39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6171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2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33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0013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8197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39752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295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85046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36640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64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787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6141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4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840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85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078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46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005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1323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37494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0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8833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8297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654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399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70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55446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438203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83164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95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13382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1121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02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38441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0407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7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849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1797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98998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8245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898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4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61924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68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8484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59182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1450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6151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096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754822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37038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66676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4460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312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82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21607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4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78621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869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830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3333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70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7577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31692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106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6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173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70151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105877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0330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96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29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04870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17489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58250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5532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065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4547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309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18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9017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1567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8634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9794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0908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646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6099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78251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033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578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100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616183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70921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0860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65316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99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18752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324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7282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8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2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66679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34676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35513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54209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32925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938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6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49108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64329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3455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18389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8135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8268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2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07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7675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66377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77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97457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3037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940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02686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996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6534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67804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33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19430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972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64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53981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456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01888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39098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83082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09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180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2844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91014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4654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606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0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616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334640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780698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15837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15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7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6401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47027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32861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90831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7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81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9649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43765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399111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075671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889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809017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2962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46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62106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1034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2917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00764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68672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744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6371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8096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44534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94642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08313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1663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213445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6674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4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4060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24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7587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2046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07162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351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62044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2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1902252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29499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584505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20308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60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6395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61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3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9915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85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249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33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3450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98263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1043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356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03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20595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0447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4083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72234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7460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681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0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1857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4525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5758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66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46072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36959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3219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003081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8497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780254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358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630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41156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93316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812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57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3619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0521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3592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5982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0874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922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110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77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730593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387246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408381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204529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3856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3488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518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29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5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270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02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14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37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479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692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87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6191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29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556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4629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32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7439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12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75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3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40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83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1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605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8090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32470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758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6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2311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18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183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6973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35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732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8174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605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3188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6129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758196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10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44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17229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0636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98620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66698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6211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10942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906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34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989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341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032335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3211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4001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422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91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43286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55242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0418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21465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912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37987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2497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71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428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752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2969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535723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822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48274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1027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344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237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27363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8762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051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329569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240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84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08671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933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106579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84900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38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795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2689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0025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7232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28053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50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7664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4695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906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737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974181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650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19288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903688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825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16316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47957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7886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1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19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17253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59732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0250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119900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503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767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6370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76822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17738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233422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020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6030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32708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40879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5409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7100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0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77568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7412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8472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4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02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1224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60212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015923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97159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2756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225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7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5826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1431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8042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13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366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8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09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72460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598028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41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2266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89070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2632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22946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7199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05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122793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02366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929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867929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5402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01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80886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106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05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15779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52959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26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242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5175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73948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070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547767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300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9801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99385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13507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16991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95642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634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4570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123833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866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8258152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28623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4370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918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974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596435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1493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00946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12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1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95401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0286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806700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67284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88559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8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04409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44484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9519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0223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499898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9798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4335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11843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18960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77617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031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826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923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9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4389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96300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29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239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3922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29689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297472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98668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00585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716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19842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59575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27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0251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22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893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6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1892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948293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172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31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457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9611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105462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6246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1238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275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0201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055001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385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1211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6596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77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94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98776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4847555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11012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1295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41649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2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9407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86381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6691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81969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35693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66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89716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75910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7378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10969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5118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279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363889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2137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09644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310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59904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865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04728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209192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694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41182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1337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1523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37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32854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08839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28708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218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033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69786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2597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4347582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010901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49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69360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1617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77028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966551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758026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38479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229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8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50804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82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3749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564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22866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8466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554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97915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90572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95084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3564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0900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7733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711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71027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553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905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7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066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695580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57043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1562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919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66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77212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034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495155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063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855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73880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3431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752429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007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77765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2459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91511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303616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961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828704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8318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0739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600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2528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95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42285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08441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7010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60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9889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91830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78482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63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8025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45860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998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65400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6064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521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2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76619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32771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12537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28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644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5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898935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532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05660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0792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89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2612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69247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3449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893512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9253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0927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61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950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1687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28037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929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3806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6645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3791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47507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195951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9234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33155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6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544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63983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66105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916826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06352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25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2023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33561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70383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477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96155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385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158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91392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945140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492000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512699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33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1750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0860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25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503413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41162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81959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98599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27886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068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116967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6124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86903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92412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71804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9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39074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3081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787777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18039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222410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67392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7337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544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02847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1348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9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847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718879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853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53430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4872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41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999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39355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746093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614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606013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42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95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21913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308849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141328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88091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04075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3171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8979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1128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20747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52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95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040391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6865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893541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75923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51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650527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8446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83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2943437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704867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778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9899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91170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40995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3320714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346489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37374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291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201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1397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54924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5133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33893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9757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41961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860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7798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1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4">
      <w:bodyDiv w:val="1"/>
      <w:marLeft w:val="3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glossaryDocument" Target="glossary/document.xml" Id="R27371241a0d44126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FC3C.456018B0" TargetMode="External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ike\CTS_Template.dot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1959c-20d8-46af-b95b-4d0aa2868612}"/>
      </w:docPartPr>
      <w:docPartBody>
        <w:p w14:paraId="219B614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DFA2919BF6041AF8FC670A6B4201F" ma:contentTypeVersion="8" ma:contentTypeDescription="Create a new document." ma:contentTypeScope="" ma:versionID="450c8815cc9e937089b657fac52c534f">
  <xsd:schema xmlns:xsd="http://www.w3.org/2001/XMLSchema" xmlns:xs="http://www.w3.org/2001/XMLSchema" xmlns:p="http://schemas.microsoft.com/office/2006/metadata/properties" xmlns:ns2="c7822786-7468-4e57-9dd2-f55abee72058" xmlns:ns3="9f876da3-4276-433f-86dd-ca859bcd57f1" targetNamespace="http://schemas.microsoft.com/office/2006/metadata/properties" ma:root="true" ma:fieldsID="fa03fcc114076c2dd92f6513dca36e3f" ns2:_="" ns3:_="">
    <xsd:import namespace="c7822786-7468-4e57-9dd2-f55abee72058"/>
    <xsd:import namespace="9f876da3-4276-433f-86dd-ca859bcd5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822786-7468-4e57-9dd2-f55abee720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6da3-4276-433f-86dd-ca859bcd57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24F586-4540-49E5-88C7-FBA2FE6D9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822786-7468-4e57-9dd2-f55abee72058"/>
    <ds:schemaRef ds:uri="9f876da3-4276-433f-86dd-ca859bcd5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148AA8-4B90-456E-9E84-D6DEB6457F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FAA4F5-6B46-4F00-8A8F-CBD014D3C3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81D476D-21A4-494F-9730-5B7E78F53F6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CTS_Template.dot</ap:Template>
  <ap:Application>Microsoft Word for the web</ap:Application>
  <ap:DocSecurity>0</ap:DocSecurity>
  <ap:ScaleCrop>false</ap:ScaleCrop>
  <ap:Company>Cognizant Technology Solutions (I) Ltd.,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RDP 3.0 BRD</dc:title>
  <dc:subject/>
  <dc:creator>Velusamy, Senthilkumar (Cognizant)</dc:creator>
  <keywords>RDP 3.0 BRD</keywords>
  <lastModifiedBy>S, Sruthi (Cognizant)</lastModifiedBy>
  <revision>261</revision>
  <lastPrinted>2007-05-17T00:58:00.0000000Z</lastPrinted>
  <dcterms:created xsi:type="dcterms:W3CDTF">2022-08-29T09:15:00.0000000Z</dcterms:created>
  <dcterms:modified xsi:type="dcterms:W3CDTF">2022-09-23T06:30:13.6785663Z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0x01010059ADFA2919BF6041AF8FC670A6B4201F</vt:lpwstr>
  </property>
</Properties>
</file>